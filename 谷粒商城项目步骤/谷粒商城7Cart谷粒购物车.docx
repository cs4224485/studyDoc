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09" w:rsidRDefault="00AC2028" w:rsidP="00AC2028">
      <w:pPr>
        <w:pStyle w:val="a3"/>
      </w:pPr>
      <w:r>
        <w:t>C</w:t>
      </w:r>
      <w:r>
        <w:rPr>
          <w:rFonts w:hint="eastAsia"/>
        </w:rPr>
        <w:t>art</w:t>
      </w:r>
      <w:r>
        <w:rPr>
          <w:rFonts w:hint="eastAsia"/>
        </w:rPr>
        <w:t>谷粒购物车</w:t>
      </w:r>
    </w:p>
    <w:p w:rsidR="00085DBD" w:rsidRDefault="00085DBD" w:rsidP="00085DBD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介绍</w:t>
      </w:r>
    </w:p>
    <w:p w:rsidR="00085DBD" w:rsidRDefault="00085DBD" w:rsidP="00085DB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085DBD" w:rsidRPr="00640492" w:rsidTr="00085DBD">
        <w:tc>
          <w:tcPr>
            <w:tcW w:w="11046" w:type="dxa"/>
          </w:tcPr>
          <w:p w:rsidR="00085DBD" w:rsidRDefault="00085DBD" w:rsidP="00085DBD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购物车在不登陆的情况下</w:t>
            </w:r>
            <w:r w:rsidR="00C843A1">
              <w:rPr>
                <w:rFonts w:hint="eastAsia"/>
              </w:rPr>
              <w:t>，也可以使用</w:t>
            </w:r>
          </w:p>
          <w:p w:rsidR="003E4289" w:rsidRDefault="003E4289" w:rsidP="00085DBD">
            <w:r>
              <w:rPr>
                <w:rFonts w:hint="eastAsia"/>
              </w:rPr>
              <w:t>需要引入对浏览器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的操作</w:t>
            </w:r>
          </w:p>
          <w:p w:rsidR="009F20D1" w:rsidRDefault="009F20D1" w:rsidP="00085DBD"/>
          <w:p w:rsidR="00086D56" w:rsidRDefault="00086D56" w:rsidP="00085DBD">
            <w:r>
              <w:rPr>
                <w:rFonts w:hint="eastAsia"/>
              </w:rPr>
              <w:t>2</w:t>
            </w:r>
            <w:r>
              <w:t xml:space="preserve"> </w:t>
            </w:r>
            <w:r w:rsidR="008B56B5">
              <w:rPr>
                <w:rFonts w:hint="eastAsia"/>
              </w:rPr>
              <w:t>购物车在登录的情况下</w:t>
            </w:r>
            <w:r w:rsidR="00A04C23">
              <w:rPr>
                <w:rFonts w:hint="eastAsia"/>
              </w:rPr>
              <w:t>，需要使用</w:t>
            </w:r>
            <w:proofErr w:type="spellStart"/>
            <w:r w:rsidR="00A04C23">
              <w:rPr>
                <w:rFonts w:hint="eastAsia"/>
              </w:rPr>
              <w:t>mysql</w:t>
            </w:r>
            <w:proofErr w:type="spellEnd"/>
            <w:r w:rsidR="00A04C23">
              <w:rPr>
                <w:rFonts w:hint="eastAsia"/>
              </w:rPr>
              <w:t>和</w:t>
            </w:r>
            <w:proofErr w:type="spellStart"/>
            <w:r w:rsidR="00A04C23">
              <w:rPr>
                <w:rFonts w:hint="eastAsia"/>
              </w:rPr>
              <w:t>redis</w:t>
            </w:r>
            <w:proofErr w:type="spellEnd"/>
            <w:r w:rsidR="00A04C23">
              <w:rPr>
                <w:rFonts w:hint="eastAsia"/>
              </w:rPr>
              <w:t>来存储数据</w:t>
            </w:r>
          </w:p>
          <w:p w:rsidR="000C4AF3" w:rsidRDefault="000C4AF3" w:rsidP="00085DBD">
            <w:r>
              <w:t>R</w:t>
            </w:r>
            <w:r>
              <w:rPr>
                <w:rFonts w:hint="eastAsia"/>
              </w:rPr>
              <w:t>edis</w:t>
            </w:r>
            <w:r>
              <w:rPr>
                <w:rFonts w:hint="eastAsia"/>
              </w:rPr>
              <w:t>作为购物车的缓存</w:t>
            </w:r>
          </w:p>
          <w:p w:rsidR="00810AC3" w:rsidRDefault="00810AC3" w:rsidP="00085DBD"/>
          <w:p w:rsidR="00D65D2A" w:rsidRDefault="00D65D2A" w:rsidP="00085DBD">
            <w:r>
              <w:rPr>
                <w:rFonts w:hint="eastAsia"/>
              </w:rPr>
              <w:t>3</w:t>
            </w:r>
            <w:r>
              <w:t xml:space="preserve"> </w:t>
            </w:r>
            <w:r w:rsidR="00BE63C3">
              <w:rPr>
                <w:rFonts w:hint="eastAsia"/>
              </w:rPr>
              <w:t>在缓存情况下</w:t>
            </w:r>
            <w:r w:rsidR="00151338">
              <w:rPr>
                <w:rFonts w:hint="eastAsia"/>
              </w:rPr>
              <w:t>，或者用户已经添加购物车后，允许</w:t>
            </w:r>
            <w:r w:rsidR="00FE24AF">
              <w:rPr>
                <w:rFonts w:hint="eastAsia"/>
              </w:rPr>
              <w:t>购物车中的数据和原始商品数据的不一致性</w:t>
            </w:r>
          </w:p>
          <w:p w:rsidR="00D82895" w:rsidRDefault="00D82895" w:rsidP="00085DBD"/>
          <w:p w:rsidR="00D82895" w:rsidRDefault="00D82895" w:rsidP="00085DBD">
            <w:r>
              <w:rPr>
                <w:rFonts w:hint="eastAsia"/>
              </w:rPr>
              <w:t>4</w:t>
            </w:r>
            <w:r>
              <w:t xml:space="preserve"> </w:t>
            </w:r>
            <w:r w:rsidR="00D93627">
              <w:rPr>
                <w:rFonts w:hint="eastAsia"/>
              </w:rPr>
              <w:t>购物车同步问题</w:t>
            </w:r>
          </w:p>
          <w:p w:rsidR="00E06715" w:rsidRDefault="00C412D0" w:rsidP="00085DBD">
            <w:r>
              <w:rPr>
                <w:rFonts w:hint="eastAsia"/>
              </w:rPr>
              <w:t>什么时候同步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结算、登录</w:t>
            </w:r>
            <w:r>
              <w:t>)</w:t>
            </w:r>
          </w:p>
          <w:p w:rsidR="00640492" w:rsidRDefault="00640492" w:rsidP="00085DBD">
            <w:r>
              <w:rPr>
                <w:rFonts w:hint="eastAsia"/>
              </w:rPr>
              <w:t>同步购物车后，是否需要删除</w:t>
            </w:r>
            <w:r w:rsidR="009355AF">
              <w:rPr>
                <w:rFonts w:hint="eastAsia"/>
              </w:rPr>
              <w:t>cookie</w:t>
            </w:r>
            <w:r w:rsidR="009355AF">
              <w:rPr>
                <w:rFonts w:hint="eastAsia"/>
              </w:rPr>
              <w:t>数据</w:t>
            </w:r>
          </w:p>
          <w:p w:rsidR="00633FA4" w:rsidRDefault="00633FA4" w:rsidP="00085DBD"/>
          <w:p w:rsidR="004B6045" w:rsidRDefault="004B6045" w:rsidP="00085DBD">
            <w:r>
              <w:rPr>
                <w:rFonts w:hint="eastAsia"/>
              </w:rPr>
              <w:t>5</w:t>
            </w:r>
            <w:r>
              <w:t xml:space="preserve"> </w:t>
            </w:r>
            <w:r w:rsidR="00212B58">
              <w:rPr>
                <w:rFonts w:hint="eastAsia"/>
              </w:rPr>
              <w:t>用户在不同的客户端同时登录</w:t>
            </w:r>
          </w:p>
          <w:p w:rsidR="006C12EB" w:rsidRDefault="006C12EB" w:rsidP="00085DBD">
            <w:r>
              <w:rPr>
                <w:rFonts w:hint="eastAsia"/>
              </w:rPr>
              <w:t>如何处理购物</w:t>
            </w:r>
            <w:proofErr w:type="gramStart"/>
            <w:r>
              <w:rPr>
                <w:rFonts w:hint="eastAsia"/>
              </w:rPr>
              <w:t>车数据</w:t>
            </w:r>
            <w:proofErr w:type="gramEnd"/>
          </w:p>
        </w:tc>
      </w:tr>
    </w:tbl>
    <w:p w:rsidR="00085DBD" w:rsidRDefault="00085DBD" w:rsidP="00085DBD"/>
    <w:p w:rsidR="00D65D2A" w:rsidRDefault="00D65D2A" w:rsidP="00085DBD"/>
    <w:p w:rsidR="00D65D2A" w:rsidRDefault="00D65D2A" w:rsidP="00085DBD"/>
    <w:p w:rsidR="00D65D2A" w:rsidRDefault="00D65D2A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4000831</wp:posOffset>
                </wp:positionH>
                <wp:positionV relativeFrom="paragraph">
                  <wp:posOffset>160655</wp:posOffset>
                </wp:positionV>
                <wp:extent cx="1091821" cy="1658203"/>
                <wp:effectExtent l="0" t="0" r="13335" b="18415"/>
                <wp:wrapNone/>
                <wp:docPr id="4" name="圆柱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165820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D2A" w:rsidRDefault="00D65D2A" w:rsidP="00D65D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  <w:p w:rsidR="00D65D2A" w:rsidRDefault="00D65D2A" w:rsidP="00D65D2A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体 4" o:spid="_x0000_s1026" type="#_x0000_t22" style="position:absolute;left:0;text-align:left;margin-left:315.05pt;margin-top:12.65pt;width:85.95pt;height:13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" adj="3556" fillcolor="white [3201]" strokecolor="#f79646 [3209]" strokeweight="2pt">
                <v:textbox>
                  <w:txbxContent>
                    <w:p w:rsidR="00D65D2A" w:rsidRDefault="00D65D2A" w:rsidP="00D65D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  <w:p w:rsidR="00D65D2A" w:rsidRDefault="00D65D2A" w:rsidP="00D65D2A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art</w:t>
                      </w:r>
                    </w:p>
                  </w:txbxContent>
                </v:textbox>
              </v:shape>
            </w:pict>
          </mc:Fallback>
        </mc:AlternateContent>
      </w:r>
    </w:p>
    <w:p w:rsidR="00D65D2A" w:rsidRDefault="00D65D2A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330086</wp:posOffset>
                </wp:positionH>
                <wp:positionV relativeFrom="paragraph">
                  <wp:posOffset>194453</wp:posOffset>
                </wp:positionV>
                <wp:extent cx="1856096" cy="1037230"/>
                <wp:effectExtent l="0" t="0" r="11430" b="10795"/>
                <wp:wrapNone/>
                <wp:docPr id="1" name="圆柱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6" cy="103723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D2A" w:rsidRDefault="00D65D2A" w:rsidP="00D65D2A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:rsidR="00D65D2A" w:rsidRDefault="00D65D2A" w:rsidP="00D65D2A">
                            <w:pPr>
                              <w:jc w:val="center"/>
                            </w:pPr>
                            <w:proofErr w:type="spellStart"/>
                            <w:r>
                              <w:t>Pms_sku_info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柱体 1" o:spid="_x0000_s1027" type="#_x0000_t22" style="position:absolute;left:0;text-align:left;margin-left:26pt;margin-top:15.3pt;width:146.15pt;height:8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" fillcolor="#4f81bd [3204]" strokecolor="#243f60 [1604]" strokeweight="2pt">
                <v:textbox>
                  <w:txbxContent>
                    <w:p w:rsidR="00D65D2A" w:rsidRDefault="00D65D2A" w:rsidP="00D65D2A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b</w:t>
                      </w:r>
                    </w:p>
                    <w:p w:rsidR="00D65D2A" w:rsidRDefault="00D65D2A" w:rsidP="00D65D2A">
                      <w:pPr>
                        <w:jc w:val="center"/>
                      </w:pPr>
                      <w:proofErr w:type="spellStart"/>
                      <w:r>
                        <w:t>Pms_sku_info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65D2A" w:rsidRDefault="00D65D2A" w:rsidP="00085DBD"/>
    <w:p w:rsidR="00D65D2A" w:rsidRDefault="00D65D2A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2214018</wp:posOffset>
                </wp:positionH>
                <wp:positionV relativeFrom="paragraph">
                  <wp:posOffset>213047</wp:posOffset>
                </wp:positionV>
                <wp:extent cx="1371600" cy="13648"/>
                <wp:effectExtent l="0" t="57150" r="19050" b="1009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AB6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74.35pt;margin-top:16.8pt;width:108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" strokecolor="#4579b8 [3044]">
                <v:stroke endarrow="block"/>
              </v:shape>
            </w:pict>
          </mc:Fallback>
        </mc:AlternateContent>
      </w:r>
    </w:p>
    <w:p w:rsidR="00D65D2A" w:rsidRDefault="00D65D2A" w:rsidP="00085DBD"/>
    <w:p w:rsidR="00D65D2A" w:rsidRDefault="00D65D2A" w:rsidP="00085DBD"/>
    <w:p w:rsidR="00D65D2A" w:rsidRDefault="00D65D2A" w:rsidP="00085DBD"/>
    <w:p w:rsidR="00D65D2A" w:rsidRDefault="00D65D2A" w:rsidP="00085DBD"/>
    <w:p w:rsidR="00661AA6" w:rsidRDefault="00661AA6" w:rsidP="00085DBD"/>
    <w:p w:rsidR="00661AA6" w:rsidRDefault="00661AA6" w:rsidP="00085DBD"/>
    <w:p w:rsidR="00661AA6" w:rsidRDefault="00661AA6" w:rsidP="00085DBD"/>
    <w:p w:rsidR="00661AA6" w:rsidRDefault="00661AA6" w:rsidP="00085DBD"/>
    <w:p w:rsidR="00D65D2A" w:rsidRDefault="00661AA6" w:rsidP="007F7AEF">
      <w:pPr>
        <w:pStyle w:val="1"/>
      </w:pPr>
      <w:bookmarkStart w:id="0" w:name="_GoBack"/>
      <w:bookmarkEnd w:id="0"/>
      <w:r>
        <w:rPr>
          <w:rFonts w:hint="eastAsia"/>
        </w:rPr>
        <w:t>2</w:t>
      </w:r>
      <w:r>
        <w:t xml:space="preserve"> </w:t>
      </w:r>
      <w:r w:rsidR="00B80EBA">
        <w:rPr>
          <w:rFonts w:hint="eastAsia"/>
        </w:rPr>
        <w:t>购物车添加功能</w:t>
      </w:r>
    </w:p>
    <w:p w:rsidR="00C70F46" w:rsidRDefault="00C70F46" w:rsidP="00C70F4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480397" w:rsidTr="00480397">
        <w:tc>
          <w:tcPr>
            <w:tcW w:w="11046" w:type="dxa"/>
          </w:tcPr>
          <w:p w:rsidR="00480397" w:rsidRDefault="00BA4D2D" w:rsidP="00C70F46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传递参数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商品</w:t>
            </w:r>
            <w:proofErr w:type="spellStart"/>
            <w:r>
              <w:rPr>
                <w:rFonts w:hint="eastAsia"/>
              </w:rPr>
              <w:t>skuid</w:t>
            </w:r>
            <w:proofErr w:type="spellEnd"/>
            <w:r>
              <w:rPr>
                <w:rFonts w:hint="eastAsia"/>
              </w:rPr>
              <w:t>，添加数量</w:t>
            </w:r>
            <w:r>
              <w:t>)</w:t>
            </w:r>
          </w:p>
          <w:p w:rsidR="00D91D5C" w:rsidRDefault="00D91D5C" w:rsidP="00C70F46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skuid</w:t>
            </w:r>
            <w:proofErr w:type="spellEnd"/>
            <w:r>
              <w:rPr>
                <w:rFonts w:hint="eastAsia"/>
              </w:rPr>
              <w:t>调用</w:t>
            </w:r>
            <w:proofErr w:type="spellStart"/>
            <w:r w:rsidR="00BA1A1A">
              <w:rPr>
                <w:rFonts w:hint="eastAsia"/>
              </w:rPr>
              <w:t>skuService</w:t>
            </w:r>
            <w:proofErr w:type="spellEnd"/>
            <w:r w:rsidR="00BA1A1A">
              <w:rPr>
                <w:rFonts w:hint="eastAsia"/>
              </w:rPr>
              <w:t>查询商品的详细信息</w:t>
            </w:r>
          </w:p>
          <w:p w:rsidR="00BA1A1A" w:rsidRDefault="00BA1A1A" w:rsidP="00C70F46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将商品详细信息封装成购物车信息</w:t>
            </w:r>
          </w:p>
          <w:p w:rsidR="00BA1A1A" w:rsidRDefault="00BA1A1A" w:rsidP="00C70F46">
            <w:r>
              <w:rPr>
                <w:rFonts w:hint="eastAsia"/>
              </w:rPr>
              <w:t>4</w:t>
            </w:r>
            <w:r>
              <w:t xml:space="preserve"> </w:t>
            </w:r>
            <w:r w:rsidR="00DD003F">
              <w:rPr>
                <w:rFonts w:hint="eastAsia"/>
              </w:rPr>
              <w:t>判断用户是否登录</w:t>
            </w:r>
          </w:p>
          <w:p w:rsidR="008E0504" w:rsidRDefault="008E0504" w:rsidP="00C70F46">
            <w:r>
              <w:rPr>
                <w:rFonts w:hint="eastAsia"/>
              </w:rPr>
              <w:t>5</w:t>
            </w:r>
            <w:r>
              <w:t xml:space="preserve"> </w:t>
            </w:r>
            <w:r w:rsidR="00BA6114">
              <w:rPr>
                <w:rFonts w:hint="eastAsia"/>
              </w:rPr>
              <w:t>根据用户登录决定走</w:t>
            </w:r>
            <w:r w:rsidR="00763DAA">
              <w:rPr>
                <w:rFonts w:hint="eastAsia"/>
              </w:rPr>
              <w:t>cookie</w:t>
            </w:r>
            <w:r w:rsidR="00763DAA">
              <w:rPr>
                <w:rFonts w:hint="eastAsia"/>
              </w:rPr>
              <w:t>的分支还是</w:t>
            </w:r>
            <w:proofErr w:type="spellStart"/>
            <w:r w:rsidR="00763DAA">
              <w:rPr>
                <w:rFonts w:hint="eastAsia"/>
              </w:rPr>
              <w:t>db</w:t>
            </w:r>
            <w:proofErr w:type="spellEnd"/>
          </w:p>
          <w:p w:rsidR="00D36817" w:rsidRDefault="00D36817" w:rsidP="00D368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7"/>
                <w:szCs w:val="17"/>
              </w:rPr>
            </w:pPr>
            <w:r w:rsidRPr="00D368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7"/>
                <w:szCs w:val="17"/>
              </w:rPr>
              <w:t>if</w:t>
            </w:r>
            <w:r w:rsidRPr="00D36817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(</w:t>
            </w:r>
            <w:proofErr w:type="spellStart"/>
            <w:r w:rsidRPr="00D36817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StringUtils.</w:t>
            </w:r>
            <w:r w:rsidRPr="00D3681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7"/>
                <w:szCs w:val="17"/>
              </w:rPr>
              <w:t>isBlank</w:t>
            </w:r>
            <w:proofErr w:type="spellEnd"/>
            <w:r w:rsidRPr="00D36817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(</w:t>
            </w:r>
            <w:proofErr w:type="spellStart"/>
            <w:r w:rsidRPr="00D36817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memberId</w:t>
            </w:r>
            <w:proofErr w:type="spellEnd"/>
            <w:r w:rsidRPr="00D36817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)){</w:t>
            </w:r>
            <w:r w:rsidRPr="00D36817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D3681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7"/>
                <w:szCs w:val="17"/>
              </w:rPr>
              <w:t>// 用户没有登录</w:t>
            </w:r>
          </w:p>
          <w:p w:rsidR="00D36817" w:rsidRDefault="00D36817" w:rsidP="00A01F3F">
            <w:pPr>
              <w:ind w:firstLineChars="150" w:firstLine="360"/>
            </w:pPr>
            <w:r>
              <w:t>C</w:t>
            </w:r>
            <w:r>
              <w:rPr>
                <w:rFonts w:hint="eastAsia"/>
              </w:rPr>
              <w:t>ookie</w:t>
            </w:r>
            <w:r>
              <w:rPr>
                <w:rFonts w:hint="eastAsia"/>
              </w:rPr>
              <w:t>：</w:t>
            </w:r>
            <w:proofErr w:type="spellStart"/>
            <w:proofErr w:type="gramStart"/>
            <w:r>
              <w:t>response.addCookie</w:t>
            </w:r>
            <w:proofErr w:type="spellEnd"/>
            <w:proofErr w:type="gramEnd"/>
            <w:r>
              <w:t xml:space="preserve">(cookie) </w:t>
            </w:r>
            <w:proofErr w:type="spellStart"/>
            <w:r>
              <w:t>request.getCookies</w:t>
            </w:r>
            <w:proofErr w:type="spellEnd"/>
            <w:r>
              <w:t xml:space="preserve">(); </w:t>
            </w:r>
          </w:p>
          <w:p w:rsidR="00D36817" w:rsidRPr="00A01F3F" w:rsidRDefault="00D36817" w:rsidP="00A01F3F">
            <w:pPr>
              <w:ind w:firstLineChars="150" w:firstLine="360"/>
            </w:pPr>
            <w:r>
              <w:t>C</w:t>
            </w:r>
            <w:r>
              <w:rPr>
                <w:rFonts w:hint="eastAsia"/>
              </w:rPr>
              <w:t>ookie</w:t>
            </w:r>
            <w:r>
              <w:rPr>
                <w:rFonts w:hint="eastAsia"/>
              </w:rPr>
              <w:t>：的跨域问题</w:t>
            </w:r>
            <w:r>
              <w:rPr>
                <w:rFonts w:hint="eastAsia"/>
              </w:rPr>
              <w:t>,</w:t>
            </w:r>
            <w:proofErr w:type="spellStart"/>
            <w:r>
              <w:t>setDomain</w:t>
            </w:r>
            <w:proofErr w:type="spellEnd"/>
            <w:r>
              <w:t>(),</w:t>
            </w:r>
            <w:proofErr w:type="spellStart"/>
            <w:r>
              <w:t>getDomain</w:t>
            </w:r>
            <w:proofErr w:type="spellEnd"/>
            <w:r>
              <w:t xml:space="preserve">()  </w:t>
            </w:r>
            <w:r w:rsidRPr="00F365CE">
              <w:t>item.gmall.com</w:t>
            </w:r>
            <w:r>
              <w:sym w:font="Wingdings" w:char="F0E0"/>
            </w:r>
            <w:r>
              <w:t>.gmall.com</w:t>
            </w:r>
            <w:r w:rsidRPr="00D3681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7"/>
                <w:szCs w:val="17"/>
              </w:rPr>
              <w:br/>
            </w:r>
            <w:r w:rsidRPr="00D36817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}</w:t>
            </w:r>
            <w:r w:rsidRPr="00D368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7"/>
                <w:szCs w:val="17"/>
              </w:rPr>
              <w:t>else</w:t>
            </w:r>
            <w:r w:rsidRPr="00D36817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{</w:t>
            </w:r>
            <w:r w:rsidRPr="00D36817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D3681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7"/>
                <w:szCs w:val="17"/>
              </w:rPr>
              <w:t>// 用户已经登录</w:t>
            </w:r>
          </w:p>
          <w:p w:rsidR="00D36817" w:rsidRPr="00D36817" w:rsidRDefault="00D36817" w:rsidP="00A01F3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7"/>
                <w:szCs w:val="17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b</w:t>
            </w:r>
            <w:r w:rsidR="00E82F9A">
              <w:t>+cache</w:t>
            </w:r>
            <w:proofErr w:type="spellEnd"/>
            <w:r w:rsidRPr="00D3681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7"/>
                <w:szCs w:val="17"/>
              </w:rPr>
              <w:br/>
            </w:r>
            <w:r w:rsidRPr="00D36817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}</w:t>
            </w:r>
          </w:p>
          <w:p w:rsidR="00AC2F50" w:rsidRDefault="001E683B" w:rsidP="00C70F46">
            <w:r>
              <w:rPr>
                <w:rFonts w:hint="eastAsia"/>
              </w:rPr>
              <w:t>6</w:t>
            </w:r>
            <w:r>
              <w:t xml:space="preserve"> </w:t>
            </w:r>
            <w:r w:rsidR="005D0274">
              <w:rPr>
                <w:rFonts w:hint="eastAsia"/>
              </w:rPr>
              <w:t>购物车的类型</w:t>
            </w:r>
          </w:p>
          <w:p w:rsidR="00A662C1" w:rsidRDefault="00C639D4" w:rsidP="00C70F46">
            <w:r>
              <w:t>D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cartListDb</w:t>
            </w:r>
            <w:proofErr w:type="spellEnd"/>
            <w:r w:rsidR="005F2D95">
              <w:rPr>
                <w:rFonts w:hint="eastAsia"/>
              </w:rPr>
              <w:t>（有主键和用户</w:t>
            </w:r>
            <w:r w:rsidR="005F2D95">
              <w:rPr>
                <w:rFonts w:hint="eastAsia"/>
              </w:rPr>
              <w:t>id</w:t>
            </w:r>
            <w:r w:rsidR="005F2D95">
              <w:rPr>
                <w:rFonts w:hint="eastAsia"/>
              </w:rPr>
              <w:t>）</w:t>
            </w:r>
          </w:p>
          <w:p w:rsidR="00C639D4" w:rsidRDefault="00C639D4" w:rsidP="00C70F46">
            <w:r>
              <w:t>C</w:t>
            </w:r>
            <w:r>
              <w:rPr>
                <w:rFonts w:hint="eastAsia"/>
              </w:rPr>
              <w:t>ookie</w:t>
            </w:r>
            <w:r>
              <w:t xml:space="preserve"> : </w:t>
            </w:r>
            <w:proofErr w:type="spellStart"/>
            <w:r>
              <w:t>cartList</w:t>
            </w:r>
            <w:r>
              <w:rPr>
                <w:rFonts w:hint="eastAsia"/>
              </w:rPr>
              <w:t>C</w:t>
            </w:r>
            <w:r>
              <w:t>ookie</w:t>
            </w:r>
            <w:proofErr w:type="spellEnd"/>
            <w:r w:rsidR="005F2D95">
              <w:rPr>
                <w:rFonts w:hint="eastAsia"/>
              </w:rPr>
              <w:t>（没有主键和用户</w:t>
            </w:r>
            <w:r w:rsidR="005F2D95">
              <w:rPr>
                <w:rFonts w:hint="eastAsia"/>
              </w:rPr>
              <w:t>id</w:t>
            </w:r>
            <w:r w:rsidR="005F2D95">
              <w:rPr>
                <w:rFonts w:hint="eastAsia"/>
              </w:rPr>
              <w:t>）</w:t>
            </w:r>
          </w:p>
          <w:p w:rsidR="00C639D4" w:rsidRDefault="00C639D4" w:rsidP="00C70F46">
            <w:r>
              <w:t>R</w:t>
            </w:r>
            <w:r>
              <w:rPr>
                <w:rFonts w:hint="eastAsia"/>
              </w:rPr>
              <w:t>edis</w:t>
            </w:r>
            <w:r>
              <w:t xml:space="preserve"> : </w:t>
            </w:r>
            <w:proofErr w:type="spellStart"/>
            <w:r>
              <w:t>cartListCache</w:t>
            </w:r>
            <w:proofErr w:type="spellEnd"/>
            <w:r w:rsidR="005F2D95">
              <w:rPr>
                <w:rFonts w:hint="eastAsia"/>
              </w:rPr>
              <w:t>（有主键和用户</w:t>
            </w:r>
            <w:r w:rsidR="005F2D95">
              <w:rPr>
                <w:rFonts w:hint="eastAsia"/>
              </w:rPr>
              <w:t>id</w:t>
            </w:r>
            <w:r w:rsidR="005F2D95">
              <w:rPr>
                <w:rFonts w:hint="eastAsia"/>
              </w:rPr>
              <w:t>）</w:t>
            </w:r>
          </w:p>
          <w:p w:rsidR="00C639D4" w:rsidRDefault="00C639D4" w:rsidP="00C70F46"/>
        </w:tc>
      </w:tr>
    </w:tbl>
    <w:p w:rsidR="00C70F46" w:rsidRPr="00C70F46" w:rsidRDefault="00C70F46" w:rsidP="00C70F46"/>
    <w:p w:rsidR="00D65D2A" w:rsidRDefault="00AE5D32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4813413</wp:posOffset>
                </wp:positionH>
                <wp:positionV relativeFrom="paragraph">
                  <wp:posOffset>168114</wp:posOffset>
                </wp:positionV>
                <wp:extent cx="1337481" cy="559558"/>
                <wp:effectExtent l="0" t="0" r="15240" b="12065"/>
                <wp:wrapNone/>
                <wp:docPr id="8" name="圆柱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1" cy="55955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D32" w:rsidRDefault="00AE5D32" w:rsidP="00AE5D32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体 8" o:spid="_x0000_s1028" type="#_x0000_t22" style="position:absolute;left:0;text-align:left;margin-left:379pt;margin-top:13.25pt;width:105.3pt;height:44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" fillcolor="#4f81bd [3204]" strokecolor="#243f60 [1604]" strokeweight="2pt">
                <v:textbox>
                  <w:txbxContent>
                    <w:p w:rsidR="00AE5D32" w:rsidRDefault="00AE5D32" w:rsidP="00AE5D32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>
                        <w:rPr>
                          <w:rFonts w:hint="eastAsia"/>
                        </w:rPr>
                        <w:t>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310155</wp:posOffset>
                </wp:positionH>
                <wp:positionV relativeFrom="paragraph">
                  <wp:posOffset>202442</wp:posOffset>
                </wp:positionV>
                <wp:extent cx="655092" cy="539086"/>
                <wp:effectExtent l="0" t="0" r="12065" b="13970"/>
                <wp:wrapNone/>
                <wp:docPr id="2" name="笑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53908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CAEF3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2" o:spid="_x0000_s1026" type="#_x0000_t96" style="position:absolute;left:0;text-align:left;margin-left:24.4pt;margin-top:15.95pt;width:51.6pt;height:4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" fillcolor="#4f81bd [3204]" strokecolor="#243f60 [1604]" strokeweight="2pt"/>
            </w:pict>
          </mc:Fallback>
        </mc:AlternateContent>
      </w:r>
    </w:p>
    <w:p w:rsidR="00AE5D32" w:rsidRDefault="00AE5D32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3367055</wp:posOffset>
                </wp:positionH>
                <wp:positionV relativeFrom="paragraph">
                  <wp:posOffset>137473</wp:posOffset>
                </wp:positionV>
                <wp:extent cx="900752" cy="202878"/>
                <wp:effectExtent l="0" t="19050" r="33020" b="45085"/>
                <wp:wrapNone/>
                <wp:docPr id="7" name="箭头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2028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8D1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7" o:spid="_x0000_s1026" type="#_x0000_t13" style="position:absolute;left:0;text-align:left;margin-left:265.1pt;margin-top:10.8pt;width:70.95pt;height:1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" adj="1916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2118009</wp:posOffset>
                </wp:positionH>
                <wp:positionV relativeFrom="paragraph">
                  <wp:posOffset>35067</wp:posOffset>
                </wp:positionV>
                <wp:extent cx="1009934" cy="429905"/>
                <wp:effectExtent l="0" t="0" r="19050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4" cy="42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D32" w:rsidRDefault="00AE5D32" w:rsidP="00AE5D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9" style="position:absolute;left:0;text-align:left;margin-left:166.75pt;margin-top:2.75pt;width:79.5pt;height:3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" fillcolor="#4f81bd [3204]" strokecolor="#243f60 [1604]" strokeweight="2pt">
                <v:textbox>
                  <w:txbxContent>
                    <w:p w:rsidR="00AE5D32" w:rsidRDefault="00AE5D32" w:rsidP="00AE5D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1244818</wp:posOffset>
                </wp:positionH>
                <wp:positionV relativeFrom="paragraph">
                  <wp:posOffset>158257</wp:posOffset>
                </wp:positionV>
                <wp:extent cx="757450" cy="170597"/>
                <wp:effectExtent l="0" t="19050" r="43180" b="39370"/>
                <wp:wrapNone/>
                <wp:docPr id="5" name="箭头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50" cy="1705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02D96" id="箭头: 右 5" o:spid="_x0000_s1026" type="#_x0000_t13" style="position:absolute;left:0;text-align:left;margin-left:98pt;margin-top:12.45pt;width:59.65pt;height:1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" adj="19168" fillcolor="#4f81bd [3204]" strokecolor="#243f60 [1604]" strokeweight="2pt"/>
            </w:pict>
          </mc:Fallback>
        </mc:AlternateContent>
      </w:r>
    </w:p>
    <w:p w:rsidR="00AE5D32" w:rsidRDefault="00AE5D32" w:rsidP="00085DBD"/>
    <w:p w:rsidR="00AE5D32" w:rsidRDefault="00AE5D32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5120811</wp:posOffset>
                </wp:positionH>
                <wp:positionV relativeFrom="paragraph">
                  <wp:posOffset>186017</wp:posOffset>
                </wp:positionV>
                <wp:extent cx="805218" cy="279779"/>
                <wp:effectExtent l="38100" t="0" r="0" b="44450"/>
                <wp:wrapNone/>
                <wp:docPr id="9" name="箭头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2797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692DB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9" o:spid="_x0000_s1026" type="#_x0000_t67" style="position:absolute;left:0;text-align:left;margin-left:403.2pt;margin-top:14.65pt;width:63.4pt;height:22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" adj="10800" fillcolor="#4f81bd [3204]" strokecolor="#243f60 [1604]" strokeweight="2pt"/>
            </w:pict>
          </mc:Fallback>
        </mc:AlternateContent>
      </w:r>
    </w:p>
    <w:p w:rsidR="00AE5D32" w:rsidRDefault="00AE5D32" w:rsidP="00085DBD"/>
    <w:p w:rsidR="00AE5D32" w:rsidRDefault="00AE5D32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768EFB" wp14:editId="15580083">
                <wp:simplePos x="0" y="0"/>
                <wp:positionH relativeFrom="column">
                  <wp:posOffset>307075</wp:posOffset>
                </wp:positionH>
                <wp:positionV relativeFrom="paragraph">
                  <wp:posOffset>40309</wp:posOffset>
                </wp:positionV>
                <wp:extent cx="655092" cy="539086"/>
                <wp:effectExtent l="0" t="0" r="12065" b="13970"/>
                <wp:wrapNone/>
                <wp:docPr id="12" name="笑脸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53908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7197F" id="笑脸 12" o:spid="_x0000_s1026" type="#_x0000_t96" style="position:absolute;left:0;text-align:left;margin-left:24.2pt;margin-top:3.15pt;width:51.6pt;height:42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4854547</wp:posOffset>
                </wp:positionH>
                <wp:positionV relativeFrom="paragraph">
                  <wp:posOffset>172871</wp:posOffset>
                </wp:positionV>
                <wp:extent cx="1357952" cy="532263"/>
                <wp:effectExtent l="0" t="0" r="13970" b="20320"/>
                <wp:wrapNone/>
                <wp:docPr id="10" name="圆柱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952" cy="53226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D32" w:rsidRDefault="00AE5D32" w:rsidP="00AE5D32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柱体 10" o:spid="_x0000_s1030" type="#_x0000_t22" style="position:absolute;left:0;text-align:left;margin-left:382.25pt;margin-top:13.6pt;width:106.95pt;height:4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" fillcolor="#4f81bd [3204]" strokecolor="#243f60 [1604]" strokeweight="2pt">
                <v:textbox>
                  <w:txbxContent>
                    <w:p w:rsidR="00AE5D32" w:rsidRDefault="00AE5D32" w:rsidP="00AE5D32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edis</w:t>
                      </w:r>
                    </w:p>
                  </w:txbxContent>
                </v:textbox>
              </v:shape>
            </w:pict>
          </mc:Fallback>
        </mc:AlternateContent>
      </w:r>
    </w:p>
    <w:p w:rsidR="00AE5D32" w:rsidRDefault="00AE5D32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1354209</wp:posOffset>
                </wp:positionH>
                <wp:positionV relativeFrom="paragraph">
                  <wp:posOffset>129256</wp:posOffset>
                </wp:positionV>
                <wp:extent cx="3398292" cy="163773"/>
                <wp:effectExtent l="0" t="0" r="12065" b="27305"/>
                <wp:wrapNone/>
                <wp:docPr id="11" name="箭头: 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292" cy="16377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C62B2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11" o:spid="_x0000_s1026" type="#_x0000_t66" style="position:absolute;left:0;text-align:left;margin-left:106.65pt;margin-top:10.2pt;width:267.6pt;height:1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" adj="520" fillcolor="#4f81bd [3204]" strokecolor="#243f60 [1604]" strokeweight="2pt"/>
            </w:pict>
          </mc:Fallback>
        </mc:AlternateContent>
      </w:r>
    </w:p>
    <w:p w:rsidR="00AE5D32" w:rsidRDefault="00AE5D32" w:rsidP="00085DBD"/>
    <w:p w:rsidR="00AE5D32" w:rsidRDefault="00AE5D32" w:rsidP="00085DBD"/>
    <w:p w:rsidR="00AE5D32" w:rsidRDefault="00AE5D32" w:rsidP="00085DBD"/>
    <w:p w:rsidR="000B1B4A" w:rsidRDefault="000B1B4A" w:rsidP="00085DBD"/>
    <w:p w:rsidR="000B1B4A" w:rsidRDefault="000B1B4A" w:rsidP="00085DBD"/>
    <w:p w:rsidR="000B1B4A" w:rsidRDefault="000B1B4A" w:rsidP="00085DBD"/>
    <w:p w:rsidR="000B1B4A" w:rsidRDefault="000B1B4A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2350135</wp:posOffset>
                </wp:positionH>
                <wp:positionV relativeFrom="paragraph">
                  <wp:posOffset>71755</wp:posOffset>
                </wp:positionV>
                <wp:extent cx="1937385" cy="532130"/>
                <wp:effectExtent l="0" t="0" r="24765" b="2032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B4A" w:rsidRDefault="000B1B4A" w:rsidP="000B1B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31" style="position:absolute;left:0;text-align:left;margin-left:185.05pt;margin-top:5.65pt;width:152.55pt;height:41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" fillcolor="#4f81bd [3204]" strokecolor="#243f60 [1604]" strokeweight="2pt">
                <v:textbox>
                  <w:txbxContent>
                    <w:p w:rsidR="000B1B4A" w:rsidRDefault="000B1B4A" w:rsidP="000B1B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添加购物车</w:t>
                      </w:r>
                    </w:p>
                  </w:txbxContent>
                </v:textbox>
              </v:rect>
            </w:pict>
          </mc:Fallback>
        </mc:AlternateContent>
      </w:r>
    </w:p>
    <w:p w:rsidR="000B1B4A" w:rsidRDefault="000B1B4A" w:rsidP="00085DBD"/>
    <w:p w:rsidR="000B1B4A" w:rsidRDefault="000B1B4A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3756214</wp:posOffset>
                </wp:positionH>
                <wp:positionV relativeFrom="paragraph">
                  <wp:posOffset>147652</wp:posOffset>
                </wp:positionV>
                <wp:extent cx="1999397" cy="204716"/>
                <wp:effectExtent l="0" t="0" r="58420" b="8128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9397" cy="204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50ED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295.75pt;margin-top:11.65pt;width:157.45pt;height:1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583110</wp:posOffset>
                </wp:positionH>
                <wp:positionV relativeFrom="paragraph">
                  <wp:posOffset>147652</wp:posOffset>
                </wp:positionV>
                <wp:extent cx="2347415" cy="232012"/>
                <wp:effectExtent l="38100" t="0" r="15240" b="920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7415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C8960" id="直接箭头连接符 14" o:spid="_x0000_s1026" type="#_x0000_t32" style="position:absolute;left:0;text-align:left;margin-left:45.9pt;margin-top:11.65pt;width:184.85pt;height:18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" strokecolor="#4579b8 [3044]">
                <v:stroke endarrow="block"/>
              </v:shape>
            </w:pict>
          </mc:Fallback>
        </mc:AlternateContent>
      </w:r>
    </w:p>
    <w:p w:rsidR="000B1B4A" w:rsidRDefault="000B1B4A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434713" wp14:editId="360A7653">
                <wp:simplePos x="0" y="0"/>
                <wp:positionH relativeFrom="column">
                  <wp:posOffset>5158740</wp:posOffset>
                </wp:positionH>
                <wp:positionV relativeFrom="paragraph">
                  <wp:posOffset>207967</wp:posOffset>
                </wp:positionV>
                <wp:extent cx="1746885" cy="327025"/>
                <wp:effectExtent l="0" t="0" r="24765" b="158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32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B4A" w:rsidRDefault="000B1B4A" w:rsidP="000B1B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用户已登录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34713" id="矩形 17" o:spid="_x0000_s1032" style="position:absolute;left:0;text-align:left;margin-left:406.2pt;margin-top:16.4pt;width:137.55pt;height:2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" fillcolor="#4f81bd [3204]" strokecolor="#243f60 [1604]" strokeweight="2pt">
                <v:textbox>
                  <w:txbxContent>
                    <w:p w:rsidR="000B1B4A" w:rsidRDefault="000B1B4A" w:rsidP="000B1B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已</w:t>
                      </w: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218127</wp:posOffset>
                </wp:positionV>
                <wp:extent cx="1746885" cy="327025"/>
                <wp:effectExtent l="0" t="0" r="24765" b="158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32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B4A" w:rsidRDefault="000B1B4A" w:rsidP="000B1B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用户未登录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3" style="position:absolute;left:0;text-align:left;margin-left:5.55pt;margin-top:17.2pt;width:137.55pt;height:2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" fillcolor="#4f81bd [3204]" strokecolor="#243f60 [1604]" strokeweight="2pt">
                <v:textbox>
                  <w:txbxContent>
                    <w:p w:rsidR="000B1B4A" w:rsidRDefault="000B1B4A" w:rsidP="000B1B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用户未登录</w:t>
                      </w:r>
                    </w:p>
                  </w:txbxContent>
                </v:textbox>
              </v:rect>
            </w:pict>
          </mc:Fallback>
        </mc:AlternateContent>
      </w:r>
    </w:p>
    <w:p w:rsidR="000B1B4A" w:rsidRDefault="000B1B4A" w:rsidP="00085DBD"/>
    <w:p w:rsidR="000B1B4A" w:rsidRDefault="009C3CD6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1326913</wp:posOffset>
                </wp:positionH>
                <wp:positionV relativeFrom="paragraph">
                  <wp:posOffset>111059</wp:posOffset>
                </wp:positionV>
                <wp:extent cx="716508" cy="307074"/>
                <wp:effectExtent l="0" t="0" r="83820" b="5524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508" cy="307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F2B6F" id="直接箭头连接符 19" o:spid="_x0000_s1026" type="#_x0000_t32" style="position:absolute;left:0;text-align:left;margin-left:104.5pt;margin-top:8.75pt;width:56.4pt;height:2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70115</wp:posOffset>
                </wp:positionV>
                <wp:extent cx="736979" cy="491320"/>
                <wp:effectExtent l="38100" t="0" r="25400" b="6159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979" cy="49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92CE5" id="直接箭头连接符 18" o:spid="_x0000_s1026" type="#_x0000_t32" style="position:absolute;left:0;text-align:left;margin-left:14.75pt;margin-top:5.5pt;width:58.05pt;height:38.7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" strokecolor="#4579b8 [3044]">
                <v:stroke endarrow="block"/>
              </v:shape>
            </w:pict>
          </mc:Fallback>
        </mc:AlternateContent>
      </w:r>
    </w:p>
    <w:p w:rsidR="000B1B4A" w:rsidRDefault="003B41F1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4064619</wp:posOffset>
                </wp:positionH>
                <wp:positionV relativeFrom="paragraph">
                  <wp:posOffset>87754</wp:posOffset>
                </wp:positionV>
                <wp:extent cx="3040083" cy="2220685"/>
                <wp:effectExtent l="0" t="0" r="27305" b="2730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083" cy="222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1F1" w:rsidRDefault="003B41F1" w:rsidP="003B41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同左侧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34" style="position:absolute;left:0;text-align:left;margin-left:320.05pt;margin-top:6.9pt;width:239.4pt;height:174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" fillcolor="white [3201]" strokecolor="#f79646 [3209]" strokeweight="2pt">
                <v:textbox>
                  <w:txbxContent>
                    <w:p w:rsidR="003B41F1" w:rsidRDefault="003B41F1" w:rsidP="003B41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同左侧</w:t>
                      </w:r>
                    </w:p>
                  </w:txbxContent>
                </v:textbox>
              </v:rect>
            </w:pict>
          </mc:Fallback>
        </mc:AlternateContent>
      </w:r>
    </w:p>
    <w:p w:rsidR="000B1B4A" w:rsidRDefault="009C3CD6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2388C4" wp14:editId="5942B45F">
                <wp:simplePos x="0" y="0"/>
                <wp:positionH relativeFrom="column">
                  <wp:posOffset>1849272</wp:posOffset>
                </wp:positionH>
                <wp:positionV relativeFrom="paragraph">
                  <wp:posOffset>124668</wp:posOffset>
                </wp:positionV>
                <wp:extent cx="1084997" cy="334370"/>
                <wp:effectExtent l="0" t="0" r="20320" b="279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33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CD6" w:rsidRDefault="009C3CD6" w:rsidP="009C3CD6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ookie</w:t>
                            </w:r>
                            <w:r>
                              <w:rPr>
                                <w:rFonts w:hint="eastAsia"/>
                              </w:rPr>
                              <w:t>有值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388C4" id="矩形 21" o:spid="_x0000_s1035" style="position:absolute;left:0;text-align:left;margin-left:145.6pt;margin-top:9.8pt;width:85.45pt;height:26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" fillcolor="#4f81bd [3204]" strokecolor="#243f60 [1604]" strokeweight="2pt">
                <v:textbox>
                  <w:txbxContent>
                    <w:p w:rsidR="009C3CD6" w:rsidRDefault="009C3CD6" w:rsidP="009C3CD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ookie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rPr>
                          <w:rFonts w:hint="eastAsia"/>
                        </w:rPr>
                        <w:t>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9904</wp:posOffset>
                </wp:positionH>
                <wp:positionV relativeFrom="paragraph">
                  <wp:posOffset>145805</wp:posOffset>
                </wp:positionV>
                <wp:extent cx="1084997" cy="334370"/>
                <wp:effectExtent l="0" t="0" r="20320" b="279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33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CD6" w:rsidRDefault="009C3CD6" w:rsidP="009C3CD6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ookie</w:t>
                            </w:r>
                            <w:r>
                              <w:t>无</w:t>
                            </w:r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36" style="position:absolute;left:0;text-align:left;margin-left:.8pt;margin-top:11.5pt;width:85.45pt;height:2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" fillcolor="#4f81bd [3204]" strokecolor="#243f60 [1604]" strokeweight="2pt">
                <v:textbox>
                  <w:txbxContent>
                    <w:p w:rsidR="009C3CD6" w:rsidRDefault="009C3CD6" w:rsidP="009C3CD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ookie</w:t>
                      </w:r>
                      <w:r>
                        <w:t>无</w:t>
                      </w:r>
                      <w:r>
                        <w:rPr>
                          <w:rFonts w:hint="eastAsia"/>
                        </w:rPr>
                        <w:t>值</w:t>
                      </w:r>
                    </w:p>
                  </w:txbxContent>
                </v:textbox>
              </v:rect>
            </w:pict>
          </mc:Fallback>
        </mc:AlternateContent>
      </w:r>
    </w:p>
    <w:p w:rsidR="000B1B4A" w:rsidRDefault="000B1B4A" w:rsidP="00085DBD"/>
    <w:p w:rsidR="009C3CD6" w:rsidRDefault="005B21BA" w:rsidP="00085DBD">
      <w:r w:rsidRPr="005B21B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0AEA60" wp14:editId="51CE228A">
                <wp:simplePos x="0" y="0"/>
                <wp:positionH relativeFrom="column">
                  <wp:posOffset>2360759</wp:posOffset>
                </wp:positionH>
                <wp:positionV relativeFrom="paragraph">
                  <wp:posOffset>34707</wp:posOffset>
                </wp:positionV>
                <wp:extent cx="6824" cy="498143"/>
                <wp:effectExtent l="76200" t="0" r="69850" b="5461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498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A4383" id="直接箭头连接符 25" o:spid="_x0000_s1026" type="#_x0000_t32" style="position:absolute;left:0;text-align:left;margin-left:185.9pt;margin-top:2.75pt;width:.55pt;height:39.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514871</wp:posOffset>
                </wp:positionH>
                <wp:positionV relativeFrom="paragraph">
                  <wp:posOffset>57719</wp:posOffset>
                </wp:positionV>
                <wp:extent cx="6824" cy="498143"/>
                <wp:effectExtent l="76200" t="0" r="69850" b="5461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498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6874F" id="直接箭头连接符 22" o:spid="_x0000_s1026" type="#_x0000_t32" style="position:absolute;left:0;text-align:left;margin-left:40.55pt;margin-top:4.55pt;width:.55pt;height:39.2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" strokecolor="#4579b8 [3044]">
                <v:stroke endarrow="block"/>
              </v:shape>
            </w:pict>
          </mc:Fallback>
        </mc:AlternateContent>
      </w:r>
    </w:p>
    <w:p w:rsidR="009C3CD6" w:rsidRDefault="009C3CD6" w:rsidP="00085DBD"/>
    <w:p w:rsidR="009C3CD6" w:rsidRDefault="00986AD1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0D4C41" wp14:editId="05333B79">
                <wp:simplePos x="0" y="0"/>
                <wp:positionH relativeFrom="column">
                  <wp:posOffset>5372501</wp:posOffset>
                </wp:positionH>
                <wp:positionV relativeFrom="paragraph">
                  <wp:posOffset>233922</wp:posOffset>
                </wp:positionV>
                <wp:extent cx="334010" cy="2408555"/>
                <wp:effectExtent l="0" t="8573" r="19368" b="19367"/>
                <wp:wrapNone/>
                <wp:docPr id="42" name="左大括号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4010" cy="24085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7BAD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42" o:spid="_x0000_s1026" type="#_x0000_t87" style="position:absolute;left:0;text-align:left;margin-left:423.05pt;margin-top:18.4pt;width:26.3pt;height:189.65pt;rotation:-90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" adj="250" strokecolor="#4579b8 [3044]"/>
            </w:pict>
          </mc:Fallback>
        </mc:AlternateContent>
      </w:r>
      <w:r w:rsidR="00A94BF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1286510</wp:posOffset>
                </wp:positionH>
                <wp:positionV relativeFrom="paragraph">
                  <wp:posOffset>240665</wp:posOffset>
                </wp:positionV>
                <wp:extent cx="334010" cy="2408555"/>
                <wp:effectExtent l="0" t="8573" r="19368" b="19367"/>
                <wp:wrapNone/>
                <wp:docPr id="28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4010" cy="24085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9E51" id="左大括号 28" o:spid="_x0000_s1026" type="#_x0000_t87" style="position:absolute;left:0;text-align:left;margin-left:101.3pt;margin-top:18.95pt;width:26.3pt;height:189.65pt;rotation:-9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" adj="250" strokecolor="#4579b8 [3044]"/>
            </w:pict>
          </mc:Fallback>
        </mc:AlternateContent>
      </w:r>
      <w:r w:rsidR="005B21BA" w:rsidRPr="005B21B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2E5EAB" wp14:editId="7CF2A101">
                <wp:simplePos x="0" y="0"/>
                <wp:positionH relativeFrom="column">
                  <wp:posOffset>1862919</wp:posOffset>
                </wp:positionH>
                <wp:positionV relativeFrom="paragraph">
                  <wp:posOffset>178852</wp:posOffset>
                </wp:positionV>
                <wp:extent cx="1037230" cy="955343"/>
                <wp:effectExtent l="0" t="0" r="10795" b="1651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955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1BA" w:rsidRDefault="005B21BA" w:rsidP="005B21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E5EAB" id="矩形 26" o:spid="_x0000_s1037" style="position:absolute;left:0;text-align:left;margin-left:146.7pt;margin-top:14.1pt;width:81.65pt;height:75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" fillcolor="white [3201]" strokecolor="#f79646 [3209]" strokeweight="2pt">
                <v:textbox>
                  <w:txbxContent>
                    <w:p w:rsidR="005B21BA" w:rsidRDefault="005B21BA" w:rsidP="005B21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rect>
            </w:pict>
          </mc:Fallback>
        </mc:AlternateContent>
      </w:r>
      <w:r w:rsidR="005B21B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16690</wp:posOffset>
                </wp:positionH>
                <wp:positionV relativeFrom="paragraph">
                  <wp:posOffset>201627</wp:posOffset>
                </wp:positionV>
                <wp:extent cx="1037230" cy="955343"/>
                <wp:effectExtent l="0" t="0" r="10795" b="1651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955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1BA" w:rsidRDefault="005B21BA" w:rsidP="005B21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38" style="position:absolute;left:0;text-align:left;margin-left:1.3pt;margin-top:15.9pt;width:81.65pt;height:75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" fillcolor="white [3201]" strokecolor="#f79646 [3209]" strokeweight="2pt">
                <v:textbox>
                  <w:txbxContent>
                    <w:p w:rsidR="005B21BA" w:rsidRDefault="005B21BA" w:rsidP="005B21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</w:p>
                  </w:txbxContent>
                </v:textbox>
              </v:rect>
            </w:pict>
          </mc:Fallback>
        </mc:AlternateContent>
      </w:r>
    </w:p>
    <w:p w:rsidR="009C3CD6" w:rsidRDefault="009C3CD6" w:rsidP="00085DBD"/>
    <w:p w:rsidR="009C3CD6" w:rsidRDefault="009C3CD6" w:rsidP="00085DBD"/>
    <w:p w:rsidR="005B21BA" w:rsidRDefault="005B21BA" w:rsidP="00085DBD"/>
    <w:p w:rsidR="005B21BA" w:rsidRDefault="005B21BA" w:rsidP="00085DBD"/>
    <w:p w:rsidR="000B1B4A" w:rsidRDefault="000B1B4A" w:rsidP="00085DBD"/>
    <w:p w:rsidR="000B1B4A" w:rsidRDefault="000B1B4A" w:rsidP="00085DBD"/>
    <w:p w:rsidR="00A94BFD" w:rsidRDefault="00986AD1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D808FE" wp14:editId="44DDC8F9">
                <wp:simplePos x="0" y="0"/>
                <wp:positionH relativeFrom="column">
                  <wp:posOffset>4189161</wp:posOffset>
                </wp:positionH>
                <wp:positionV relativeFrom="paragraph">
                  <wp:posOffset>10160</wp:posOffset>
                </wp:positionV>
                <wp:extent cx="2838450" cy="511175"/>
                <wp:effectExtent l="0" t="0" r="1905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1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AD1" w:rsidRDefault="00986AD1" w:rsidP="00986A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同步缓存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808FE" id="矩形 43" o:spid="_x0000_s1039" style="position:absolute;left:0;text-align:left;margin-left:329.85pt;margin-top:.8pt;width:223.5pt;height:4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" fillcolor="white [3201]" strokecolor="#f79646 [3209]" strokeweight="2pt">
                <v:textbox>
                  <w:txbxContent>
                    <w:p w:rsidR="00986AD1" w:rsidRDefault="00986AD1" w:rsidP="00986A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同步缓存</w:t>
                      </w:r>
                    </w:p>
                  </w:txbxContent>
                </v:textbox>
              </v:rect>
            </w:pict>
          </mc:Fallback>
        </mc:AlternateContent>
      </w:r>
      <w:r w:rsidR="00A94BF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71319</wp:posOffset>
                </wp:positionH>
                <wp:positionV relativeFrom="paragraph">
                  <wp:posOffset>36650</wp:posOffset>
                </wp:positionV>
                <wp:extent cx="2838734" cy="511791"/>
                <wp:effectExtent l="0" t="0" r="19050" b="2222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734" cy="511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BFD" w:rsidRDefault="00A94BFD" w:rsidP="00A94B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覆盖</w:t>
                            </w:r>
                            <w:r>
                              <w:rPr>
                                <w:rFonts w:hint="eastAsia"/>
                              </w:rPr>
                              <w:t>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40" style="position:absolute;left:0;text-align:left;margin-left:5.6pt;margin-top:2.9pt;width:223.5pt;height:40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" fillcolor="white [3201]" strokecolor="#f79646 [3209]" strokeweight="2pt">
                <v:textbox>
                  <w:txbxContent>
                    <w:p w:rsidR="00A94BFD" w:rsidRDefault="00A94BFD" w:rsidP="00A94B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覆盖</w:t>
                      </w:r>
                      <w:r>
                        <w:rPr>
                          <w:rFonts w:hint="eastAsia"/>
                        </w:rPr>
                        <w:t>cookie</w:t>
                      </w:r>
                    </w:p>
                  </w:txbxContent>
                </v:textbox>
              </v:rect>
            </w:pict>
          </mc:Fallback>
        </mc:AlternateContent>
      </w:r>
    </w:p>
    <w:p w:rsidR="00A94BFD" w:rsidRDefault="00A94BFD" w:rsidP="00085DBD"/>
    <w:p w:rsidR="00A94BFD" w:rsidRDefault="00A94BFD" w:rsidP="00085DBD"/>
    <w:p w:rsidR="00A94BFD" w:rsidRDefault="00A94BFD" w:rsidP="00085DBD"/>
    <w:p w:rsidR="00A94BFD" w:rsidRDefault="00A94BFD" w:rsidP="00085DBD"/>
    <w:p w:rsidR="001B46A2" w:rsidRDefault="001B46A2" w:rsidP="00085DBD"/>
    <w:p w:rsidR="001B46A2" w:rsidRDefault="001B46A2" w:rsidP="00085DBD"/>
    <w:p w:rsidR="001B46A2" w:rsidRDefault="001B46A2" w:rsidP="00085DBD"/>
    <w:p w:rsidR="001B46A2" w:rsidRDefault="001B46A2" w:rsidP="00085DBD"/>
    <w:p w:rsidR="001B46A2" w:rsidRDefault="001B46A2" w:rsidP="00085DBD"/>
    <w:p w:rsidR="001B46A2" w:rsidRDefault="001B46A2" w:rsidP="00085DBD"/>
    <w:p w:rsidR="001B46A2" w:rsidRDefault="001B46A2" w:rsidP="00085DBD"/>
    <w:p w:rsidR="001B46A2" w:rsidRDefault="001B46A2" w:rsidP="00085DBD"/>
    <w:p w:rsidR="001B46A2" w:rsidRDefault="001B46A2" w:rsidP="00085DBD"/>
    <w:p w:rsidR="001B46A2" w:rsidRDefault="001B46A2" w:rsidP="00085DBD"/>
    <w:p w:rsidR="001B46A2" w:rsidRDefault="001B46A2" w:rsidP="00085DBD"/>
    <w:p w:rsidR="001B46A2" w:rsidRDefault="001B46A2" w:rsidP="00085DBD"/>
    <w:p w:rsidR="001B46A2" w:rsidRDefault="001B46A2" w:rsidP="00085DBD"/>
    <w:p w:rsidR="001B46A2" w:rsidRDefault="001B46A2" w:rsidP="00085DBD"/>
    <w:p w:rsidR="001B46A2" w:rsidRDefault="001B46A2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4730750</wp:posOffset>
                </wp:positionH>
                <wp:positionV relativeFrom="paragraph">
                  <wp:posOffset>114300</wp:posOffset>
                </wp:positionV>
                <wp:extent cx="1847850" cy="733425"/>
                <wp:effectExtent l="0" t="0" r="19050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6A2" w:rsidRDefault="001B46A2" w:rsidP="001B46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41" style="position:absolute;left:0;text-align:left;margin-left:372.5pt;margin-top:9pt;width:145.5pt;height:5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" fillcolor="#4f81bd [3204]" strokecolor="#243f60 [1604]" strokeweight="2pt">
                <v:textbox>
                  <w:txbxContent>
                    <w:p w:rsidR="001B46A2" w:rsidRDefault="001B46A2" w:rsidP="001B46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114300</wp:posOffset>
                </wp:positionV>
                <wp:extent cx="1790700" cy="704850"/>
                <wp:effectExtent l="0" t="0" r="1905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6A2" w:rsidRDefault="001B46A2" w:rsidP="001B46A2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42" style="position:absolute;left:0;text-align:left;margin-left:11.75pt;margin-top:9pt;width:141pt;height:5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" fillcolor="#4f81bd [3204]" strokecolor="#243f60 [1604]" strokeweight="2pt">
                <v:textbox>
                  <w:txbxContent>
                    <w:p w:rsidR="001B46A2" w:rsidRDefault="001B46A2" w:rsidP="001B46A2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ookie</w:t>
                      </w:r>
                    </w:p>
                  </w:txbxContent>
                </v:textbox>
              </v:rect>
            </w:pict>
          </mc:Fallback>
        </mc:AlternateContent>
      </w:r>
    </w:p>
    <w:p w:rsidR="001B46A2" w:rsidRDefault="001B46A2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34290</wp:posOffset>
                </wp:positionV>
                <wp:extent cx="1600200" cy="409575"/>
                <wp:effectExtent l="0" t="0" r="19050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6A2" w:rsidRDefault="001B46A2" w:rsidP="001B46A2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ookie</w:t>
                            </w:r>
                            <w:r>
                              <w:t>副本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43" style="position:absolute;left:0;text-align:left;margin-left:195.5pt;margin-top:2.7pt;width:126pt;height:3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" fillcolor="white [3201]" strokecolor="#f79646 [3209]" strokeweight="2pt">
                <v:textbox>
                  <w:txbxContent>
                    <w:p w:rsidR="001B46A2" w:rsidRDefault="001B46A2" w:rsidP="001B46A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ookie</w:t>
                      </w:r>
                      <w:r>
                        <w:t>副本</w:t>
                      </w:r>
                    </w:p>
                  </w:txbxContent>
                </v:textbox>
              </v:rect>
            </w:pict>
          </mc:Fallback>
        </mc:AlternateContent>
      </w:r>
    </w:p>
    <w:p w:rsidR="001B46A2" w:rsidRDefault="001B46A2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1968499</wp:posOffset>
                </wp:positionH>
                <wp:positionV relativeFrom="paragraph">
                  <wp:posOffset>40005</wp:posOffset>
                </wp:positionV>
                <wp:extent cx="2600325" cy="9525"/>
                <wp:effectExtent l="0" t="57150" r="28575" b="857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6D464" id="直接箭头连接符 31" o:spid="_x0000_s1026" type="#_x0000_t32" style="position:absolute;left:0;text-align:left;margin-left:155pt;margin-top:3.15pt;width:204.7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" strokecolor="#4579b8 [3044]">
                <v:stroke endarrow="block"/>
              </v:shape>
            </w:pict>
          </mc:Fallback>
        </mc:AlternateContent>
      </w:r>
    </w:p>
    <w:p w:rsidR="001B46A2" w:rsidRDefault="001B46A2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188595</wp:posOffset>
                </wp:positionV>
                <wp:extent cx="4816475" cy="390525"/>
                <wp:effectExtent l="0" t="0" r="22225" b="28575"/>
                <wp:wrapNone/>
                <wp:docPr id="34" name="箭头: 上弧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16475" cy="3905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9DA8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箭头: 上弧形 34" o:spid="_x0000_s1026" type="#_x0000_t105" style="position:absolute;left:0;text-align:left;margin-left:72.45pt;margin-top:14.85pt;width:379.25pt;height:30.7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" adj="20724,21381,16200" fillcolor="#4f81bd [3204]" strokecolor="#243f60 [1604]" strokeweight="2pt"/>
            </w:pict>
          </mc:Fallback>
        </mc:AlternateContent>
      </w:r>
    </w:p>
    <w:p w:rsidR="001B46A2" w:rsidRDefault="001B46A2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41910</wp:posOffset>
                </wp:positionV>
                <wp:extent cx="1743075" cy="523875"/>
                <wp:effectExtent l="0" t="0" r="28575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6A2" w:rsidRDefault="001B46A2" w:rsidP="001B46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覆盖浏览器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44" style="position:absolute;left:0;text-align:left;margin-left:190.25pt;margin-top:3.3pt;width:137.25pt;height:4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" fillcolor="white [3201]" strokecolor="#f79646 [3209]" strokeweight="2pt">
                <v:textbox>
                  <w:txbxContent>
                    <w:p w:rsidR="001B46A2" w:rsidRDefault="001B46A2" w:rsidP="001B46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覆盖浏览器</w:t>
                      </w:r>
                    </w:p>
                  </w:txbxContent>
                </v:textbox>
              </v:rect>
            </w:pict>
          </mc:Fallback>
        </mc:AlternateContent>
      </w:r>
    </w:p>
    <w:p w:rsidR="001B46A2" w:rsidRDefault="001B46A2" w:rsidP="00085DBD"/>
    <w:p w:rsidR="001B46A2" w:rsidRDefault="001B46A2" w:rsidP="00085DBD"/>
    <w:p w:rsidR="001B46A2" w:rsidRDefault="001B46A2" w:rsidP="00085DBD"/>
    <w:p w:rsidR="001B46A2" w:rsidRDefault="001B46A2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177165</wp:posOffset>
                </wp:positionV>
                <wp:extent cx="6928485" cy="1162050"/>
                <wp:effectExtent l="0" t="0" r="24765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848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0D9DC" id="矩形 39" o:spid="_x0000_s1026" style="position:absolute;left:0;text-align:left;margin-left:-1.75pt;margin-top:13.95pt;width:545.55pt;height:91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" fillcolor="white [3201]" strokecolor="#f79646 [3209]" strokeweight="2pt"/>
            </w:pict>
          </mc:Fallback>
        </mc:AlternateContent>
      </w:r>
    </w:p>
    <w:p w:rsidR="001B46A2" w:rsidRDefault="001B46A2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0A06B3" wp14:editId="2EAFCCA2">
                <wp:simplePos x="0" y="0"/>
                <wp:positionH relativeFrom="column">
                  <wp:posOffset>3940175</wp:posOffset>
                </wp:positionH>
                <wp:positionV relativeFrom="paragraph">
                  <wp:posOffset>220980</wp:posOffset>
                </wp:positionV>
                <wp:extent cx="1847850" cy="733425"/>
                <wp:effectExtent l="0" t="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6A2" w:rsidRDefault="001B46A2" w:rsidP="001B46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A06B3" id="矩形 38" o:spid="_x0000_s1045" style="position:absolute;left:0;text-align:left;margin-left:310.25pt;margin-top:17.4pt;width:145.5pt;height:5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" fillcolor="#4f81bd [3204]" strokecolor="#243f60 [1604]" strokeweight="2pt">
                <v:textbox>
                  <w:txbxContent>
                    <w:p w:rsidR="001B46A2" w:rsidRDefault="001B46A2" w:rsidP="001B46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</w:p>
    <w:p w:rsidR="001B46A2" w:rsidRDefault="001B46A2" w:rsidP="00085DB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112395</wp:posOffset>
                </wp:positionV>
                <wp:extent cx="895350" cy="504825"/>
                <wp:effectExtent l="0" t="0" r="19050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6A2" w:rsidRDefault="001B46A2" w:rsidP="001B46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46" style="position:absolute;left:0;text-align:left;margin-left:206.75pt;margin-top:8.85pt;width:70.5pt;height:3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" fillcolor="white [3201]" strokecolor="#f79646 [3209]" strokeweight="2pt">
                <v:textbox>
                  <w:txbxContent>
                    <w:p w:rsidR="001B46A2" w:rsidRDefault="001B46A2" w:rsidP="001B46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320675</wp:posOffset>
                </wp:positionH>
                <wp:positionV relativeFrom="paragraph">
                  <wp:posOffset>36195</wp:posOffset>
                </wp:positionV>
                <wp:extent cx="1914525" cy="600075"/>
                <wp:effectExtent l="0" t="0" r="28575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6A2" w:rsidRDefault="001B46A2" w:rsidP="001B46A2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47" style="position:absolute;left:0;text-align:left;margin-left:25.25pt;margin-top:2.85pt;width:150.75pt;height:4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" fillcolor="#4f81bd [3204]" strokecolor="#243f60 [1604]" strokeweight="2pt">
                <v:textbox>
                  <w:txbxContent>
                    <w:p w:rsidR="001B46A2" w:rsidRDefault="001B46A2" w:rsidP="001B46A2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ession</w:t>
                      </w:r>
                    </w:p>
                  </w:txbxContent>
                </v:textbox>
              </v:rect>
            </w:pict>
          </mc:Fallback>
        </mc:AlternateContent>
      </w:r>
    </w:p>
    <w:p w:rsidR="001B46A2" w:rsidRDefault="001B46A2" w:rsidP="00085DB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127635</wp:posOffset>
                </wp:positionV>
                <wp:extent cx="1485900" cy="47625"/>
                <wp:effectExtent l="0" t="38100" r="38100" b="8572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3E7AB" id="直接箭头连接符 37" o:spid="_x0000_s1026" type="#_x0000_t32" style="position:absolute;left:0;text-align:left;margin-left:179.75pt;margin-top:10.05pt;width:117pt;height: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" strokecolor="#4579b8 [3044]">
                <v:stroke endarrow="block"/>
              </v:shape>
            </w:pict>
          </mc:Fallback>
        </mc:AlternateContent>
      </w:r>
    </w:p>
    <w:p w:rsidR="000B1B4A" w:rsidRDefault="000B1B4A" w:rsidP="00085DBD"/>
    <w:p w:rsidR="00AE5D32" w:rsidRDefault="00AE5D32" w:rsidP="00085DBD"/>
    <w:p w:rsidR="001B46A2" w:rsidRDefault="001B46A2" w:rsidP="00085DBD"/>
    <w:p w:rsidR="001B46A2" w:rsidRDefault="001B46A2" w:rsidP="00085DBD"/>
    <w:p w:rsidR="00513647" w:rsidRDefault="00513647" w:rsidP="00085DBD">
      <w:r>
        <w:rPr>
          <w:noProof/>
        </w:rPr>
        <w:drawing>
          <wp:inline distT="0" distB="0" distL="0" distR="0" wp14:anchorId="1E0431CD" wp14:editId="143FE920">
            <wp:extent cx="7020560" cy="3234055"/>
            <wp:effectExtent l="0" t="0" r="8890" b="444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47" w:rsidRDefault="00513647" w:rsidP="00085DBD"/>
    <w:p w:rsidR="001B46A2" w:rsidRDefault="00DE7510" w:rsidP="00DE7510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购物车的缓存结构</w:t>
      </w:r>
    </w:p>
    <w:p w:rsidR="002D6B74" w:rsidRDefault="002D6B74" w:rsidP="002D6B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387E9C" w:rsidTr="00387E9C">
        <w:tc>
          <w:tcPr>
            <w:tcW w:w="11046" w:type="dxa"/>
          </w:tcPr>
          <w:p w:rsidR="00387E9C" w:rsidRDefault="00387E9C" w:rsidP="002D6B7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存储的是购物车集合</w:t>
            </w:r>
          </w:p>
          <w:p w:rsidR="00F70A91" w:rsidRDefault="00F70A91" w:rsidP="002D6B74">
            <w:r>
              <w:rPr>
                <w:rFonts w:hint="eastAsia"/>
              </w:rPr>
              <w:t>2</w:t>
            </w:r>
            <w:r>
              <w:t xml:space="preserve"> </w:t>
            </w:r>
            <w:r w:rsidR="001E1801">
              <w:rPr>
                <w:rFonts w:hint="eastAsia"/>
              </w:rPr>
              <w:t>键：用户</w:t>
            </w:r>
            <w:r w:rsidR="001E1801">
              <w:rPr>
                <w:rFonts w:hint="eastAsia"/>
              </w:rPr>
              <w:t>id</w:t>
            </w:r>
          </w:p>
          <w:p w:rsidR="009F2EE7" w:rsidRDefault="009F2EE7" w:rsidP="002D6B74">
            <w:r>
              <w:rPr>
                <w:rFonts w:hint="eastAsia"/>
              </w:rPr>
              <w:t>3</w:t>
            </w:r>
            <w:r>
              <w:t xml:space="preserve"> </w:t>
            </w:r>
            <w:r w:rsidR="00505C6E">
              <w:rPr>
                <w:rFonts w:hint="eastAsia"/>
              </w:rPr>
              <w:t>购物车缓存中的某一个购物</w:t>
            </w:r>
            <w:proofErr w:type="gramStart"/>
            <w:r w:rsidR="00505C6E">
              <w:rPr>
                <w:rFonts w:hint="eastAsia"/>
              </w:rPr>
              <w:t>车数据</w:t>
            </w:r>
            <w:proofErr w:type="gramEnd"/>
            <w:r w:rsidR="00505C6E">
              <w:rPr>
                <w:rFonts w:hint="eastAsia"/>
              </w:rPr>
              <w:t>的更新</w:t>
            </w:r>
          </w:p>
          <w:p w:rsidR="00452C5B" w:rsidRDefault="005E7164" w:rsidP="002D6B74">
            <w:r w:rsidRPr="005E7164">
              <w:rPr>
                <w:rFonts w:hint="eastAsia"/>
                <w:color w:val="FF0000"/>
              </w:rPr>
              <w:t>X</w:t>
            </w:r>
            <w:r w:rsidR="00FE0018">
              <w:rPr>
                <w:rFonts w:hint="eastAsia"/>
              </w:rPr>
              <w:t>如果用</w:t>
            </w:r>
            <w:r w:rsidR="00FE0018">
              <w:rPr>
                <w:rFonts w:hint="eastAsia"/>
              </w:rPr>
              <w:t>set</w:t>
            </w:r>
            <w:r w:rsidR="00FE0018">
              <w:t xml:space="preserve">  </w:t>
            </w:r>
            <w:proofErr w:type="spellStart"/>
            <w:r w:rsidR="00FE0018">
              <w:rPr>
                <w:rFonts w:hint="eastAsia"/>
              </w:rPr>
              <w:t>kv</w:t>
            </w:r>
            <w:proofErr w:type="spellEnd"/>
            <w:r w:rsidR="00FE0018">
              <w:t xml:space="preserve">  </w:t>
            </w:r>
            <w:r w:rsidR="00FE0018">
              <w:rPr>
                <w:rFonts w:hint="eastAsia"/>
              </w:rPr>
              <w:t>取出</w:t>
            </w:r>
            <w:r w:rsidR="00FE0018">
              <w:rPr>
                <w:rFonts w:hint="eastAsia"/>
              </w:rPr>
              <w:t>json</w:t>
            </w:r>
            <w:r w:rsidR="00FE0018">
              <w:rPr>
                <w:rFonts w:hint="eastAsia"/>
              </w:rPr>
              <w:t>，转化成集合，从集合中取出对象，修改对象，放回集合，集合放回缓存</w:t>
            </w:r>
          </w:p>
          <w:p w:rsidR="004F6C19" w:rsidRDefault="002E334A" w:rsidP="002D6B74">
            <w:r w:rsidRPr="002E334A">
              <w:rPr>
                <w:rFonts w:hint="eastAsia"/>
                <w:color w:val="FF0000"/>
              </w:rPr>
              <w:t>V</w:t>
            </w:r>
            <w:r w:rsidR="00B7162F">
              <w:rPr>
                <w:rFonts w:hint="eastAsia"/>
              </w:rPr>
              <w:t>使用</w:t>
            </w:r>
            <w:r w:rsidR="00B7162F">
              <w:rPr>
                <w:rFonts w:hint="eastAsia"/>
              </w:rPr>
              <w:t>hash</w:t>
            </w:r>
            <w:r w:rsidR="00B7162F">
              <w:rPr>
                <w:rFonts w:hint="eastAsia"/>
              </w:rPr>
              <w:t>进行存储</w:t>
            </w:r>
            <w:r w:rsidR="0061549A">
              <w:rPr>
                <w:rFonts w:hint="eastAsia"/>
              </w:rPr>
              <w:t>(</w:t>
            </w:r>
            <w:r w:rsidR="0061549A">
              <w:rPr>
                <w:rFonts w:hint="eastAsia"/>
              </w:rPr>
              <w:t>方便查询和修改用户购物车集合中的某一个单独的购物</w:t>
            </w:r>
            <w:proofErr w:type="gramStart"/>
            <w:r w:rsidR="0061549A">
              <w:rPr>
                <w:rFonts w:hint="eastAsia"/>
              </w:rPr>
              <w:t>车对象</w:t>
            </w:r>
            <w:proofErr w:type="gramEnd"/>
            <w:r w:rsidR="0061549A">
              <w:t>)</w:t>
            </w:r>
          </w:p>
          <w:p w:rsidR="004F6C19" w:rsidRDefault="004F6C19" w:rsidP="002D6B74">
            <w:proofErr w:type="spellStart"/>
            <w:r>
              <w:t>M</w:t>
            </w:r>
            <w:r>
              <w:rPr>
                <w:rFonts w:hint="eastAsia"/>
              </w:rPr>
              <w:t>ap</w:t>
            </w:r>
            <w:r>
              <w:t>key</w:t>
            </w:r>
            <w:proofErr w:type="spellEnd"/>
          </w:p>
          <w:p w:rsidR="004F6C19" w:rsidRDefault="004F6C19" w:rsidP="004F6C19">
            <w:pPr>
              <w:ind w:firstLine="480"/>
            </w:pPr>
            <w:r>
              <w:t>Key value</w:t>
            </w:r>
          </w:p>
          <w:p w:rsidR="004F6C19" w:rsidRDefault="004F6C19" w:rsidP="004F6C19">
            <w:pPr>
              <w:ind w:firstLine="480"/>
            </w:pPr>
            <w:r>
              <w:t>Key value</w:t>
            </w:r>
          </w:p>
          <w:p w:rsidR="005C30CE" w:rsidRDefault="005C30CE" w:rsidP="004F6C19">
            <w:pPr>
              <w:ind w:firstLine="480"/>
            </w:pPr>
          </w:p>
          <w:p w:rsidR="005C30CE" w:rsidRDefault="005C30CE" w:rsidP="005C30CE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  <w:p w:rsidR="005C30CE" w:rsidRDefault="005C30CE" w:rsidP="005C30CE">
            <w:pPr>
              <w:ind w:firstLine="480"/>
            </w:pPr>
            <w:proofErr w:type="spellStart"/>
            <w:r>
              <w:t>skuId</w:t>
            </w:r>
            <w:proofErr w:type="spellEnd"/>
            <w:r>
              <w:t xml:space="preserve"> cart</w:t>
            </w:r>
          </w:p>
          <w:p w:rsidR="005C30CE" w:rsidRDefault="005C30CE" w:rsidP="005C30CE">
            <w:pPr>
              <w:ind w:firstLine="480"/>
            </w:pPr>
            <w:proofErr w:type="spellStart"/>
            <w:r>
              <w:rPr>
                <w:rFonts w:hint="eastAsia"/>
              </w:rPr>
              <w:t>s</w:t>
            </w:r>
            <w:r>
              <w:t>kuId</w:t>
            </w:r>
            <w:proofErr w:type="spellEnd"/>
            <w:r>
              <w:t xml:space="preserve"> cart</w:t>
            </w:r>
          </w:p>
          <w:p w:rsidR="00730D0E" w:rsidRDefault="00730D0E" w:rsidP="00730D0E">
            <w:r>
              <w:rPr>
                <w:noProof/>
              </w:rPr>
              <w:drawing>
                <wp:inline distT="0" distB="0" distL="0" distR="0" wp14:anchorId="01949EC6" wp14:editId="1E6315BA">
                  <wp:extent cx="7019048" cy="3009524"/>
                  <wp:effectExtent l="0" t="0" r="0" b="635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9048" cy="30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0D0E" w:rsidRDefault="00EE6930" w:rsidP="00F23CD6">
            <w:proofErr w:type="spellStart"/>
            <w:proofErr w:type="gramStart"/>
            <w:r>
              <w:t>U</w:t>
            </w:r>
            <w:r>
              <w:rPr>
                <w:rFonts w:hint="eastAsia"/>
              </w:rPr>
              <w:t>ser</w:t>
            </w:r>
            <w:r>
              <w:t>:memberId</w:t>
            </w:r>
            <w:proofErr w:type="gramEnd"/>
            <w:r>
              <w:t>:cart</w:t>
            </w:r>
            <w:proofErr w:type="spellEnd"/>
          </w:p>
          <w:p w:rsidR="00F23CD6" w:rsidRDefault="00F23CD6" w:rsidP="00F23CD6"/>
          <w:p w:rsidR="00F23CD6" w:rsidRDefault="00F23CD6" w:rsidP="00F23CD6"/>
        </w:tc>
      </w:tr>
    </w:tbl>
    <w:p w:rsidR="002D6B74" w:rsidRDefault="002D6B74" w:rsidP="002D6B74"/>
    <w:p w:rsidR="002D6B74" w:rsidRDefault="001321CF" w:rsidP="009D2C60">
      <w:pPr>
        <w:pStyle w:val="1"/>
      </w:pPr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购物车列表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9C7521" w:rsidTr="009C7521">
        <w:tc>
          <w:tcPr>
            <w:tcW w:w="11046" w:type="dxa"/>
          </w:tcPr>
          <w:p w:rsidR="009C7521" w:rsidRDefault="00EE2E4B" w:rsidP="0017339D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购物车列表数据从缓存中取</w:t>
            </w:r>
          </w:p>
          <w:p w:rsidR="00EE2E4B" w:rsidRDefault="00EE2E4B" w:rsidP="0017339D">
            <w:r>
              <w:rPr>
                <w:rFonts w:hint="eastAsia"/>
              </w:rPr>
              <w:t>2</w:t>
            </w:r>
            <w:r>
              <w:t xml:space="preserve"> </w:t>
            </w:r>
            <w:r w:rsidR="00D01007">
              <w:rPr>
                <w:rFonts w:hint="eastAsia"/>
              </w:rPr>
              <w:t>购物车页面展示</w:t>
            </w:r>
          </w:p>
          <w:p w:rsidR="00D01007" w:rsidRDefault="00D01007" w:rsidP="0017339D">
            <w:r>
              <w:rPr>
                <w:noProof/>
              </w:rPr>
              <w:drawing>
                <wp:inline distT="0" distB="0" distL="0" distR="0" wp14:anchorId="1D5653BC" wp14:editId="4296E716">
                  <wp:extent cx="4561905" cy="1923810"/>
                  <wp:effectExtent l="0" t="0" r="0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905" cy="1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1007" w:rsidRDefault="003952E3" w:rsidP="0017339D">
            <w:r>
              <w:rPr>
                <w:rFonts w:hint="eastAsia"/>
              </w:rPr>
              <w:t>3</w:t>
            </w:r>
            <w:r>
              <w:t xml:space="preserve"> </w:t>
            </w:r>
            <w:r w:rsidR="008B5057">
              <w:rPr>
                <w:rFonts w:hint="eastAsia"/>
              </w:rPr>
              <w:t>修改选中状态</w:t>
            </w:r>
          </w:p>
          <w:p w:rsidR="005D3A35" w:rsidRDefault="005D3A35" w:rsidP="0017339D">
            <w:r>
              <w:t xml:space="preserve">A 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异步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内嵌页</w:t>
            </w:r>
          </w:p>
          <w:p w:rsidR="005D3A35" w:rsidRDefault="005D3A35" w:rsidP="0017339D">
            <w:r>
              <w:t>B</w:t>
            </w:r>
            <w:r>
              <w:rPr>
                <w:rFonts w:hint="eastAsia"/>
              </w:rPr>
              <w:t>修改数据库的购物车状态</w:t>
            </w:r>
          </w:p>
          <w:p w:rsidR="005D3A35" w:rsidRDefault="005D3A35" w:rsidP="0017339D">
            <w:r>
              <w:t>C</w:t>
            </w:r>
            <w:r>
              <w:rPr>
                <w:rFonts w:hint="eastAsia"/>
              </w:rPr>
              <w:t>数据库修改后同步缓存</w:t>
            </w:r>
          </w:p>
          <w:p w:rsidR="00AE71A9" w:rsidRDefault="00AE71A9" w:rsidP="0017339D"/>
        </w:tc>
      </w:tr>
    </w:tbl>
    <w:p w:rsidR="0017339D" w:rsidRPr="0017339D" w:rsidRDefault="0017339D" w:rsidP="0017339D"/>
    <w:p w:rsidR="002D6B74" w:rsidRDefault="002D6B74" w:rsidP="002D6B74"/>
    <w:p w:rsidR="002B6082" w:rsidRDefault="00D021D7" w:rsidP="002D6B7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183515</wp:posOffset>
                </wp:positionV>
                <wp:extent cx="1943100" cy="781050"/>
                <wp:effectExtent l="0" t="0" r="19050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1D7" w:rsidRDefault="00D021D7" w:rsidP="00D021D7">
                            <w:pPr>
                              <w:jc w:val="center"/>
                            </w:pPr>
                            <w: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48" style="position:absolute;left:0;text-align:left;margin-left:362.25pt;margin-top:14.45pt;width:153pt;height:6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" fillcolor="#4f81bd [3204]" strokecolor="#243f60 [1604]" strokeweight="2pt">
                <v:textbox>
                  <w:txbxContent>
                    <w:p w:rsidR="00D021D7" w:rsidRDefault="00D021D7" w:rsidP="00D021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  <w:r w:rsidR="002B608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81915</wp:posOffset>
                </wp:positionV>
                <wp:extent cx="3073400" cy="1847850"/>
                <wp:effectExtent l="0" t="0" r="12700" b="190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09397" id="矩形 47" o:spid="_x0000_s1026" style="position:absolute;left:0;text-align:left;margin-left:8.75pt;margin-top:6.45pt;width:242pt;height:14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" fillcolor="white [3201]" strokecolor="#f79646 [3209]" strokeweight="2pt"/>
            </w:pict>
          </mc:Fallback>
        </mc:AlternateContent>
      </w:r>
    </w:p>
    <w:p w:rsidR="002B6082" w:rsidRDefault="002B6082" w:rsidP="002D6B7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5080</wp:posOffset>
                </wp:positionV>
                <wp:extent cx="2508250" cy="628650"/>
                <wp:effectExtent l="0" t="0" r="2540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082" w:rsidRDefault="002B6082" w:rsidP="002B60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列表：</w:t>
                            </w:r>
                            <w:r w:rsidR="00916D97">
                              <w:rPr>
                                <w:rFonts w:hint="eastAsia"/>
                              </w:rPr>
                              <w:t>选中状态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49" style="position:absolute;left:0;text-align:left;margin-left:33.25pt;margin-top:.4pt;width:197.5pt;height:4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" fillcolor="white [3201]" strokecolor="#f79646 [3209]" strokeweight="2pt">
                <v:textbox>
                  <w:txbxContent>
                    <w:p w:rsidR="002B6082" w:rsidRDefault="002B6082" w:rsidP="002B60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列表：</w:t>
                      </w:r>
                      <w:r w:rsidR="00916D97">
                        <w:rPr>
                          <w:rFonts w:hint="eastAsia"/>
                        </w:rPr>
                        <w:t>选中状态</w:t>
                      </w:r>
                    </w:p>
                  </w:txbxContent>
                </v:textbox>
              </v:rect>
            </w:pict>
          </mc:Fallback>
        </mc:AlternateContent>
      </w:r>
    </w:p>
    <w:p w:rsidR="002B6082" w:rsidRDefault="00D021D7" w:rsidP="002D6B7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80645</wp:posOffset>
                </wp:positionV>
                <wp:extent cx="1943100" cy="12700"/>
                <wp:effectExtent l="0" t="76200" r="19050" b="825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2B2A8" id="直接箭头连接符 50" o:spid="_x0000_s1026" type="#_x0000_t32" style="position:absolute;left:0;text-align:left;margin-left:187.25pt;margin-top:6.35pt;width:153pt;height:1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36195</wp:posOffset>
                </wp:positionV>
                <wp:extent cx="107950" cy="114300"/>
                <wp:effectExtent l="0" t="0" r="25400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B908D" id="矩形 49" o:spid="_x0000_s1026" style="position:absolute;left:0;text-align:left;margin-left:176.25pt;margin-top:2.85pt;width:8.5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" fillcolor="white [3201]" strokecolor="#f79646 [3209]" strokeweight="2pt"/>
            </w:pict>
          </mc:Fallback>
        </mc:AlternateContent>
      </w:r>
    </w:p>
    <w:p w:rsidR="002B6082" w:rsidRDefault="00D21AB1" w:rsidP="002D6B7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168910</wp:posOffset>
                </wp:positionV>
                <wp:extent cx="927100" cy="590550"/>
                <wp:effectExtent l="38100" t="38100" r="25400" b="190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F9967" id="直接箭头连接符 54" o:spid="_x0000_s1026" type="#_x0000_t32" style="position:absolute;left:0;text-align:left;margin-left:193.25pt;margin-top:13.3pt;width:73pt;height:46.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" strokecolor="#4579b8 [3044]">
                <v:stroke endarrow="block"/>
              </v:shape>
            </w:pict>
          </mc:Fallback>
        </mc:AlternateContent>
      </w:r>
    </w:p>
    <w:p w:rsidR="002B6082" w:rsidRDefault="00D21AB1" w:rsidP="002D6B74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2555875</wp:posOffset>
                </wp:positionH>
                <wp:positionV relativeFrom="paragraph">
                  <wp:posOffset>29210</wp:posOffset>
                </wp:positionV>
                <wp:extent cx="742950" cy="488950"/>
                <wp:effectExtent l="0" t="0" r="19050" b="2540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AB1" w:rsidRDefault="00D21AB1" w:rsidP="00D21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刷新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5" o:spid="_x0000_s1050" style="position:absolute;left:0;text-align:left;margin-left:201.25pt;margin-top:2.3pt;width:58.5pt;height:3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" fillcolor="#4f81bd [3204]" strokecolor="#243f60 [1604]" strokeweight="2pt">
                <v:textbox>
                  <w:txbxContent>
                    <w:p w:rsidR="00D21AB1" w:rsidRDefault="00D21AB1" w:rsidP="00D21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刷新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4784725</wp:posOffset>
                </wp:positionH>
                <wp:positionV relativeFrom="paragraph">
                  <wp:posOffset>80010</wp:posOffset>
                </wp:positionV>
                <wp:extent cx="831850" cy="273050"/>
                <wp:effectExtent l="38100" t="0" r="25400" b="698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328EF" id="直接箭头连接符 52" o:spid="_x0000_s1026" type="#_x0000_t32" style="position:absolute;left:0;text-align:left;margin-left:376.75pt;margin-top:6.3pt;width:65.5pt;height:21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2B6082" w:rsidRDefault="00D21AB1" w:rsidP="002D6B7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22225</wp:posOffset>
                </wp:positionV>
                <wp:extent cx="1339850" cy="463550"/>
                <wp:effectExtent l="0" t="0" r="12700" b="1270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AB1" w:rsidRDefault="00D21AB1" w:rsidP="00D21A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内嵌页面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051" style="position:absolute;left:0;text-align:left;margin-left:268.75pt;margin-top:1.75pt;width:105.5pt;height:3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" fillcolor="white [3201]" strokecolor="#f79646 [3209]" strokeweight="2pt">
                <v:textbox>
                  <w:txbxContent>
                    <w:p w:rsidR="00D21AB1" w:rsidRDefault="00D21AB1" w:rsidP="00D21A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内嵌页面</w:t>
                      </w:r>
                    </w:p>
                  </w:txbxContent>
                </v:textbox>
              </v:rect>
            </w:pict>
          </mc:Fallback>
        </mc:AlternateContent>
      </w:r>
    </w:p>
    <w:p w:rsidR="002B6082" w:rsidRDefault="002B6082" w:rsidP="002D6B74"/>
    <w:p w:rsidR="002D6B74" w:rsidRDefault="002D6B74" w:rsidP="002D6B74"/>
    <w:p w:rsidR="002D6B74" w:rsidRDefault="002D6B74" w:rsidP="002D6B74"/>
    <w:p w:rsidR="002D6B74" w:rsidRDefault="0011438B" w:rsidP="0011438B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价格的运算</w:t>
      </w:r>
    </w:p>
    <w:p w:rsidR="0011438B" w:rsidRDefault="0011438B" w:rsidP="0011438B"/>
    <w:p w:rsidR="0011438B" w:rsidRDefault="0011438B" w:rsidP="0011438B"/>
    <w:p w:rsidR="0011438B" w:rsidRDefault="0011438B" w:rsidP="0011438B"/>
    <w:p w:rsidR="0011438B" w:rsidRDefault="0011438B" w:rsidP="0011438B"/>
    <w:p w:rsidR="0011438B" w:rsidRDefault="0011438B" w:rsidP="0011438B">
      <w:r>
        <w:rPr>
          <w:noProof/>
        </w:rPr>
        <w:drawing>
          <wp:inline distT="0" distB="0" distL="0" distR="0" wp14:anchorId="6ACD7FDC" wp14:editId="626D1C5E">
            <wp:extent cx="5742857" cy="3695238"/>
            <wp:effectExtent l="0" t="0" r="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8B" w:rsidRDefault="0011438B" w:rsidP="0011438B"/>
    <w:p w:rsidR="0011438B" w:rsidRDefault="0011438B" w:rsidP="0011438B"/>
    <w:p w:rsidR="0011438B" w:rsidRPr="0011438B" w:rsidRDefault="0011438B" w:rsidP="0011438B"/>
    <w:sectPr w:rsidR="0011438B" w:rsidRPr="0011438B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28"/>
    <w:rsid w:val="00085DBD"/>
    <w:rsid w:val="00086D56"/>
    <w:rsid w:val="000B1B4A"/>
    <w:rsid w:val="000C4AF3"/>
    <w:rsid w:val="0011438B"/>
    <w:rsid w:val="001321CF"/>
    <w:rsid w:val="00151338"/>
    <w:rsid w:val="0017339D"/>
    <w:rsid w:val="001B46A2"/>
    <w:rsid w:val="001E1801"/>
    <w:rsid w:val="001E683B"/>
    <w:rsid w:val="00212B58"/>
    <w:rsid w:val="002B6082"/>
    <w:rsid w:val="002C2640"/>
    <w:rsid w:val="002D6B74"/>
    <w:rsid w:val="002E334A"/>
    <w:rsid w:val="002F3F56"/>
    <w:rsid w:val="00385134"/>
    <w:rsid w:val="00387E9C"/>
    <w:rsid w:val="003952E3"/>
    <w:rsid w:val="003B41F1"/>
    <w:rsid w:val="003B42E1"/>
    <w:rsid w:val="003C195C"/>
    <w:rsid w:val="003E4289"/>
    <w:rsid w:val="00442BE1"/>
    <w:rsid w:val="00452C5B"/>
    <w:rsid w:val="00480397"/>
    <w:rsid w:val="004B6045"/>
    <w:rsid w:val="004F6C19"/>
    <w:rsid w:val="00502931"/>
    <w:rsid w:val="00505C6E"/>
    <w:rsid w:val="00513647"/>
    <w:rsid w:val="005205C6"/>
    <w:rsid w:val="00527B8D"/>
    <w:rsid w:val="005406B7"/>
    <w:rsid w:val="005B21BA"/>
    <w:rsid w:val="005C30CE"/>
    <w:rsid w:val="005D0274"/>
    <w:rsid w:val="005D3A35"/>
    <w:rsid w:val="005E7164"/>
    <w:rsid w:val="005F2D95"/>
    <w:rsid w:val="0061549A"/>
    <w:rsid w:val="00633FA4"/>
    <w:rsid w:val="00640492"/>
    <w:rsid w:val="00661AA6"/>
    <w:rsid w:val="006C12EB"/>
    <w:rsid w:val="0071784D"/>
    <w:rsid w:val="00730D0E"/>
    <w:rsid w:val="00736991"/>
    <w:rsid w:val="00763DAA"/>
    <w:rsid w:val="007B32A1"/>
    <w:rsid w:val="007F7AEF"/>
    <w:rsid w:val="00810AC3"/>
    <w:rsid w:val="00811951"/>
    <w:rsid w:val="008B5057"/>
    <w:rsid w:val="008B56B5"/>
    <w:rsid w:val="008E0504"/>
    <w:rsid w:val="008F5EBF"/>
    <w:rsid w:val="00906818"/>
    <w:rsid w:val="00916D97"/>
    <w:rsid w:val="009355AF"/>
    <w:rsid w:val="00986566"/>
    <w:rsid w:val="00986AD1"/>
    <w:rsid w:val="00990BD0"/>
    <w:rsid w:val="009C3CD6"/>
    <w:rsid w:val="009C7521"/>
    <w:rsid w:val="009D2C60"/>
    <w:rsid w:val="009E4FCA"/>
    <w:rsid w:val="009F20D1"/>
    <w:rsid w:val="009F2EE7"/>
    <w:rsid w:val="00A01F3F"/>
    <w:rsid w:val="00A04C23"/>
    <w:rsid w:val="00A662C1"/>
    <w:rsid w:val="00A94BFD"/>
    <w:rsid w:val="00AC2028"/>
    <w:rsid w:val="00AC2F50"/>
    <w:rsid w:val="00AE5D32"/>
    <w:rsid w:val="00AE71A9"/>
    <w:rsid w:val="00B7162F"/>
    <w:rsid w:val="00B80EBA"/>
    <w:rsid w:val="00BA1A1A"/>
    <w:rsid w:val="00BA4D2D"/>
    <w:rsid w:val="00BA6114"/>
    <w:rsid w:val="00BE63C3"/>
    <w:rsid w:val="00C412D0"/>
    <w:rsid w:val="00C639D4"/>
    <w:rsid w:val="00C70F46"/>
    <w:rsid w:val="00C843A1"/>
    <w:rsid w:val="00CE7D99"/>
    <w:rsid w:val="00CF1700"/>
    <w:rsid w:val="00D01007"/>
    <w:rsid w:val="00D021D7"/>
    <w:rsid w:val="00D21AB1"/>
    <w:rsid w:val="00D36817"/>
    <w:rsid w:val="00D65D2A"/>
    <w:rsid w:val="00D82895"/>
    <w:rsid w:val="00D91D5C"/>
    <w:rsid w:val="00D93627"/>
    <w:rsid w:val="00DB2D7D"/>
    <w:rsid w:val="00DD003F"/>
    <w:rsid w:val="00DE7510"/>
    <w:rsid w:val="00DF5788"/>
    <w:rsid w:val="00E06715"/>
    <w:rsid w:val="00E82F9A"/>
    <w:rsid w:val="00EE2E4B"/>
    <w:rsid w:val="00EE6930"/>
    <w:rsid w:val="00F23CD6"/>
    <w:rsid w:val="00F35432"/>
    <w:rsid w:val="00F365CE"/>
    <w:rsid w:val="00F4161D"/>
    <w:rsid w:val="00F70A91"/>
    <w:rsid w:val="00FE0018"/>
    <w:rsid w:val="00FE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A99896-8C83-49B0-9A20-BBCA6091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STXihei"/>
      <w:sz w:val="24"/>
    </w:rPr>
  </w:style>
  <w:style w:type="paragraph" w:styleId="1">
    <w:name w:val="heading 1"/>
    <w:basedOn w:val="a"/>
    <w:next w:val="a"/>
    <w:link w:val="10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A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2E1"/>
    <w:rPr>
      <w:rFonts w:eastAsia="STXihei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3B42E1"/>
    <w:rPr>
      <w:rFonts w:asciiTheme="majorHAnsi" w:eastAsia="STXihei" w:hAnsiTheme="majorHAnsi" w:cstheme="majorBidi"/>
      <w:b/>
      <w:bCs/>
      <w:sz w:val="44"/>
      <w:szCs w:val="32"/>
    </w:rPr>
  </w:style>
  <w:style w:type="table" w:styleId="a5">
    <w:name w:val="Table Grid"/>
    <w:basedOn w:val="a1"/>
    <w:uiPriority w:val="59"/>
    <w:unhideWhenUsed/>
    <w:rsid w:val="00085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61A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368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68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422</TotalTime>
  <Pages>7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徐 靖博</cp:lastModifiedBy>
  <cp:revision>190</cp:revision>
  <dcterms:created xsi:type="dcterms:W3CDTF">2019-06-05T08:38:00Z</dcterms:created>
  <dcterms:modified xsi:type="dcterms:W3CDTF">2019-06-06T08:34:00Z</dcterms:modified>
</cp:coreProperties>
</file>