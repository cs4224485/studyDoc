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09" w:rsidRDefault="005A7C61" w:rsidP="005A7C61">
      <w:pPr>
        <w:pStyle w:val="a3"/>
      </w:pPr>
      <w:r>
        <w:t>Search</w:t>
      </w:r>
      <w:r>
        <w:rPr>
          <w:rFonts w:hint="eastAsia"/>
        </w:rPr>
        <w:t>谷粒搜索</w:t>
      </w:r>
    </w:p>
    <w:p w:rsidR="00DE1B64" w:rsidRDefault="00DE1B64" w:rsidP="00DE1B64">
      <w:pPr>
        <w:pStyle w:val="1"/>
      </w:pPr>
      <w:r>
        <w:rPr>
          <w:rFonts w:hint="eastAsia"/>
        </w:rPr>
        <w:t>1</w:t>
      </w:r>
      <w:r>
        <w:t xml:space="preserve"> </w:t>
      </w:r>
      <w:r w:rsidR="00E146A6">
        <w:rPr>
          <w:rFonts w:hint="eastAsia"/>
        </w:rPr>
        <w:t>es</w:t>
      </w:r>
      <w:r w:rsidR="00E146A6">
        <w:rPr>
          <w:rFonts w:hint="eastAsia"/>
        </w:rPr>
        <w:t>相关</w:t>
      </w:r>
      <w:r>
        <w:rPr>
          <w:rFonts w:hint="eastAsia"/>
        </w:rPr>
        <w:t>介绍</w:t>
      </w:r>
    </w:p>
    <w:p w:rsidR="00BA2B13" w:rsidRDefault="00BA2B13" w:rsidP="00BA2B1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BA2B13" w:rsidTr="00BA2B13">
        <w:tc>
          <w:tcPr>
            <w:tcW w:w="11046" w:type="dxa"/>
          </w:tcPr>
          <w:p w:rsidR="00BA2B13" w:rsidRDefault="00BA2B13" w:rsidP="00BA2B13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搜索引擎</w:t>
            </w:r>
          </w:p>
          <w:p w:rsidR="00BA2B13" w:rsidRDefault="00BA2B13" w:rsidP="00BA2B13">
            <w:r>
              <w:rPr>
                <w:rFonts w:hint="eastAsia"/>
              </w:rPr>
              <w:t>e</w:t>
            </w:r>
            <w:r>
              <w:t>lasticSearch6</w:t>
            </w:r>
            <w:r>
              <w:rPr>
                <w:rFonts w:hint="eastAsia"/>
              </w:rPr>
              <w:t>（和</w:t>
            </w:r>
            <w:r>
              <w:rPr>
                <w:rFonts w:hint="eastAsia"/>
              </w:rPr>
              <w:t>e</w:t>
            </w:r>
            <w:r>
              <w:t>lasticSearch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的区别在于，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用户权限、一个</w:t>
            </w:r>
            <w:proofErr w:type="gramStart"/>
            <w:r>
              <w:rPr>
                <w:rFonts w:hint="eastAsia"/>
              </w:rPr>
              <w:t>库能否</w:t>
            </w:r>
            <w:proofErr w:type="gramEnd"/>
            <w:r>
              <w:rPr>
                <w:rFonts w:hint="eastAsia"/>
              </w:rPr>
              <w:t>建立多个表）</w:t>
            </w:r>
          </w:p>
          <w:p w:rsidR="009513A0" w:rsidRDefault="009513A0" w:rsidP="00BA2B13"/>
          <w:p w:rsidR="00B73293" w:rsidRDefault="00BE48A8" w:rsidP="00BA2B13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搜索引擎</w:t>
            </w:r>
          </w:p>
          <w:p w:rsidR="001C7566" w:rsidRDefault="00FC7C6E" w:rsidP="00BA2B13">
            <w:r>
              <w:rPr>
                <w:noProof/>
              </w:rPr>
              <w:drawing>
                <wp:inline distT="0" distB="0" distL="0" distR="0" wp14:anchorId="67824D0E" wp14:editId="17889D08">
                  <wp:extent cx="5666667" cy="542857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6667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7C6E" w:rsidRDefault="00753A82" w:rsidP="00BA2B13">
            <w:r>
              <w:rPr>
                <w:rFonts w:hint="eastAsia"/>
              </w:rPr>
              <w:t>文本</w:t>
            </w:r>
            <w:r w:rsidR="005D0E25">
              <w:rPr>
                <w:rFonts w:hint="eastAsia"/>
              </w:rPr>
              <w:t>搜索</w:t>
            </w:r>
            <w:r w:rsidR="00793533">
              <w:rPr>
                <w:rFonts w:hint="eastAsia"/>
              </w:rPr>
              <w:t>(</w:t>
            </w:r>
            <w:r w:rsidR="00793533">
              <w:rPr>
                <w:rFonts w:hint="eastAsia"/>
              </w:rPr>
              <w:t>以空间换时间</w:t>
            </w:r>
            <w:r w:rsidR="00BD6AAF">
              <w:rPr>
                <w:rFonts w:hint="eastAsia"/>
              </w:rPr>
              <w:t>算法</w:t>
            </w:r>
            <w:r w:rsidR="00793533">
              <w:t>)</w:t>
            </w:r>
          </w:p>
          <w:p w:rsidR="00FC7C6E" w:rsidRDefault="000548B9" w:rsidP="00BA2B13">
            <w:r>
              <w:rPr>
                <w:rFonts w:hint="eastAsia"/>
              </w:rPr>
              <w:t>于同类产品相比</w:t>
            </w:r>
            <w:r>
              <w:rPr>
                <w:rFonts w:hint="eastAsia"/>
              </w:rPr>
              <w:t>(</w:t>
            </w:r>
            <w:proofErr w:type="spellStart"/>
            <w:r>
              <w:t>solr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h</w:t>
            </w:r>
            <w:r>
              <w:t>ermes</w:t>
            </w:r>
            <w:proofErr w:type="spellEnd"/>
            <w:r>
              <w:t>)</w:t>
            </w:r>
            <w:r w:rsidR="00191C0D">
              <w:t>,</w:t>
            </w:r>
            <w:r w:rsidR="00191C0D">
              <w:rPr>
                <w:rFonts w:hint="eastAsia"/>
              </w:rPr>
              <w:t>和</w:t>
            </w:r>
            <w:proofErr w:type="spellStart"/>
            <w:r w:rsidR="00191C0D">
              <w:rPr>
                <w:rFonts w:hint="eastAsia"/>
              </w:rPr>
              <w:t>solr</w:t>
            </w:r>
            <w:proofErr w:type="spellEnd"/>
            <w:r w:rsidR="00191C0D">
              <w:rPr>
                <w:rFonts w:hint="eastAsia"/>
              </w:rPr>
              <w:t>一样都是基于</w:t>
            </w:r>
            <w:proofErr w:type="spellStart"/>
            <w:r w:rsidR="00191C0D">
              <w:rPr>
                <w:rFonts w:hint="eastAsia"/>
              </w:rPr>
              <w:t>lucene</w:t>
            </w:r>
            <w:proofErr w:type="spellEnd"/>
            <w:r w:rsidR="00191C0D">
              <w:t>(</w:t>
            </w:r>
            <w:r w:rsidR="00191C0D">
              <w:rPr>
                <w:rFonts w:hint="eastAsia"/>
              </w:rPr>
              <w:t>ap</w:t>
            </w:r>
            <w:r w:rsidR="00191C0D">
              <w:t>ache)</w:t>
            </w:r>
            <w:r w:rsidR="005753A7">
              <w:rPr>
                <w:rFonts w:hint="eastAsia"/>
              </w:rPr>
              <w:t>，默认以集群方式工作</w:t>
            </w:r>
          </w:p>
          <w:p w:rsidR="008E52CD" w:rsidRDefault="008E52CD" w:rsidP="00BA2B13"/>
          <w:p w:rsidR="008E52CD" w:rsidRDefault="00F60D5A" w:rsidP="00BA2B13">
            <w:r>
              <w:rPr>
                <w:rFonts w:hint="eastAsia"/>
              </w:rPr>
              <w:t>搜索引擎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以百度和</w:t>
            </w:r>
            <w:proofErr w:type="spellStart"/>
            <w:r>
              <w:rPr>
                <w:rFonts w:hint="eastAsia"/>
              </w:rPr>
              <w:t>goole</w:t>
            </w:r>
            <w:proofErr w:type="spellEnd"/>
            <w:r>
              <w:rPr>
                <w:rFonts w:hint="eastAsia"/>
              </w:rPr>
              <w:t>为例</w:t>
            </w:r>
            <w:r>
              <w:t>)</w:t>
            </w:r>
            <w:r>
              <w:rPr>
                <w:rFonts w:hint="eastAsia"/>
              </w:rPr>
              <w:t>的工作原理是什么</w:t>
            </w:r>
            <w:r w:rsidR="00FC567B">
              <w:rPr>
                <w:rFonts w:hint="eastAsia"/>
              </w:rPr>
              <w:t>？</w:t>
            </w:r>
          </w:p>
          <w:p w:rsidR="00FC567B" w:rsidRDefault="002308F1" w:rsidP="00BA2B13">
            <w:r>
              <w:rPr>
                <w:rFonts w:hint="eastAsia"/>
              </w:rPr>
              <w:t>a</w:t>
            </w:r>
            <w:r w:rsidR="00EE4F4C">
              <w:t xml:space="preserve"> </w:t>
            </w:r>
            <w:r w:rsidR="00EE4F4C">
              <w:rPr>
                <w:rFonts w:hint="eastAsia"/>
              </w:rPr>
              <w:t>爬</w:t>
            </w:r>
            <w:r w:rsidR="007153F7">
              <w:rPr>
                <w:rFonts w:hint="eastAsia"/>
              </w:rPr>
              <w:t>虫</w:t>
            </w:r>
          </w:p>
          <w:p w:rsidR="00EE4F4C" w:rsidRDefault="002308F1" w:rsidP="00BA2B13">
            <w:r>
              <w:rPr>
                <w:rFonts w:hint="eastAsia"/>
              </w:rPr>
              <w:t>b</w:t>
            </w:r>
            <w:r w:rsidR="00EE4F4C">
              <w:t xml:space="preserve"> </w:t>
            </w:r>
            <w:r w:rsidR="00EE4F4C">
              <w:rPr>
                <w:rFonts w:hint="eastAsia"/>
              </w:rPr>
              <w:t>分析</w:t>
            </w:r>
          </w:p>
          <w:p w:rsidR="00EE4F4C" w:rsidRDefault="002308F1" w:rsidP="00BA2B13">
            <w:r>
              <w:rPr>
                <w:rFonts w:hint="eastAsia"/>
              </w:rPr>
              <w:t>c</w:t>
            </w:r>
            <w:r w:rsidR="00EE4F4C">
              <w:t xml:space="preserve"> </w:t>
            </w:r>
            <w:r w:rsidR="006B176D">
              <w:rPr>
                <w:rFonts w:hint="eastAsia"/>
              </w:rPr>
              <w:t>查询</w:t>
            </w:r>
          </w:p>
          <w:p w:rsidR="004D4856" w:rsidRDefault="004D4856" w:rsidP="00BA2B13"/>
          <w:p w:rsidR="004D4856" w:rsidRDefault="007F124B" w:rsidP="00BA2B13">
            <w:r>
              <w:rPr>
                <w:rFonts w:hint="eastAsia"/>
              </w:rPr>
              <w:t>3</w:t>
            </w:r>
            <w:r>
              <w:t xml:space="preserve"> </w:t>
            </w:r>
            <w:proofErr w:type="spellStart"/>
            <w:r w:rsidR="008E7851">
              <w:t>elasticSearch</w:t>
            </w:r>
            <w:proofErr w:type="spellEnd"/>
            <w:r w:rsidR="008E7851">
              <w:t>(</w:t>
            </w:r>
            <w:r w:rsidR="008E7851">
              <w:rPr>
                <w:rFonts w:hint="eastAsia"/>
              </w:rPr>
              <w:t>搜索引擎</w:t>
            </w:r>
            <w:r w:rsidR="008E7851">
              <w:t>)</w:t>
            </w:r>
            <w:r w:rsidR="008E7851">
              <w:rPr>
                <w:rFonts w:hint="eastAsia"/>
              </w:rPr>
              <w:t>的</w:t>
            </w:r>
            <w:r w:rsidR="001B689B">
              <w:rPr>
                <w:rFonts w:hint="eastAsia"/>
              </w:rPr>
              <w:t>算法</w:t>
            </w:r>
          </w:p>
          <w:p w:rsidR="00BF0711" w:rsidRDefault="00DE650F" w:rsidP="00BA2B13">
            <w:r>
              <w:rPr>
                <w:rFonts w:hint="eastAsia"/>
              </w:rPr>
              <w:t>倒排索引</w:t>
            </w:r>
            <w:r w:rsidR="000867D7">
              <w:rPr>
                <w:rFonts w:hint="eastAsia"/>
              </w:rPr>
              <w:t>(</w:t>
            </w:r>
            <w:r w:rsidR="000867D7">
              <w:rPr>
                <w:rFonts w:hint="eastAsia"/>
              </w:rPr>
              <w:t>在内容上建立索引，用内容去匹配索引</w:t>
            </w:r>
            <w:r w:rsidR="000867D7">
              <w:t>)</w:t>
            </w:r>
          </w:p>
          <w:p w:rsidR="009513A0" w:rsidRDefault="005E56F5" w:rsidP="00BA2B13">
            <w:proofErr w:type="spellStart"/>
            <w:r>
              <w:t>B</w:t>
            </w:r>
            <w:r>
              <w:rPr>
                <w:rFonts w:hint="eastAsia"/>
              </w:rPr>
              <w:t>tree</w:t>
            </w:r>
            <w:proofErr w:type="spellEnd"/>
            <w:r w:rsidR="006E34B8">
              <w:rPr>
                <w:rFonts w:hint="eastAsia"/>
              </w:rPr>
              <w:t>（</w:t>
            </w:r>
            <w:r w:rsidR="006E34B8">
              <w:t>balance tree b-tree</w:t>
            </w:r>
            <w:r w:rsidR="006E34B8">
              <w:rPr>
                <w:rFonts w:hint="eastAsia"/>
              </w:rPr>
              <w:t>）</w:t>
            </w:r>
          </w:p>
          <w:p w:rsidR="005E56F5" w:rsidRDefault="005E56F5" w:rsidP="00BA2B13">
            <w:proofErr w:type="spellStart"/>
            <w:r>
              <w:t>B</w:t>
            </w:r>
            <w:r>
              <w:rPr>
                <w:rFonts w:hint="eastAsia"/>
              </w:rPr>
              <w:t>+</w:t>
            </w:r>
            <w:r>
              <w:t>tr</w:t>
            </w:r>
            <w:r>
              <w:rPr>
                <w:rFonts w:hint="eastAsia"/>
              </w:rPr>
              <w:t>ee</w:t>
            </w:r>
            <w:proofErr w:type="spellEnd"/>
          </w:p>
          <w:p w:rsidR="003F6A58" w:rsidRDefault="003F6A58" w:rsidP="00BA2B13">
            <w:r>
              <w:rPr>
                <w:noProof/>
              </w:rPr>
              <w:drawing>
                <wp:inline distT="0" distB="0" distL="0" distR="0" wp14:anchorId="60FB1E63" wp14:editId="4966CD3E">
                  <wp:extent cx="4590476" cy="1685714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0476" cy="16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6A58" w:rsidRPr="005E56F5" w:rsidRDefault="003F6A58" w:rsidP="00BA2B13"/>
        </w:tc>
      </w:tr>
    </w:tbl>
    <w:p w:rsidR="00BA2B13" w:rsidRPr="00BA2B13" w:rsidRDefault="00BA2B13" w:rsidP="00BA2B13"/>
    <w:p w:rsidR="00DE1B64" w:rsidRDefault="00D76FE3" w:rsidP="00EB5D70">
      <w:pPr>
        <w:pStyle w:val="1"/>
      </w:pPr>
      <w:r>
        <w:rPr>
          <w:rFonts w:hint="eastAsia"/>
        </w:rPr>
        <w:lastRenderedPageBreak/>
        <w:t>2</w:t>
      </w:r>
      <w:r w:rsidR="004E63D3">
        <w:t xml:space="preserve"> </w:t>
      </w:r>
      <w:r w:rsidR="004E63D3">
        <w:rPr>
          <w:rFonts w:hint="eastAsia"/>
        </w:rPr>
        <w:t>安装</w:t>
      </w:r>
      <w:r w:rsidR="0045524C">
        <w:rPr>
          <w:rFonts w:hint="eastAsia"/>
        </w:rPr>
        <w:t>和启动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8D76AB" w:rsidTr="008D76AB">
        <w:tc>
          <w:tcPr>
            <w:tcW w:w="11046" w:type="dxa"/>
          </w:tcPr>
          <w:p w:rsidR="008D76AB" w:rsidRDefault="007E4566" w:rsidP="000B2DD6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安装环境</w:t>
            </w:r>
          </w:p>
          <w:p w:rsidR="007E4566" w:rsidRDefault="007E4566" w:rsidP="000B2DD6">
            <w:r>
              <w:t>C</w:t>
            </w:r>
            <w:r>
              <w:rPr>
                <w:rFonts w:hint="eastAsia"/>
              </w:rPr>
              <w:t>entos7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jdk8</w:t>
            </w:r>
          </w:p>
          <w:p w:rsidR="00DC3570" w:rsidRDefault="00DC3570" w:rsidP="000B2DD6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配置文件</w:t>
            </w:r>
          </w:p>
          <w:p w:rsidR="005C2964" w:rsidRDefault="005C2964" w:rsidP="000B2DD6">
            <w:proofErr w:type="spellStart"/>
            <w:r>
              <w:rPr>
                <w:rFonts w:hint="eastAsia"/>
              </w:rPr>
              <w:t>e</w:t>
            </w:r>
            <w:r>
              <w:t>lasticSearch.yml</w:t>
            </w:r>
            <w:proofErr w:type="spellEnd"/>
            <w:r w:rsidR="00CA684E">
              <w:rPr>
                <w:rFonts w:hint="eastAsia"/>
              </w:rPr>
              <w:t>（集群配置文件）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j</w:t>
            </w:r>
            <w:r>
              <w:t>vm</w:t>
            </w:r>
            <w:r w:rsidR="00D44C31">
              <w:rPr>
                <w:rFonts w:hint="eastAsia"/>
              </w:rPr>
              <w:t>.</w:t>
            </w:r>
            <w:r>
              <w:t>Opitons</w:t>
            </w:r>
            <w:proofErr w:type="spellEnd"/>
            <w:r w:rsidR="00297200">
              <w:t>(</w:t>
            </w:r>
            <w:proofErr w:type="spellStart"/>
            <w:r w:rsidR="00297200">
              <w:t>jvm</w:t>
            </w:r>
            <w:proofErr w:type="spellEnd"/>
            <w:r w:rsidR="00297200">
              <w:rPr>
                <w:rFonts w:hint="eastAsia"/>
              </w:rPr>
              <w:t>配置文件</w:t>
            </w:r>
            <w:r w:rsidR="00297200">
              <w:t>)</w:t>
            </w:r>
          </w:p>
          <w:p w:rsidR="00680747" w:rsidRPr="00D44C31" w:rsidRDefault="00451240" w:rsidP="000B2DD6">
            <w:r>
              <w:rPr>
                <w:noProof/>
              </w:rPr>
              <w:drawing>
                <wp:inline distT="0" distB="0" distL="0" distR="0" wp14:anchorId="30A7BAF3" wp14:editId="199C33E0">
                  <wp:extent cx="6752381" cy="942857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2381" cy="9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40EC" w:rsidRDefault="005A40EC" w:rsidP="000B2DD6">
            <w:r>
              <w:rPr>
                <w:rFonts w:hint="eastAsia"/>
              </w:rPr>
              <w:t>3</w:t>
            </w:r>
            <w:r>
              <w:t xml:space="preserve"> </w:t>
            </w:r>
            <w:r w:rsidR="009462FB">
              <w:rPr>
                <w:rFonts w:hint="eastAsia"/>
              </w:rPr>
              <w:t>创建目录、</w:t>
            </w:r>
            <w:r>
              <w:rPr>
                <w:rFonts w:hint="eastAsia"/>
              </w:rPr>
              <w:t>上传，解压</w:t>
            </w:r>
          </w:p>
          <w:p w:rsidR="0040139A" w:rsidRDefault="00745B51" w:rsidP="000B2DD6">
            <w:proofErr w:type="spellStart"/>
            <w:r>
              <w:t>Mkdir</w:t>
            </w:r>
            <w:proofErr w:type="spellEnd"/>
            <w:r>
              <w:t xml:space="preserve"> -</w:t>
            </w:r>
            <w:r w:rsidR="00843683">
              <w:t>p</w:t>
            </w:r>
            <w:r>
              <w:t xml:space="preserve"> /opt/es</w:t>
            </w:r>
          </w:p>
          <w:p w:rsidR="00745B51" w:rsidRDefault="00453B26" w:rsidP="000B2DD6">
            <w:r>
              <w:rPr>
                <w:rFonts w:hint="eastAsia"/>
              </w:rPr>
              <w:t>上传</w:t>
            </w:r>
          </w:p>
          <w:p w:rsidR="00453B26" w:rsidRDefault="00992684" w:rsidP="000B2DD6">
            <w:r>
              <w:t>T</w:t>
            </w:r>
            <w:r>
              <w:rPr>
                <w:rFonts w:hint="eastAsia"/>
              </w:rPr>
              <w:t>ar</w:t>
            </w:r>
            <w:r>
              <w:t xml:space="preserve"> – </w:t>
            </w:r>
            <w:proofErr w:type="spellStart"/>
            <w:r>
              <w:rPr>
                <w:rFonts w:hint="eastAsia"/>
              </w:rPr>
              <w:t>zxvf</w:t>
            </w:r>
            <w:proofErr w:type="spellEnd"/>
            <w:r>
              <w:t xml:space="preserve"> </w:t>
            </w:r>
            <w:r w:rsidR="00CA0774" w:rsidRPr="00CA0774">
              <w:t>elasticsearch-6.3.1.tar.gz</w:t>
            </w:r>
          </w:p>
          <w:p w:rsidR="00556D3F" w:rsidRDefault="00556D3F" w:rsidP="000B2DD6"/>
          <w:p w:rsidR="00F66B78" w:rsidRDefault="00F66B78" w:rsidP="000B2DD6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配置</w:t>
            </w:r>
          </w:p>
          <w:p w:rsidR="0028387F" w:rsidRDefault="0028387F" w:rsidP="000B2DD6">
            <w:pPr>
              <w:rPr>
                <w:color w:val="FF0000"/>
              </w:rPr>
            </w:pPr>
            <w:r>
              <w:t>E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使用最大线程数</w:t>
            </w:r>
            <w:r w:rsidR="00634934">
              <w:rPr>
                <w:rFonts w:hint="eastAsia"/>
              </w:rPr>
              <w:t>、最大内存数、</w:t>
            </w:r>
            <w:r w:rsidR="00634934" w:rsidRPr="00E614B3">
              <w:rPr>
                <w:rFonts w:hint="eastAsia"/>
                <w:color w:val="FF0000"/>
              </w:rPr>
              <w:t>访问的最大文件数</w:t>
            </w:r>
          </w:p>
          <w:p w:rsidR="00E614B3" w:rsidRDefault="00E614B3" w:rsidP="000B2DD6">
            <w:r>
              <w:rPr>
                <w:rFonts w:hint="eastAsia"/>
              </w:rPr>
              <w:t>启动脚本</w:t>
            </w:r>
          </w:p>
          <w:p w:rsidR="00E614B3" w:rsidRDefault="00E614B3" w:rsidP="000B2DD6">
            <w:r>
              <w:rPr>
                <w:noProof/>
              </w:rPr>
              <w:drawing>
                <wp:inline distT="0" distB="0" distL="0" distR="0" wp14:anchorId="2D1497CE" wp14:editId="350D32EA">
                  <wp:extent cx="5647619" cy="189523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7619" cy="18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14B3" w:rsidRDefault="00E614B3" w:rsidP="000B2DD6"/>
          <w:p w:rsidR="00E614B3" w:rsidRDefault="006649D3" w:rsidP="000B2DD6">
            <w:r>
              <w:rPr>
                <w:noProof/>
              </w:rPr>
              <w:drawing>
                <wp:inline distT="0" distB="0" distL="0" distR="0" wp14:anchorId="6BE37575" wp14:editId="2B604133">
                  <wp:extent cx="7020560" cy="209550"/>
                  <wp:effectExtent l="0" t="0" r="889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056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49D3" w:rsidRDefault="006649D3" w:rsidP="000B2DD6">
            <w:r>
              <w:rPr>
                <w:rFonts w:hint="eastAsia"/>
              </w:rPr>
              <w:t>需要改成</w:t>
            </w:r>
            <w:r w:rsidR="00B1151C">
              <w:rPr>
                <w:rFonts w:hint="eastAsia"/>
              </w:rPr>
              <w:t>其他非</w:t>
            </w:r>
            <w:r w:rsidR="00B1151C">
              <w:rPr>
                <w:rFonts w:hint="eastAsia"/>
              </w:rPr>
              <w:t>root</w:t>
            </w:r>
            <w:r w:rsidR="00B1151C">
              <w:rPr>
                <w:rFonts w:hint="eastAsia"/>
              </w:rPr>
              <w:t>用户才能启动</w:t>
            </w:r>
          </w:p>
          <w:p w:rsidR="00C24D9B" w:rsidRDefault="00C24D9B" w:rsidP="000B2DD6"/>
          <w:p w:rsidR="00C24D9B" w:rsidRDefault="003E74DE" w:rsidP="000B2DD6">
            <w:proofErr w:type="spellStart"/>
            <w:r>
              <w:t>Adduser</w:t>
            </w:r>
            <w:proofErr w:type="spellEnd"/>
            <w:r>
              <w:t xml:space="preserve"> es</w:t>
            </w:r>
          </w:p>
          <w:p w:rsidR="009962A1" w:rsidRDefault="009962A1" w:rsidP="000B2DD6"/>
          <w:p w:rsidR="009962A1" w:rsidRDefault="006A7ACB" w:rsidP="000B2DD6">
            <w:proofErr w:type="spellStart"/>
            <w:r>
              <w:t>Su</w:t>
            </w:r>
            <w:proofErr w:type="spellEnd"/>
            <w:r>
              <w:t xml:space="preserve"> es</w:t>
            </w:r>
          </w:p>
          <w:p w:rsidR="006A7ACB" w:rsidRDefault="000A71F1" w:rsidP="000B2DD6">
            <w:r>
              <w:t>Es</w:t>
            </w:r>
            <w:r>
              <w:rPr>
                <w:rFonts w:hint="eastAsia"/>
              </w:rPr>
              <w:t>使用的</w:t>
            </w:r>
            <w:proofErr w:type="spellStart"/>
            <w:r>
              <w:rPr>
                <w:rFonts w:hint="eastAsia"/>
              </w:rPr>
              <w:t>jvm</w:t>
            </w:r>
            <w:proofErr w:type="spellEnd"/>
            <w:r>
              <w:rPr>
                <w:rFonts w:hint="eastAsia"/>
              </w:rPr>
              <w:t>的内存大小</w:t>
            </w:r>
          </w:p>
          <w:p w:rsidR="006A7ACB" w:rsidRDefault="000A71F1" w:rsidP="000B2DD6">
            <w:r>
              <w:rPr>
                <w:noProof/>
              </w:rPr>
              <w:drawing>
                <wp:inline distT="0" distB="0" distL="0" distR="0" wp14:anchorId="5CF211C5" wp14:editId="73773A75">
                  <wp:extent cx="7020560" cy="184150"/>
                  <wp:effectExtent l="0" t="0" r="889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0560" cy="18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4D9B" w:rsidRDefault="00826AE4" w:rsidP="000B2DD6">
            <w:r>
              <w:rPr>
                <w:rFonts w:hint="eastAsia"/>
              </w:rPr>
              <w:lastRenderedPageBreak/>
              <w:t>访问权限</w:t>
            </w:r>
            <w:r w:rsidR="00BC3067">
              <w:rPr>
                <w:rFonts w:hint="eastAsia"/>
              </w:rPr>
              <w:t>：</w:t>
            </w:r>
            <w:r w:rsidR="00BC3067">
              <w:rPr>
                <w:rFonts w:hint="eastAsia"/>
              </w:rPr>
              <w:t>es</w:t>
            </w:r>
            <w:r w:rsidR="00BC3067">
              <w:rPr>
                <w:rFonts w:hint="eastAsia"/>
              </w:rPr>
              <w:t>无法访问</w:t>
            </w:r>
            <w:r w:rsidR="00F51ECA">
              <w:rPr>
                <w:rFonts w:hint="eastAsia"/>
              </w:rPr>
              <w:t>data</w:t>
            </w:r>
            <w:r w:rsidR="00F51ECA">
              <w:rPr>
                <w:rFonts w:hint="eastAsia"/>
              </w:rPr>
              <w:t>目录</w:t>
            </w:r>
            <w:r w:rsidR="00F51ECA">
              <w:rPr>
                <w:rFonts w:hint="eastAsia"/>
              </w:rPr>
              <w:t>(data</w:t>
            </w:r>
            <w:r w:rsidR="00F51ECA">
              <w:rPr>
                <w:rFonts w:hint="eastAsia"/>
              </w:rPr>
              <w:t>是</w:t>
            </w:r>
            <w:r w:rsidR="00F51ECA">
              <w:rPr>
                <w:rFonts w:hint="eastAsia"/>
              </w:rPr>
              <w:t>es</w:t>
            </w:r>
            <w:r w:rsidR="00F51ECA">
              <w:rPr>
                <w:rFonts w:hint="eastAsia"/>
              </w:rPr>
              <w:t>的软件和日志数据目录</w:t>
            </w:r>
            <w:r w:rsidR="00F51ECA">
              <w:t>)</w:t>
            </w:r>
          </w:p>
          <w:p w:rsidR="000A71F1" w:rsidRDefault="007E55A0" w:rsidP="000B2DD6">
            <w:r>
              <w:rPr>
                <w:noProof/>
              </w:rPr>
              <w:drawing>
                <wp:inline distT="0" distB="0" distL="0" distR="0" wp14:anchorId="68E94E04" wp14:editId="378355E4">
                  <wp:extent cx="5476190" cy="285714"/>
                  <wp:effectExtent l="0" t="0" r="0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190" cy="2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55A0" w:rsidRDefault="007E55A0" w:rsidP="000B2DD6"/>
          <w:p w:rsidR="00411DB4" w:rsidRDefault="00411DB4" w:rsidP="000B2DD6">
            <w:r>
              <w:rPr>
                <w:rFonts w:hint="eastAsia"/>
              </w:rPr>
              <w:t>5</w:t>
            </w:r>
            <w:r>
              <w:t xml:space="preserve"> </w:t>
            </w:r>
            <w:r w:rsidR="00616EBD">
              <w:rPr>
                <w:rFonts w:hint="eastAsia"/>
              </w:rPr>
              <w:t>启动</w:t>
            </w:r>
          </w:p>
          <w:p w:rsidR="00A856AA" w:rsidRDefault="00EE1DB3" w:rsidP="000B2DD6">
            <w:r>
              <w:t>E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的权限问题</w:t>
            </w:r>
            <w:r w:rsidR="00D27D73">
              <w:rPr>
                <w:rFonts w:hint="eastAsia"/>
              </w:rPr>
              <w:t>：</w:t>
            </w:r>
          </w:p>
          <w:p w:rsidR="00EE1DB3" w:rsidRDefault="00052E4B" w:rsidP="000B2DD6">
            <w:r>
              <w:rPr>
                <w:rFonts w:hint="eastAsia"/>
              </w:rPr>
              <w:t>首先</w:t>
            </w:r>
            <w:r w:rsidR="00A37B48">
              <w:rPr>
                <w:rFonts w:hint="eastAsia"/>
              </w:rPr>
              <w:t>用</w:t>
            </w:r>
            <w:r w:rsidR="00A37B48">
              <w:rPr>
                <w:rFonts w:hint="eastAsia"/>
              </w:rPr>
              <w:t>root</w:t>
            </w:r>
            <w:r w:rsidR="00A37B48">
              <w:rPr>
                <w:rFonts w:hint="eastAsia"/>
              </w:rPr>
              <w:t>用户解压</w:t>
            </w:r>
          </w:p>
          <w:p w:rsidR="00EE1DB3" w:rsidRDefault="00EE1DB3" w:rsidP="00EE1DB3">
            <w:r>
              <w:t>T</w:t>
            </w:r>
            <w:r>
              <w:rPr>
                <w:rFonts w:hint="eastAsia"/>
              </w:rPr>
              <w:t>ar</w:t>
            </w:r>
            <w:r>
              <w:t xml:space="preserve"> – </w:t>
            </w:r>
            <w:proofErr w:type="spellStart"/>
            <w:r>
              <w:rPr>
                <w:rFonts w:hint="eastAsia"/>
              </w:rPr>
              <w:t>zxvf</w:t>
            </w:r>
            <w:proofErr w:type="spellEnd"/>
            <w:r>
              <w:t xml:space="preserve"> </w:t>
            </w:r>
            <w:r w:rsidRPr="00CA0774">
              <w:t>elasticsearch-6.3.1.tar.gz</w:t>
            </w:r>
          </w:p>
          <w:p w:rsidR="00A856AA" w:rsidRDefault="00B97DBD" w:rsidP="00EE1DB3">
            <w:r>
              <w:rPr>
                <w:rFonts w:hint="eastAsia"/>
              </w:rPr>
              <w:t>然后</w:t>
            </w:r>
            <w:r w:rsidR="00B3525F">
              <w:rPr>
                <w:rFonts w:hint="eastAsia"/>
              </w:rPr>
              <w:t>用</w:t>
            </w:r>
            <w:r w:rsidR="00B3525F">
              <w:rPr>
                <w:rFonts w:hint="eastAsia"/>
              </w:rPr>
              <w:t>root</w:t>
            </w:r>
            <w:r w:rsidR="00B3525F">
              <w:rPr>
                <w:rFonts w:hint="eastAsia"/>
              </w:rPr>
              <w:t>用户授权</w:t>
            </w:r>
          </w:p>
          <w:p w:rsidR="005F561A" w:rsidRDefault="005F561A" w:rsidP="00EE1DB3">
            <w:proofErr w:type="spellStart"/>
            <w:r>
              <w:t>Chmod</w:t>
            </w:r>
            <w:proofErr w:type="spellEnd"/>
            <w:r>
              <w:t xml:space="preserve"> 777 -R </w:t>
            </w:r>
            <w:r w:rsidRPr="00CA0774">
              <w:t>elasticsearch-6.3.1</w:t>
            </w:r>
          </w:p>
          <w:p w:rsidR="00F56E23" w:rsidRDefault="00F56E23" w:rsidP="00EE1DB3"/>
          <w:p w:rsidR="00F56E23" w:rsidRDefault="001C0BE6" w:rsidP="00EE1DB3">
            <w:r>
              <w:rPr>
                <w:rFonts w:hint="eastAsia"/>
              </w:rPr>
              <w:t>启动后</w:t>
            </w:r>
            <w:r w:rsidR="00323481">
              <w:rPr>
                <w:rFonts w:hint="eastAsia"/>
              </w:rPr>
              <w:t>配置</w:t>
            </w:r>
          </w:p>
          <w:p w:rsidR="00DF6655" w:rsidRDefault="00DF6655" w:rsidP="00DF6655">
            <w:proofErr w:type="spellStart"/>
            <w:r>
              <w:rPr>
                <w:rFonts w:hint="eastAsia"/>
              </w:rPr>
              <w:t>e</w:t>
            </w:r>
            <w:r>
              <w:t>lasticSearch.yml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j</w:t>
            </w:r>
            <w:r>
              <w:t>vm</w:t>
            </w:r>
            <w:r>
              <w:rPr>
                <w:rFonts w:hint="eastAsia"/>
              </w:rPr>
              <w:t>.</w:t>
            </w:r>
            <w:r>
              <w:t>Opitons</w:t>
            </w:r>
            <w:proofErr w:type="spellEnd"/>
          </w:p>
          <w:p w:rsidR="00DF6655" w:rsidRDefault="00DF6655" w:rsidP="00EE1DB3"/>
          <w:p w:rsidR="006032E1" w:rsidRDefault="00231630" w:rsidP="000B2DD6">
            <w:proofErr w:type="spellStart"/>
            <w:r>
              <w:rPr>
                <w:rFonts w:hint="eastAsia"/>
              </w:rPr>
              <w:t>j</w:t>
            </w:r>
            <w:r>
              <w:t>vm</w:t>
            </w:r>
            <w:r>
              <w:rPr>
                <w:rFonts w:hint="eastAsia"/>
              </w:rPr>
              <w:t>.</w:t>
            </w:r>
            <w:r>
              <w:t>Opitons</w:t>
            </w:r>
            <w:proofErr w:type="spellEnd"/>
            <w:r>
              <w:rPr>
                <w:rFonts w:hint="eastAsia"/>
              </w:rPr>
              <w:t>中配置</w:t>
            </w:r>
            <w:r w:rsidR="0096346C">
              <w:rPr>
                <w:rFonts w:hint="eastAsia"/>
              </w:rPr>
              <w:t>es</w:t>
            </w:r>
            <w:r w:rsidR="0096346C">
              <w:rPr>
                <w:rFonts w:hint="eastAsia"/>
              </w:rPr>
              <w:t>能够使用</w:t>
            </w:r>
            <w:proofErr w:type="spellStart"/>
            <w:r w:rsidR="0096346C">
              <w:rPr>
                <w:rFonts w:hint="eastAsia"/>
              </w:rPr>
              <w:t>jvm</w:t>
            </w:r>
            <w:proofErr w:type="spellEnd"/>
            <w:r w:rsidR="0096346C">
              <w:rPr>
                <w:rFonts w:hint="eastAsia"/>
              </w:rPr>
              <w:t>内存大小</w:t>
            </w:r>
          </w:p>
          <w:p w:rsidR="002415BE" w:rsidRDefault="004E2435" w:rsidP="000B2DD6">
            <w:r>
              <w:rPr>
                <w:noProof/>
              </w:rPr>
              <w:drawing>
                <wp:inline distT="0" distB="0" distL="0" distR="0" wp14:anchorId="288BFA54" wp14:editId="6B24293D">
                  <wp:extent cx="5971429" cy="2580952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1429" cy="25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342D" w:rsidRDefault="00E2169D" w:rsidP="000B2DD6">
            <w:proofErr w:type="spellStart"/>
            <w:r>
              <w:rPr>
                <w:rFonts w:hint="eastAsia"/>
              </w:rPr>
              <w:t>e</w:t>
            </w:r>
            <w:r>
              <w:t>lasticSearch.yml</w:t>
            </w:r>
            <w:proofErr w:type="spellEnd"/>
            <w:r>
              <w:rPr>
                <w:rFonts w:hint="eastAsia"/>
              </w:rPr>
              <w:t>中配置</w:t>
            </w:r>
            <w:r w:rsidR="00CA684E">
              <w:rPr>
                <w:rFonts w:hint="eastAsia"/>
              </w:rPr>
              <w:t>es</w:t>
            </w:r>
            <w:r w:rsidR="00CA684E">
              <w:rPr>
                <w:rFonts w:hint="eastAsia"/>
              </w:rPr>
              <w:t>的</w:t>
            </w:r>
            <w:r w:rsidR="00CA684E">
              <w:rPr>
                <w:rFonts w:hint="eastAsia"/>
              </w:rPr>
              <w:t>host</w:t>
            </w:r>
            <w:r w:rsidR="00CA684E">
              <w:rPr>
                <w:rFonts w:hint="eastAsia"/>
              </w:rPr>
              <w:t>地址</w:t>
            </w:r>
            <w:r w:rsidR="00837CCB">
              <w:rPr>
                <w:rFonts w:hint="eastAsia"/>
              </w:rPr>
              <w:t>(</w:t>
            </w:r>
            <w:proofErr w:type="gramStart"/>
            <w:r w:rsidR="00837CCB">
              <w:rPr>
                <w:rFonts w:hint="eastAsia"/>
              </w:rPr>
              <w:t>配成本机地址</w:t>
            </w:r>
            <w:proofErr w:type="gramEnd"/>
            <w:r w:rsidR="00837CCB">
              <w:rPr>
                <w:rFonts w:hint="eastAsia"/>
              </w:rPr>
              <w:t>，允许访问</w:t>
            </w:r>
            <w:r w:rsidR="00837CCB">
              <w:t>)</w:t>
            </w:r>
          </w:p>
          <w:p w:rsidR="008F342D" w:rsidRDefault="007003AE" w:rsidP="000B2DD6">
            <w:r>
              <w:rPr>
                <w:noProof/>
              </w:rPr>
              <w:drawing>
                <wp:inline distT="0" distB="0" distL="0" distR="0" wp14:anchorId="3A2F6969" wp14:editId="5E8DC94F">
                  <wp:extent cx="6200000" cy="1752381"/>
                  <wp:effectExtent l="0" t="0" r="0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0000" cy="1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03AE" w:rsidRDefault="007E69B7" w:rsidP="000B2DD6">
            <w:r>
              <w:rPr>
                <w:rFonts w:hint="eastAsia"/>
              </w:rPr>
              <w:t>配置完毕启动</w:t>
            </w:r>
            <w:r>
              <w:rPr>
                <w:rFonts w:hint="eastAsia"/>
              </w:rPr>
              <w:t>es</w:t>
            </w:r>
            <w:r w:rsidR="00E048B0">
              <w:t>(</w:t>
            </w:r>
            <w:r w:rsidR="00E048B0">
              <w:rPr>
                <w:rFonts w:hint="eastAsia"/>
              </w:rPr>
              <w:t>必须切换到非</w:t>
            </w:r>
            <w:r w:rsidR="00E048B0">
              <w:rPr>
                <w:rFonts w:hint="eastAsia"/>
              </w:rPr>
              <w:t>root</w:t>
            </w:r>
            <w:r w:rsidR="00E048B0">
              <w:rPr>
                <w:rFonts w:hint="eastAsia"/>
              </w:rPr>
              <w:t>用户下</w:t>
            </w:r>
            <w:r w:rsidR="00E048B0">
              <w:t>)</w:t>
            </w:r>
          </w:p>
          <w:p w:rsidR="007E69B7" w:rsidRDefault="007E69B7" w:rsidP="000B2DD6">
            <w:r>
              <w:rPr>
                <w:noProof/>
              </w:rPr>
              <w:lastRenderedPageBreak/>
              <w:drawing>
                <wp:inline distT="0" distB="0" distL="0" distR="0" wp14:anchorId="6E359187" wp14:editId="1E7DBDA4">
                  <wp:extent cx="4628571" cy="838095"/>
                  <wp:effectExtent l="0" t="0" r="635" b="63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8571" cy="8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69B7" w:rsidRDefault="00432766" w:rsidP="000B2DD6">
            <w:r>
              <w:rPr>
                <w:rFonts w:hint="eastAsia"/>
              </w:rPr>
              <w:t>启动后会报错</w:t>
            </w:r>
            <w:r>
              <w:rPr>
                <w:rFonts w:hint="eastAsia"/>
              </w:rPr>
              <w:t>(</w:t>
            </w:r>
            <w:proofErr w:type="spellStart"/>
            <w:r>
              <w:t>linux</w:t>
            </w:r>
            <w:proofErr w:type="spellEnd"/>
            <w:r>
              <w:rPr>
                <w:rFonts w:hint="eastAsia"/>
              </w:rPr>
              <w:t>的默认线程数、最大文件数、最大内存数都不够</w:t>
            </w:r>
            <w:r>
              <w:t>)</w:t>
            </w:r>
          </w:p>
          <w:p w:rsidR="002359CD" w:rsidRDefault="00A367CA" w:rsidP="000B2DD6">
            <w:r>
              <w:rPr>
                <w:noProof/>
              </w:rPr>
              <w:drawing>
                <wp:inline distT="0" distB="0" distL="0" distR="0" wp14:anchorId="3FEE5FB0" wp14:editId="6F22F2EA">
                  <wp:extent cx="7020560" cy="1028700"/>
                  <wp:effectExtent l="0" t="0" r="889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056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67CA" w:rsidRDefault="00A367CA" w:rsidP="000B2DD6"/>
          <w:p w:rsidR="00A367CA" w:rsidRDefault="00CD37BD" w:rsidP="000B2DD6">
            <w:r>
              <w:rPr>
                <w:rFonts w:hint="eastAsia"/>
              </w:rPr>
              <w:t>6</w:t>
            </w:r>
            <w:r>
              <w:t xml:space="preserve"> </w:t>
            </w:r>
            <w:r w:rsidR="00711C98">
              <w:rPr>
                <w:rFonts w:hint="eastAsia"/>
              </w:rPr>
              <w:t>修改</w:t>
            </w:r>
            <w:proofErr w:type="spellStart"/>
            <w:r w:rsidR="00711C98">
              <w:rPr>
                <w:rFonts w:hint="eastAsia"/>
              </w:rPr>
              <w:t>linux</w:t>
            </w:r>
            <w:proofErr w:type="spellEnd"/>
            <w:r w:rsidR="00711C98">
              <w:rPr>
                <w:rFonts w:hint="eastAsia"/>
              </w:rPr>
              <w:t>的配置</w:t>
            </w:r>
            <w:r w:rsidR="00711C98">
              <w:rPr>
                <w:rFonts w:hint="eastAsia"/>
              </w:rPr>
              <w:t>(</w:t>
            </w:r>
            <w:r w:rsidR="00711C98">
              <w:rPr>
                <w:rFonts w:hint="eastAsia"/>
              </w:rPr>
              <w:t>配合</w:t>
            </w:r>
            <w:r w:rsidR="00711C98">
              <w:rPr>
                <w:rFonts w:hint="eastAsia"/>
              </w:rPr>
              <w:t>es</w:t>
            </w:r>
            <w:r w:rsidR="00711C98">
              <w:rPr>
                <w:rFonts w:hint="eastAsia"/>
              </w:rPr>
              <w:t>的启动需求</w:t>
            </w:r>
            <w:r w:rsidR="00711C98">
              <w:t>)</w:t>
            </w:r>
          </w:p>
          <w:p w:rsidR="00A367CA" w:rsidRDefault="004802A9" w:rsidP="000B2DD6">
            <w:r>
              <w:rPr>
                <w:rFonts w:hint="eastAsia"/>
              </w:rPr>
              <w:t>两处修改</w:t>
            </w:r>
          </w:p>
          <w:p w:rsidR="004802A9" w:rsidRDefault="004802A9" w:rsidP="000B2DD6">
            <w:r>
              <w:t>A</w:t>
            </w:r>
            <w:r>
              <w:rPr>
                <w:rFonts w:hint="eastAsia"/>
              </w:rPr>
              <w:t>修改</w:t>
            </w:r>
            <w:proofErr w:type="spellStart"/>
            <w:r>
              <w:rPr>
                <w:rFonts w:hint="eastAsia"/>
              </w:rPr>
              <w:t>linux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limits</w:t>
            </w:r>
            <w:r>
              <w:rPr>
                <w:rFonts w:hint="eastAsia"/>
              </w:rPr>
              <w:t>配置文件，设置内存线程和文件</w:t>
            </w:r>
          </w:p>
          <w:p w:rsidR="009F67AD" w:rsidRDefault="009F67AD" w:rsidP="000B2DD6">
            <w:r>
              <w:rPr>
                <w:noProof/>
              </w:rPr>
              <w:drawing>
                <wp:inline distT="0" distB="0" distL="0" distR="0" wp14:anchorId="63FF941E" wp14:editId="5FEA1138">
                  <wp:extent cx="6600000" cy="2742857"/>
                  <wp:effectExtent l="0" t="0" r="0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0000" cy="27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36D7" w:rsidRDefault="002D36D7" w:rsidP="000B2DD6">
            <w:r>
              <w:t>B</w:t>
            </w:r>
            <w:r>
              <w:rPr>
                <w:rFonts w:hint="eastAsia"/>
              </w:rPr>
              <w:t>修改</w:t>
            </w:r>
            <w:proofErr w:type="spellStart"/>
            <w:r>
              <w:rPr>
                <w:rFonts w:hint="eastAsia"/>
              </w:rPr>
              <w:t>linux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 w:rsidR="00C216F9">
              <w:rPr>
                <w:rFonts w:hint="eastAsia"/>
              </w:rPr>
              <w:t>sysctl</w:t>
            </w:r>
            <w:proofErr w:type="spellEnd"/>
            <w:r w:rsidR="00C216F9">
              <w:rPr>
                <w:rFonts w:hint="eastAsia"/>
              </w:rPr>
              <w:t>配置文件，</w:t>
            </w:r>
            <w:r w:rsidR="009F67AD">
              <w:rPr>
                <w:rFonts w:hint="eastAsia"/>
              </w:rPr>
              <w:t>配置系统</w:t>
            </w:r>
            <w:r w:rsidR="00774BD4">
              <w:rPr>
                <w:rFonts w:hint="eastAsia"/>
              </w:rPr>
              <w:t>使用</w:t>
            </w:r>
            <w:r w:rsidR="009F67AD">
              <w:rPr>
                <w:rFonts w:hint="eastAsia"/>
              </w:rPr>
              <w:t>内存</w:t>
            </w:r>
          </w:p>
          <w:p w:rsidR="00D75A14" w:rsidRDefault="00D75A14" w:rsidP="000B2DD6">
            <w:r>
              <w:rPr>
                <w:noProof/>
              </w:rPr>
              <w:lastRenderedPageBreak/>
              <w:drawing>
                <wp:inline distT="0" distB="0" distL="0" distR="0" wp14:anchorId="1A84D020" wp14:editId="51E329CC">
                  <wp:extent cx="7020560" cy="4181475"/>
                  <wp:effectExtent l="0" t="0" r="889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0560" cy="418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5A14" w:rsidRPr="004802A9" w:rsidRDefault="00D75A14" w:rsidP="000B2DD6"/>
          <w:p w:rsidR="002359CD" w:rsidRDefault="00C70767" w:rsidP="000B2DD6">
            <w:r>
              <w:rPr>
                <w:rFonts w:hint="eastAsia"/>
              </w:rPr>
              <w:t>整个</w:t>
            </w:r>
            <w:r>
              <w:rPr>
                <w:rFonts w:hint="eastAsia"/>
              </w:rPr>
              <w:t>es</w:t>
            </w:r>
            <w:r>
              <w:rPr>
                <w:rFonts w:hint="eastAsia"/>
              </w:rPr>
              <w:t>的配置有四处文件需要修改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0820"/>
            </w:tblGrid>
            <w:tr w:rsidR="006567AF" w:rsidTr="006567AF">
              <w:tc>
                <w:tcPr>
                  <w:tcW w:w="10820" w:type="dxa"/>
                </w:tcPr>
                <w:p w:rsidR="006567AF" w:rsidRDefault="006567AF" w:rsidP="006567AF">
                  <w:proofErr w:type="spellStart"/>
                  <w:r>
                    <w:rPr>
                      <w:rFonts w:hint="eastAsia"/>
                    </w:rPr>
                    <w:t>e</w:t>
                  </w:r>
                  <w:r>
                    <w:t>lasticSearch.yml</w:t>
                  </w:r>
                  <w:proofErr w:type="spellEnd"/>
                  <w:r>
                    <w:t xml:space="preserve"> </w:t>
                  </w:r>
                  <w:r>
                    <w:rPr>
                      <w:rFonts w:hint="eastAsia"/>
                    </w:rPr>
                    <w:t>es</w:t>
                  </w:r>
                  <w:r>
                    <w:rPr>
                      <w:rFonts w:hint="eastAsia"/>
                    </w:rPr>
                    <w:t>的启动</w:t>
                  </w:r>
                  <w:r>
                    <w:rPr>
                      <w:rFonts w:hint="eastAsia"/>
                    </w:rPr>
                    <w:t>host</w:t>
                  </w:r>
                  <w:r>
                    <w:rPr>
                      <w:rFonts w:hint="eastAsia"/>
                    </w:rPr>
                    <w:t>地址</w:t>
                  </w:r>
                </w:p>
                <w:p w:rsidR="006567AF" w:rsidRDefault="006567AF" w:rsidP="006567AF">
                  <w:proofErr w:type="spellStart"/>
                  <w:r>
                    <w:rPr>
                      <w:rFonts w:hint="eastAsia"/>
                    </w:rPr>
                    <w:t>j</w:t>
                  </w:r>
                  <w:r>
                    <w:t>vm.options</w:t>
                  </w:r>
                  <w:proofErr w:type="spellEnd"/>
                  <w:r>
                    <w:rPr>
                      <w:rFonts w:hint="eastAsia"/>
                    </w:rPr>
                    <w:t>配置</w:t>
                  </w:r>
                  <w:r>
                    <w:rPr>
                      <w:rFonts w:hint="eastAsia"/>
                    </w:rPr>
                    <w:t>es</w:t>
                  </w:r>
                  <w:r>
                    <w:rPr>
                      <w:rFonts w:hint="eastAsia"/>
                    </w:rPr>
                    <w:t>的虚拟机内存</w:t>
                  </w:r>
                </w:p>
                <w:p w:rsidR="006567AF" w:rsidRDefault="006567AF" w:rsidP="006567AF">
                  <w:proofErr w:type="spellStart"/>
                  <w:r>
                    <w:rPr>
                      <w:rFonts w:hint="eastAsia"/>
                    </w:rPr>
                    <w:t>limit</w:t>
                  </w:r>
                  <w:r>
                    <w:t>s.conf</w:t>
                  </w:r>
                  <w:proofErr w:type="spellEnd"/>
                  <w:r>
                    <w:rPr>
                      <w:rFonts w:hint="eastAsia"/>
                    </w:rPr>
                    <w:t>配置</w:t>
                  </w:r>
                  <w:proofErr w:type="spellStart"/>
                  <w:r>
                    <w:rPr>
                      <w:rFonts w:hint="eastAsia"/>
                    </w:rPr>
                    <w:t>linux</w:t>
                  </w:r>
                  <w:proofErr w:type="spellEnd"/>
                  <w:r>
                    <w:rPr>
                      <w:rFonts w:hint="eastAsia"/>
                    </w:rPr>
                    <w:t>的线程内存和文件</w:t>
                  </w:r>
                </w:p>
                <w:p w:rsidR="006567AF" w:rsidRDefault="006567AF" w:rsidP="006567AF">
                  <w:proofErr w:type="spellStart"/>
                  <w:r>
                    <w:rPr>
                      <w:rFonts w:hint="eastAsia"/>
                    </w:rPr>
                    <w:t>s</w:t>
                  </w:r>
                  <w:r>
                    <w:t>ysctl.conf</w:t>
                  </w:r>
                  <w:proofErr w:type="spellEnd"/>
                  <w:r>
                    <w:rPr>
                      <w:rFonts w:hint="eastAsia"/>
                    </w:rPr>
                    <w:t>配置系统允许的软件运行内存</w:t>
                  </w:r>
                </w:p>
              </w:tc>
            </w:tr>
          </w:tbl>
          <w:p w:rsidR="00722C59" w:rsidRDefault="00722C59" w:rsidP="000B2DD6"/>
          <w:p w:rsidR="00BE5997" w:rsidRDefault="00B96EEA" w:rsidP="000B2DD6">
            <w:r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启动安装</w:t>
            </w:r>
          </w:p>
          <w:p w:rsidR="00B055E1" w:rsidRPr="00EE1DB3" w:rsidRDefault="00B055E1" w:rsidP="000B2DD6"/>
        </w:tc>
      </w:tr>
    </w:tbl>
    <w:p w:rsidR="000B2DD6" w:rsidRPr="000B2DD6" w:rsidRDefault="000B2DD6" w:rsidP="000B2DD6"/>
    <w:p w:rsidR="00431C9A" w:rsidRDefault="006B1336" w:rsidP="006B1336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es</w:t>
      </w:r>
      <w:r>
        <w:rPr>
          <w:rFonts w:hint="eastAsia"/>
        </w:rPr>
        <w:t>的基本概念</w:t>
      </w:r>
    </w:p>
    <w:p w:rsidR="005E01F5" w:rsidRDefault="005E01F5" w:rsidP="005E01F5"/>
    <w:p w:rsidR="005E01F5" w:rsidRDefault="005E01F5" w:rsidP="005E01F5"/>
    <w:p w:rsidR="005E01F5" w:rsidRDefault="005E01F5" w:rsidP="005E01F5"/>
    <w:p w:rsidR="005E01F5" w:rsidRDefault="005E01F5" w:rsidP="005E01F5"/>
    <w:p w:rsidR="005E01F5" w:rsidRDefault="005E01F5" w:rsidP="005E01F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5E01F5" w:rsidTr="005E01F5">
        <w:tc>
          <w:tcPr>
            <w:tcW w:w="11046" w:type="dxa"/>
          </w:tcPr>
          <w:p w:rsidR="005E01F5" w:rsidRDefault="005E01F5" w:rsidP="005E01F5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(9200</w:t>
            </w:r>
            <w:r>
              <w:rPr>
                <w:rFonts w:hint="eastAsia"/>
              </w:rPr>
              <w:t>端口</w:t>
            </w:r>
            <w:r>
              <w:t>)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协议进行交互</w:t>
            </w:r>
          </w:p>
          <w:p w:rsidR="00974BE7" w:rsidRDefault="00974BE7" w:rsidP="005E01F5">
            <w:r>
              <w:rPr>
                <w:noProof/>
              </w:rPr>
              <w:drawing>
                <wp:inline distT="0" distB="0" distL="0" distR="0" wp14:anchorId="3C295C71" wp14:editId="20FE58C8">
                  <wp:extent cx="6390476" cy="1733333"/>
                  <wp:effectExtent l="0" t="0" r="0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0476" cy="17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4BE7" w:rsidRDefault="0033693A" w:rsidP="005E01F5">
            <w:r w:rsidRPr="0033693A">
              <w:t>http://192.168.222.20:9200/_cat/indices?v</w:t>
            </w:r>
          </w:p>
          <w:p w:rsidR="0026747E" w:rsidRDefault="0026747E" w:rsidP="005E01F5"/>
          <w:p w:rsidR="007F0749" w:rsidRDefault="007F0749" w:rsidP="005E01F5">
            <w:r>
              <w:rPr>
                <w:rFonts w:hint="eastAsia"/>
              </w:rPr>
              <w:t>2</w:t>
            </w:r>
            <w:r>
              <w:t xml:space="preserve"> </w:t>
            </w:r>
            <w:r w:rsidR="00474643">
              <w:rPr>
                <w:rFonts w:hint="eastAsia"/>
              </w:rPr>
              <w:t>基本概念</w:t>
            </w:r>
          </w:p>
          <w:p w:rsidR="00474643" w:rsidRDefault="00474643" w:rsidP="005E01F5">
            <w:r>
              <w:t xml:space="preserve">Index </w:t>
            </w:r>
            <w:r>
              <w:rPr>
                <w:rFonts w:hint="eastAsia"/>
              </w:rPr>
              <w:t>库</w:t>
            </w:r>
          </w:p>
          <w:p w:rsidR="00474643" w:rsidRDefault="00474643" w:rsidP="005E01F5">
            <w:r>
              <w:t xml:space="preserve">Type </w:t>
            </w:r>
            <w:r>
              <w:rPr>
                <w:rFonts w:hint="eastAsia"/>
              </w:rPr>
              <w:t>表</w:t>
            </w:r>
          </w:p>
          <w:p w:rsidR="00474643" w:rsidRDefault="00474643" w:rsidP="005E01F5">
            <w:r>
              <w:t xml:space="preserve">Document 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一条数据</w:t>
            </w:r>
            <w:r>
              <w:t>)</w:t>
            </w:r>
          </w:p>
          <w:p w:rsidR="00474643" w:rsidRDefault="00474643" w:rsidP="005E01F5">
            <w:r>
              <w:t xml:space="preserve">Field </w:t>
            </w:r>
            <w:r>
              <w:rPr>
                <w:rFonts w:hint="eastAsia"/>
              </w:rPr>
              <w:t>字段</w:t>
            </w:r>
          </w:p>
          <w:p w:rsidR="00974BE7" w:rsidRDefault="00974BE7" w:rsidP="005E01F5"/>
          <w:p w:rsidR="00551CCF" w:rsidRDefault="00551CCF" w:rsidP="005E01F5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开发工具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kibana</w:t>
            </w:r>
            <w:proofErr w:type="spellEnd"/>
            <w:r>
              <w:t>)</w:t>
            </w:r>
          </w:p>
          <w:p w:rsidR="002F750C" w:rsidRDefault="002F750C" w:rsidP="005E01F5">
            <w:r>
              <w:t>配置</w:t>
            </w:r>
          </w:p>
          <w:p w:rsidR="00551CCF" w:rsidRDefault="00551CCF" w:rsidP="005E01F5">
            <w:r>
              <w:rPr>
                <w:noProof/>
              </w:rPr>
              <w:drawing>
                <wp:inline distT="0" distB="0" distL="0" distR="0" wp14:anchorId="4149B89F" wp14:editId="0CE0DB7C">
                  <wp:extent cx="7020560" cy="1120775"/>
                  <wp:effectExtent l="0" t="0" r="8890" b="317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0560" cy="112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1CCF" w:rsidRDefault="008E401C" w:rsidP="005E01F5">
            <w:r>
              <w:rPr>
                <w:noProof/>
              </w:rPr>
              <w:lastRenderedPageBreak/>
              <w:drawing>
                <wp:inline distT="0" distB="0" distL="0" distR="0" wp14:anchorId="405C521F" wp14:editId="30C74881">
                  <wp:extent cx="3928263" cy="2946196"/>
                  <wp:effectExtent l="190500" t="190500" r="186690" b="19748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324" cy="297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8E401C" w:rsidRDefault="0089385A" w:rsidP="005E01F5">
            <w:r>
              <w:rPr>
                <w:rFonts w:hint="eastAsia"/>
              </w:rPr>
              <w:t>启动</w:t>
            </w:r>
            <w:proofErr w:type="spellStart"/>
            <w:r>
              <w:rPr>
                <w:rFonts w:hint="eastAsia"/>
              </w:rPr>
              <w:t>kibana</w:t>
            </w:r>
            <w:proofErr w:type="spellEnd"/>
          </w:p>
          <w:p w:rsidR="0089385A" w:rsidRDefault="0089385A" w:rsidP="005E01F5">
            <w:r>
              <w:rPr>
                <w:noProof/>
              </w:rPr>
              <w:drawing>
                <wp:inline distT="0" distB="0" distL="0" distR="0" wp14:anchorId="4C992C73" wp14:editId="1F86A3C9">
                  <wp:extent cx="6304762" cy="1314286"/>
                  <wp:effectExtent l="0" t="0" r="1270" b="63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4762" cy="1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0422" w:rsidRDefault="00367A5D" w:rsidP="005E01F5">
            <w:r>
              <w:t>查看</w:t>
            </w:r>
            <w:proofErr w:type="spellStart"/>
            <w:r>
              <w:t>kibana</w:t>
            </w:r>
            <w:proofErr w:type="spellEnd"/>
          </w:p>
          <w:p w:rsidR="00367A5D" w:rsidRDefault="00367A5D" w:rsidP="005E01F5">
            <w:r>
              <w:rPr>
                <w:noProof/>
              </w:rPr>
              <w:drawing>
                <wp:inline distT="0" distB="0" distL="0" distR="0" wp14:anchorId="6F75250F" wp14:editId="76DD8710">
                  <wp:extent cx="7020560" cy="1062355"/>
                  <wp:effectExtent l="0" t="0" r="8890" b="444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0560" cy="1062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7A5D" w:rsidRDefault="00262D94" w:rsidP="005E01F5">
            <w:r>
              <w:t>端口号</w:t>
            </w:r>
            <w:r>
              <w:t>5601</w:t>
            </w:r>
          </w:p>
          <w:p w:rsidR="00262D94" w:rsidRDefault="00262D94" w:rsidP="005E01F5">
            <w:r>
              <w:rPr>
                <w:noProof/>
              </w:rPr>
              <w:drawing>
                <wp:inline distT="0" distB="0" distL="0" distR="0" wp14:anchorId="3B3AC708" wp14:editId="1A2A98EB">
                  <wp:extent cx="6466667" cy="723810"/>
                  <wp:effectExtent l="0" t="0" r="0" b="63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6667" cy="7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2D94" w:rsidRPr="00974BE7" w:rsidRDefault="00262D94" w:rsidP="005E01F5"/>
        </w:tc>
      </w:tr>
    </w:tbl>
    <w:p w:rsidR="005E01F5" w:rsidRDefault="005E01F5" w:rsidP="005E01F5"/>
    <w:p w:rsidR="005E01F5" w:rsidRDefault="003A2DB9" w:rsidP="003A2DB9">
      <w:pPr>
        <w:pStyle w:val="1"/>
      </w:pPr>
      <w:r>
        <w:lastRenderedPageBreak/>
        <w:t>4 es</w:t>
      </w:r>
      <w:r>
        <w:t>简单办的增删改查</w:t>
      </w:r>
    </w:p>
    <w:p w:rsidR="00661034" w:rsidRDefault="00661034" w:rsidP="0066103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661034" w:rsidTr="00661034">
        <w:tc>
          <w:tcPr>
            <w:tcW w:w="11046" w:type="dxa"/>
          </w:tcPr>
          <w:p w:rsidR="00661034" w:rsidRDefault="006919C0" w:rsidP="00661034">
            <w:r>
              <w:rPr>
                <w:rFonts w:hint="eastAsia"/>
              </w:rPr>
              <w:t>PUT</w:t>
            </w:r>
          </w:p>
          <w:p w:rsidR="006919C0" w:rsidRDefault="006919C0" w:rsidP="00661034">
            <w:r>
              <w:rPr>
                <w:rFonts w:hint="eastAsia"/>
              </w:rPr>
              <w:t>DELETE</w:t>
            </w:r>
          </w:p>
          <w:p w:rsidR="006919C0" w:rsidRDefault="00BC2C8B" w:rsidP="00661034">
            <w:r>
              <w:rPr>
                <w:rFonts w:hint="eastAsia"/>
              </w:rPr>
              <w:t>POST</w:t>
            </w:r>
          </w:p>
          <w:p w:rsidR="00801311" w:rsidRDefault="00C929A8" w:rsidP="00661034">
            <w:r>
              <w:rPr>
                <w:rFonts w:hint="eastAsia"/>
              </w:rPr>
              <w:t>GET</w:t>
            </w:r>
          </w:p>
          <w:p w:rsidR="008723BB" w:rsidRDefault="005F255B" w:rsidP="00661034">
            <w:r>
              <w:rPr>
                <w:noProof/>
              </w:rPr>
              <w:drawing>
                <wp:inline distT="0" distB="0" distL="0" distR="0" wp14:anchorId="151F1D3A" wp14:editId="1773BA79">
                  <wp:extent cx="7020560" cy="2409190"/>
                  <wp:effectExtent l="0" t="0" r="889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0560" cy="2409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255B" w:rsidRDefault="00B30FF6" w:rsidP="00661034">
            <w:r>
              <w:t>查询带</w:t>
            </w:r>
            <w:r>
              <w:t>“</w:t>
            </w:r>
            <w:r>
              <w:t>红</w:t>
            </w:r>
            <w:r>
              <w:t>”</w:t>
            </w:r>
            <w:r>
              <w:t>的所有内容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0820"/>
            </w:tblGrid>
            <w:tr w:rsidR="00F07131" w:rsidTr="00F07131">
              <w:tc>
                <w:tcPr>
                  <w:tcW w:w="10820" w:type="dxa"/>
                </w:tcPr>
                <w:p w:rsidR="00F07131" w:rsidRDefault="00F07131" w:rsidP="00F07131">
                  <w:r>
                    <w:t xml:space="preserve">GET </w:t>
                  </w:r>
                  <w:proofErr w:type="spellStart"/>
                  <w:r>
                    <w:t>movie_index</w:t>
                  </w:r>
                  <w:proofErr w:type="spellEnd"/>
                  <w:r>
                    <w:t>/movie/_search</w:t>
                  </w:r>
                </w:p>
                <w:p w:rsidR="00F07131" w:rsidRDefault="00F07131" w:rsidP="00F07131">
                  <w:r>
                    <w:t>{</w:t>
                  </w:r>
                </w:p>
                <w:p w:rsidR="00F07131" w:rsidRDefault="00F07131" w:rsidP="00F07131">
                  <w:r>
                    <w:t xml:space="preserve">  "query": {</w:t>
                  </w:r>
                </w:p>
                <w:p w:rsidR="00F07131" w:rsidRDefault="00F07131" w:rsidP="00F07131">
                  <w:r>
                    <w:t xml:space="preserve">    "match": {</w:t>
                  </w:r>
                </w:p>
                <w:p w:rsidR="00F07131" w:rsidRDefault="00F07131" w:rsidP="00F07131">
                  <w:r>
                    <w:t xml:space="preserve">      "name": "red"</w:t>
                  </w:r>
                </w:p>
                <w:p w:rsidR="00F07131" w:rsidRDefault="00F07131" w:rsidP="00F07131">
                  <w:r>
                    <w:t xml:space="preserve">    }</w:t>
                  </w:r>
                </w:p>
                <w:p w:rsidR="00F07131" w:rsidRDefault="00F07131" w:rsidP="00F07131">
                  <w:r>
                    <w:t xml:space="preserve">  }</w:t>
                  </w:r>
                </w:p>
                <w:p w:rsidR="00F07131" w:rsidRDefault="00F07131" w:rsidP="00F07131">
                  <w:r>
                    <w:t>}</w:t>
                  </w:r>
                </w:p>
              </w:tc>
            </w:tr>
          </w:tbl>
          <w:p w:rsidR="00B30FF6" w:rsidRDefault="00B30FF6" w:rsidP="00661034"/>
          <w:p w:rsidR="00B30FF6" w:rsidRDefault="00B30FF6" w:rsidP="00661034"/>
        </w:tc>
      </w:tr>
    </w:tbl>
    <w:p w:rsidR="00661034" w:rsidRPr="00661034" w:rsidRDefault="00661034" w:rsidP="00661034"/>
    <w:p w:rsidR="005E01F5" w:rsidRDefault="004D5580" w:rsidP="004D5580">
      <w:pPr>
        <w:pStyle w:val="1"/>
      </w:pPr>
      <w:r>
        <w:rPr>
          <w:rFonts w:hint="eastAsia"/>
        </w:rPr>
        <w:t>5</w:t>
      </w:r>
      <w:r>
        <w:t xml:space="preserve"> </w:t>
      </w:r>
      <w:r>
        <w:t>对于中文的分词</w:t>
      </w:r>
    </w:p>
    <w:p w:rsidR="004D5580" w:rsidRDefault="004D5580" w:rsidP="004D5580"/>
    <w:p w:rsidR="004D5580" w:rsidRDefault="004D5580" w:rsidP="004D5580"/>
    <w:p w:rsidR="004D5580" w:rsidRDefault="004D5580" w:rsidP="004D558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4D5580" w:rsidTr="004D5580">
        <w:tc>
          <w:tcPr>
            <w:tcW w:w="11046" w:type="dxa"/>
          </w:tcPr>
          <w:p w:rsidR="004D5580" w:rsidRDefault="004D5580" w:rsidP="004D5580">
            <w:r>
              <w:t>GET _analyze</w:t>
            </w:r>
          </w:p>
          <w:p w:rsidR="004D5580" w:rsidRDefault="004D5580" w:rsidP="004D5580">
            <w:r>
              <w:t>{</w:t>
            </w:r>
          </w:p>
          <w:p w:rsidR="004D5580" w:rsidRDefault="004D5580" w:rsidP="004D5580">
            <w:r>
              <w:rPr>
                <w:rFonts w:hint="eastAsia"/>
              </w:rPr>
              <w:t xml:space="preserve">  "text": "</w:t>
            </w:r>
            <w:r>
              <w:rPr>
                <w:rFonts w:hint="eastAsia"/>
              </w:rPr>
              <w:t>红海行动</w:t>
            </w:r>
            <w:r>
              <w:rPr>
                <w:rFonts w:hint="eastAsia"/>
              </w:rPr>
              <w:t>"</w:t>
            </w:r>
          </w:p>
          <w:p w:rsidR="004D5580" w:rsidRDefault="004D5580" w:rsidP="004D5580">
            <w:r>
              <w:t>}</w:t>
            </w:r>
          </w:p>
          <w:p w:rsidR="004D5580" w:rsidRDefault="000678E0" w:rsidP="004D5580">
            <w:r>
              <w:rPr>
                <w:noProof/>
              </w:rPr>
              <w:drawing>
                <wp:inline distT="0" distB="0" distL="0" distR="0" wp14:anchorId="3478463B" wp14:editId="2D4B9105">
                  <wp:extent cx="4695238" cy="4647619"/>
                  <wp:effectExtent l="0" t="0" r="0" b="63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238" cy="4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6C70" w:rsidRDefault="000C6C70" w:rsidP="004D5580"/>
          <w:p w:rsidR="000C6C70" w:rsidRDefault="000C6C70" w:rsidP="004D5580">
            <w:r>
              <w:t>加入中文分词器</w:t>
            </w:r>
          </w:p>
          <w:p w:rsidR="00735DEC" w:rsidRDefault="00735DEC" w:rsidP="004D5580">
            <w:r>
              <w:rPr>
                <w:rFonts w:hint="eastAsia"/>
              </w:rPr>
              <w:t>进入插件目录</w:t>
            </w:r>
          </w:p>
          <w:p w:rsidR="004D5580" w:rsidRDefault="00A50EDE" w:rsidP="004D5580">
            <w:r>
              <w:rPr>
                <w:noProof/>
              </w:rPr>
              <w:drawing>
                <wp:inline distT="0" distB="0" distL="0" distR="0" wp14:anchorId="1F5FE3EC" wp14:editId="183AFDDE">
                  <wp:extent cx="3542857" cy="580952"/>
                  <wp:effectExtent l="0" t="0" r="63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2857" cy="5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5DD4" w:rsidRDefault="00F75BB9" w:rsidP="004D5580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plugins</w:t>
            </w:r>
            <w:r>
              <w:rPr>
                <w:rFonts w:hint="eastAsia"/>
              </w:rPr>
              <w:t>目录下解压一层目录就可以</w:t>
            </w:r>
          </w:p>
          <w:p w:rsidR="004827D3" w:rsidRDefault="004827D3" w:rsidP="004D5580"/>
          <w:p w:rsidR="004D5580" w:rsidRDefault="007E5E39" w:rsidP="004D5580">
            <w:proofErr w:type="spellStart"/>
            <w:r>
              <w:t>Ik</w:t>
            </w:r>
            <w:proofErr w:type="spellEnd"/>
            <w:r>
              <w:t>(</w:t>
            </w:r>
            <w:r>
              <w:t>中英文分词器</w:t>
            </w:r>
            <w:r>
              <w:rPr>
                <w:rFonts w:hint="eastAsia"/>
              </w:rPr>
              <w:t>)</w:t>
            </w:r>
            <w:r>
              <w:t>有两个</w:t>
            </w:r>
            <w:r w:rsidR="00DF79FB">
              <w:t>：</w:t>
            </w:r>
          </w:p>
          <w:p w:rsidR="000D2E87" w:rsidRDefault="000D2E87" w:rsidP="004D5580">
            <w:r>
              <w:t xml:space="preserve">1 </w:t>
            </w:r>
            <w:proofErr w:type="spellStart"/>
            <w:r>
              <w:t>ik_smart</w:t>
            </w:r>
            <w:proofErr w:type="spellEnd"/>
            <w:r w:rsidR="00015F8B">
              <w:t>（简易分词</w:t>
            </w:r>
            <w:r w:rsidR="00015F8B">
              <w:rPr>
                <w:rFonts w:hint="eastAsia"/>
              </w:rPr>
              <w:t>）</w:t>
            </w:r>
          </w:p>
          <w:p w:rsidR="000D2E87" w:rsidRDefault="000D2E87" w:rsidP="004D5580">
            <w:r>
              <w:rPr>
                <w:rFonts w:hint="eastAsia"/>
              </w:rPr>
              <w:t>2</w:t>
            </w:r>
            <w:r>
              <w:t xml:space="preserve"> </w:t>
            </w:r>
            <w:proofErr w:type="spellStart"/>
            <w:r>
              <w:t>ik_max_word</w:t>
            </w:r>
            <w:proofErr w:type="spellEnd"/>
            <w:r w:rsidR="00015F8B">
              <w:t>（尽最大可能分词</w:t>
            </w:r>
            <w:r w:rsidR="00015F8B">
              <w:rPr>
                <w:rFonts w:hint="eastAsia"/>
              </w:rPr>
              <w:t>）</w:t>
            </w:r>
          </w:p>
          <w:p w:rsidR="00051502" w:rsidRDefault="00051502" w:rsidP="00051502">
            <w:r>
              <w:lastRenderedPageBreak/>
              <w:t>GET _analyze</w:t>
            </w:r>
          </w:p>
          <w:p w:rsidR="00051502" w:rsidRDefault="00051502" w:rsidP="00051502">
            <w:r>
              <w:t>{</w:t>
            </w:r>
          </w:p>
          <w:p w:rsidR="00051502" w:rsidRDefault="00051502" w:rsidP="00051502">
            <w:r>
              <w:t xml:space="preserve">  "analyzer": "</w:t>
            </w:r>
            <w:proofErr w:type="spellStart"/>
            <w:r>
              <w:t>ik_smart</w:t>
            </w:r>
            <w:proofErr w:type="spellEnd"/>
            <w:r>
              <w:t xml:space="preserve">", </w:t>
            </w:r>
          </w:p>
          <w:p w:rsidR="00051502" w:rsidRDefault="00051502" w:rsidP="00051502">
            <w:r>
              <w:rPr>
                <w:rFonts w:hint="eastAsia"/>
              </w:rPr>
              <w:t xml:space="preserve">  "text": "</w:t>
            </w:r>
            <w:r>
              <w:rPr>
                <w:rFonts w:hint="eastAsia"/>
              </w:rPr>
              <w:t>我是中国人</w:t>
            </w:r>
            <w:r>
              <w:rPr>
                <w:rFonts w:hint="eastAsia"/>
              </w:rPr>
              <w:t>"</w:t>
            </w:r>
          </w:p>
          <w:p w:rsidR="00051502" w:rsidRDefault="00051502" w:rsidP="00051502">
            <w:r>
              <w:t>}</w:t>
            </w:r>
          </w:p>
          <w:p w:rsidR="000802CF" w:rsidRDefault="00BE5A29" w:rsidP="00051502">
            <w:r>
              <w:rPr>
                <w:noProof/>
              </w:rPr>
              <w:drawing>
                <wp:inline distT="0" distB="0" distL="0" distR="0" wp14:anchorId="70262EEF" wp14:editId="363D9F5F">
                  <wp:extent cx="5523809" cy="1038095"/>
                  <wp:effectExtent l="0" t="0" r="127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809" cy="10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5E39" w:rsidRDefault="007E5E39" w:rsidP="004D5580"/>
        </w:tc>
      </w:tr>
    </w:tbl>
    <w:p w:rsidR="004D5580" w:rsidRDefault="004D5580" w:rsidP="004D558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FF5319" w:rsidTr="00FF5319">
        <w:tc>
          <w:tcPr>
            <w:tcW w:w="11046" w:type="dxa"/>
          </w:tcPr>
          <w:p w:rsidR="00404DE6" w:rsidRDefault="00FF5319" w:rsidP="004D5580">
            <w:r>
              <w:t>相关性算分数</w:t>
            </w:r>
            <w:r w:rsidR="00767E8E">
              <w:t>：</w:t>
            </w:r>
            <w:r w:rsidR="00404DE6">
              <w:rPr>
                <w:rFonts w:hint="eastAsia"/>
              </w:rPr>
              <w:t xml:space="preserve"> </w:t>
            </w:r>
          </w:p>
          <w:p w:rsidR="00404DE6" w:rsidRDefault="00404DE6" w:rsidP="004D5580">
            <w:r>
              <w:t>查询的关键字在进行分词处理后，与</w:t>
            </w:r>
            <w:r>
              <w:t>es</w:t>
            </w:r>
            <w:r>
              <w:t>的文档</w:t>
            </w:r>
            <w:r w:rsidR="00E8106E">
              <w:rPr>
                <w:rFonts w:hint="eastAsia"/>
              </w:rPr>
              <w:t>（分词处理并建立了索引）</w:t>
            </w:r>
            <w:r>
              <w:t>之间的相关度的高低</w:t>
            </w:r>
          </w:p>
          <w:p w:rsidR="00C07A6C" w:rsidRDefault="00C07A6C" w:rsidP="004D5580"/>
          <w:p w:rsidR="00C07A6C" w:rsidRPr="00C07A6C" w:rsidRDefault="00C07A6C" w:rsidP="004D5580"/>
        </w:tc>
      </w:tr>
    </w:tbl>
    <w:p w:rsidR="00FF5319" w:rsidRDefault="00FF5319" w:rsidP="004D5580"/>
    <w:p w:rsidR="00FF5319" w:rsidRDefault="00FF5319" w:rsidP="004D5580"/>
    <w:p w:rsidR="00143E41" w:rsidRDefault="00143E41" w:rsidP="00143E41">
      <w:pPr>
        <w:pStyle w:val="1"/>
      </w:pPr>
      <w:r>
        <w:rPr>
          <w:rFonts w:hint="eastAsia"/>
        </w:rPr>
        <w:t>6</w:t>
      </w:r>
      <w:r>
        <w:t xml:space="preserve"> es</w:t>
      </w:r>
      <w:r>
        <w:t>集群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FA0D38" w:rsidTr="00FA0D38">
        <w:tc>
          <w:tcPr>
            <w:tcW w:w="11046" w:type="dxa"/>
          </w:tcPr>
          <w:p w:rsidR="00FA0D38" w:rsidRDefault="00FA0D38" w:rsidP="00D144CA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克隆和一台</w:t>
            </w:r>
            <w:r>
              <w:rPr>
                <w:rFonts w:hint="eastAsia"/>
              </w:rPr>
              <w:t>es</w:t>
            </w:r>
            <w:r>
              <w:rPr>
                <w:rFonts w:hint="eastAsia"/>
              </w:rPr>
              <w:t>的服务器</w:t>
            </w:r>
          </w:p>
          <w:p w:rsidR="00957901" w:rsidRDefault="00CB17D6" w:rsidP="00D144CA">
            <w:r>
              <w:rPr>
                <w:noProof/>
              </w:rPr>
              <w:lastRenderedPageBreak/>
              <w:drawing>
                <wp:inline distT="0" distB="0" distL="0" distR="0" wp14:anchorId="45B30E1E" wp14:editId="069C5766">
                  <wp:extent cx="6590476" cy="4942857"/>
                  <wp:effectExtent l="0" t="0" r="127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0476" cy="49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17D6" w:rsidRDefault="00CB17D6" w:rsidP="00D144CA"/>
          <w:p w:rsidR="00CB17D6" w:rsidRDefault="00FF34DC" w:rsidP="00D144CA">
            <w:r>
              <w:rPr>
                <w:noProof/>
              </w:rPr>
              <w:lastRenderedPageBreak/>
              <w:drawing>
                <wp:inline distT="0" distB="0" distL="0" distR="0" wp14:anchorId="37383EA4" wp14:editId="4DCFBFDA">
                  <wp:extent cx="5009524" cy="3619048"/>
                  <wp:effectExtent l="0" t="0" r="635" b="63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9524" cy="3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34DC" w:rsidRDefault="00FF34DC" w:rsidP="00D144CA"/>
          <w:p w:rsidR="00FF34DC" w:rsidRDefault="00BF4051" w:rsidP="00D144CA">
            <w:r>
              <w:rPr>
                <w:noProof/>
              </w:rPr>
              <w:drawing>
                <wp:inline distT="0" distB="0" distL="0" distR="0" wp14:anchorId="1179A3E0" wp14:editId="7F9261D5">
                  <wp:extent cx="5000000" cy="3628571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000" cy="3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4051" w:rsidRDefault="00BF4051" w:rsidP="00D144CA"/>
          <w:p w:rsidR="00CB17D6" w:rsidRDefault="002F6F9F" w:rsidP="00D144CA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启动克隆的机器</w:t>
            </w:r>
            <w:r w:rsidR="00CB2998">
              <w:rPr>
                <w:rFonts w:hint="eastAsia"/>
              </w:rPr>
              <w:t>，修改</w:t>
            </w:r>
            <w:proofErr w:type="spellStart"/>
            <w:r w:rsidR="00CB2998">
              <w:rPr>
                <w:rFonts w:hint="eastAsia"/>
              </w:rPr>
              <w:t>ip</w:t>
            </w:r>
            <w:proofErr w:type="spellEnd"/>
          </w:p>
          <w:p w:rsidR="00CB2998" w:rsidRDefault="006A6501" w:rsidP="00D144CA">
            <w:r>
              <w:rPr>
                <w:noProof/>
              </w:rPr>
              <w:lastRenderedPageBreak/>
              <w:drawing>
                <wp:inline distT="0" distB="0" distL="0" distR="0" wp14:anchorId="570EC439" wp14:editId="18E78874">
                  <wp:extent cx="5895238" cy="3047619"/>
                  <wp:effectExtent l="0" t="0" r="0" b="63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5238" cy="3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6501" w:rsidRDefault="008D7A36" w:rsidP="00D144CA">
            <w:r>
              <w:rPr>
                <w:noProof/>
              </w:rPr>
              <w:drawing>
                <wp:inline distT="0" distB="0" distL="0" distR="0" wp14:anchorId="5B4F0272" wp14:editId="51D9636D">
                  <wp:extent cx="4819048" cy="3133333"/>
                  <wp:effectExtent l="0" t="0" r="635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048" cy="31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7A36" w:rsidRDefault="008D7A36" w:rsidP="00D144CA"/>
          <w:p w:rsidR="00BD0B18" w:rsidRDefault="00BD0B18" w:rsidP="00D144CA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重启网络</w:t>
            </w:r>
          </w:p>
          <w:p w:rsidR="00BD0B18" w:rsidRDefault="00BD0B18" w:rsidP="00D144CA">
            <w:r>
              <w:t>Service network restart</w:t>
            </w:r>
          </w:p>
          <w:p w:rsidR="00957901" w:rsidRDefault="00957901" w:rsidP="00D144CA"/>
        </w:tc>
      </w:tr>
    </w:tbl>
    <w:p w:rsidR="00D144CA" w:rsidRPr="00D144CA" w:rsidRDefault="00D144CA" w:rsidP="00D144CA"/>
    <w:p w:rsidR="00143E41" w:rsidRDefault="00143E41" w:rsidP="004D5580"/>
    <w:p w:rsidR="00F36FC5" w:rsidRDefault="00F36FC5" w:rsidP="004D5580"/>
    <w:p w:rsidR="00F36FC5" w:rsidRDefault="00F36FC5" w:rsidP="004D5580"/>
    <w:p w:rsidR="00F36FC5" w:rsidRDefault="00F36FC5" w:rsidP="004D5580"/>
    <w:p w:rsidR="00F36FC5" w:rsidRDefault="00F36FC5" w:rsidP="004D5580"/>
    <w:p w:rsidR="00F36FC5" w:rsidRDefault="00F36FC5" w:rsidP="004D5580"/>
    <w:p w:rsidR="00F36FC5" w:rsidRDefault="00F36FC5" w:rsidP="004D558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659155</wp:posOffset>
                </wp:positionH>
                <wp:positionV relativeFrom="paragraph">
                  <wp:posOffset>109195</wp:posOffset>
                </wp:positionV>
                <wp:extent cx="5186477" cy="2479852"/>
                <wp:effectExtent l="0" t="0" r="14605" b="1587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6477" cy="24798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D227A" id="矩形 28" o:spid="_x0000_s1026" style="position:absolute;left:0;text-align:left;margin-left:51.9pt;margin-top:8.6pt;width:408.4pt;height:19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" fillcolor="white [3201]" strokecolor="#f79646 [3209]" strokeweight="2pt"/>
            </w:pict>
          </mc:Fallback>
        </mc:AlternateContent>
      </w:r>
    </w:p>
    <w:p w:rsidR="00F36FC5" w:rsidRDefault="000716CD" w:rsidP="004D558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509678" wp14:editId="30A964E4">
                <wp:simplePos x="0" y="0"/>
                <wp:positionH relativeFrom="column">
                  <wp:posOffset>4248963</wp:posOffset>
                </wp:positionH>
                <wp:positionV relativeFrom="paragraph">
                  <wp:posOffset>136550</wp:posOffset>
                </wp:positionV>
                <wp:extent cx="285293" cy="153619"/>
                <wp:effectExtent l="0" t="0" r="19685" b="1841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93" cy="1536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F90DB" id="矩形 40" o:spid="_x0000_s1026" style="position:absolute;left:0;text-align:left;margin-left:334.55pt;margin-top:10.75pt;width:22.45pt;height:12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1610131</wp:posOffset>
                </wp:positionH>
                <wp:positionV relativeFrom="paragraph">
                  <wp:posOffset>218389</wp:posOffset>
                </wp:positionV>
                <wp:extent cx="263348" cy="226771"/>
                <wp:effectExtent l="0" t="0" r="22860" b="2095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48" cy="2267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0035B0" id="矩形 34" o:spid="_x0000_s1026" style="position:absolute;left:0;text-align:left;margin-left:126.8pt;margin-top:17.2pt;width:20.75pt;height:17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" fillcolor="white [3201]" strokecolor="#f79646 [3209]" strokeweight="2pt"/>
            </w:pict>
          </mc:Fallback>
        </mc:AlternateContent>
      </w:r>
      <w:r w:rsidR="00F36FC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3914039</wp:posOffset>
                </wp:positionH>
                <wp:positionV relativeFrom="paragraph">
                  <wp:posOffset>78917</wp:posOffset>
                </wp:positionV>
                <wp:extent cx="1060704" cy="738835"/>
                <wp:effectExtent l="0" t="0" r="25400" b="23495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7388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FC5" w:rsidRDefault="00F36FC5" w:rsidP="00F36F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1" o:spid="_x0000_s1026" style="position:absolute;left:0;text-align:left;margin-left:308.2pt;margin-top:6.2pt;width:83.5pt;height:5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" fillcolor="#4f81bd [3204]" strokecolor="#243f60 [1604]" strokeweight="2pt">
                <v:textbox>
                  <w:txbxContent>
                    <w:p w:rsidR="00F36FC5" w:rsidRDefault="00F36FC5" w:rsidP="00F36F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F36F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966394</wp:posOffset>
                </wp:positionH>
                <wp:positionV relativeFrom="paragraph">
                  <wp:posOffset>64770</wp:posOffset>
                </wp:positionV>
                <wp:extent cx="1060704" cy="768096"/>
                <wp:effectExtent l="0" t="0" r="25400" b="13335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7680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FC5" w:rsidRPr="00F36FC5" w:rsidRDefault="00F36FC5" w:rsidP="00F36FC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36FC5">
                              <w:rPr>
                                <w:rFonts w:hint="eastAsia"/>
                                <w:color w:val="FF000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0" o:spid="_x0000_s1027" style="position:absolute;left:0;text-align:left;margin-left:76.1pt;margin-top:5.1pt;width:83.5pt;height:6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" fillcolor="#4f81bd [3204]" strokecolor="#243f60 [1604]" strokeweight="2pt">
                <v:textbox>
                  <w:txbxContent>
                    <w:p w:rsidR="00F36FC5" w:rsidRPr="00F36FC5" w:rsidRDefault="00F36FC5" w:rsidP="00F36FC5">
                      <w:pPr>
                        <w:jc w:val="center"/>
                        <w:rPr>
                          <w:color w:val="FF0000"/>
                        </w:rPr>
                      </w:pPr>
                      <w:r w:rsidRPr="00F36FC5">
                        <w:rPr>
                          <w:rFonts w:hint="eastAsia"/>
                          <w:color w:val="FF0000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F36FC5" w:rsidRDefault="000716CD" w:rsidP="004D558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1134390</wp:posOffset>
                </wp:positionH>
                <wp:positionV relativeFrom="paragraph">
                  <wp:posOffset>180975</wp:posOffset>
                </wp:positionV>
                <wp:extent cx="285293" cy="153619"/>
                <wp:effectExtent l="0" t="0" r="19685" b="1841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93" cy="1536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F688C1" id="矩形 35" o:spid="_x0000_s1026" style="position:absolute;left:0;text-align:left;margin-left:89.3pt;margin-top:14.25pt;width:22.45pt;height:12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" fillcolor="white [3201]" strokecolor="#f79646 [3209]" strokeweight="2pt"/>
            </w:pict>
          </mc:Fallback>
        </mc:AlternateContent>
      </w:r>
    </w:p>
    <w:p w:rsidR="00F36FC5" w:rsidRDefault="000716CD" w:rsidP="004D558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509678" wp14:editId="30A964E4">
                <wp:simplePos x="0" y="0"/>
                <wp:positionH relativeFrom="column">
                  <wp:posOffset>4563973</wp:posOffset>
                </wp:positionH>
                <wp:positionV relativeFrom="paragraph">
                  <wp:posOffset>32613</wp:posOffset>
                </wp:positionV>
                <wp:extent cx="285293" cy="153619"/>
                <wp:effectExtent l="0" t="0" r="19685" b="1841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93" cy="1536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496CE2" id="矩形 39" o:spid="_x0000_s1026" style="position:absolute;left:0;text-align:left;margin-left:359.35pt;margin-top:2.55pt;width:22.45pt;height:12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" fillcolor="white [3201]" strokecolor="#f79646 [3209]" strokeweight="2pt"/>
            </w:pict>
          </mc:Fallback>
        </mc:AlternateContent>
      </w:r>
    </w:p>
    <w:p w:rsidR="00F36FC5" w:rsidRDefault="00F36FC5" w:rsidP="004D5580"/>
    <w:p w:rsidR="00F36FC5" w:rsidRDefault="00F36FC5" w:rsidP="004D5580"/>
    <w:p w:rsidR="00F36FC5" w:rsidRDefault="000716CD" w:rsidP="004D558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5942C6" wp14:editId="4A635EBA">
                <wp:simplePos x="0" y="0"/>
                <wp:positionH relativeFrom="column">
                  <wp:posOffset>1836877</wp:posOffset>
                </wp:positionH>
                <wp:positionV relativeFrom="paragraph">
                  <wp:posOffset>171221</wp:posOffset>
                </wp:positionV>
                <wp:extent cx="263348" cy="226771"/>
                <wp:effectExtent l="0" t="0" r="22860" b="2095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48" cy="2267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71015A" id="矩形 36" o:spid="_x0000_s1026" style="position:absolute;left:0;text-align:left;margin-left:144.65pt;margin-top:13.5pt;width:20.75pt;height:17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" fillcolor="white [3201]" strokecolor="#f79646 [3209]" strokeweight="2pt"/>
            </w:pict>
          </mc:Fallback>
        </mc:AlternateContent>
      </w:r>
      <w:r w:rsidR="00F36FC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3358185</wp:posOffset>
                </wp:positionH>
                <wp:positionV relativeFrom="paragraph">
                  <wp:posOffset>39954</wp:posOffset>
                </wp:positionV>
                <wp:extent cx="1177747" cy="694944"/>
                <wp:effectExtent l="0" t="0" r="22860" b="10160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747" cy="6949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FC5" w:rsidRDefault="00F36FC5" w:rsidP="00F36F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3" o:spid="_x0000_s1028" style="position:absolute;left:0;text-align:left;margin-left:264.4pt;margin-top:3.15pt;width:92.75pt;height:54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" fillcolor="#4f81bd [3204]" strokecolor="#243f60 [1604]" strokeweight="2pt">
                <v:textbox>
                  <w:txbxContent>
                    <w:p w:rsidR="00F36FC5" w:rsidRDefault="00F36FC5" w:rsidP="00F36F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F36FC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1317523</wp:posOffset>
                </wp:positionH>
                <wp:positionV relativeFrom="paragraph">
                  <wp:posOffset>40157</wp:posOffset>
                </wp:positionV>
                <wp:extent cx="885140" cy="702260"/>
                <wp:effectExtent l="0" t="0" r="10795" b="22225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40" cy="702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FC5" w:rsidRDefault="00F36FC5" w:rsidP="00F36F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2" o:spid="_x0000_s1029" style="position:absolute;left:0;text-align:left;margin-left:103.75pt;margin-top:3.15pt;width:69.7pt;height:55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" fillcolor="#4f81bd [3204]" strokecolor="#243f60 [1604]" strokeweight="2pt">
                <v:textbox>
                  <w:txbxContent>
                    <w:p w:rsidR="00F36FC5" w:rsidRDefault="00F36FC5" w:rsidP="00F36F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:rsidR="00F36FC5" w:rsidRDefault="000716CD" w:rsidP="004D558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509678" wp14:editId="30A964E4">
                <wp:simplePos x="0" y="0"/>
                <wp:positionH relativeFrom="column">
                  <wp:posOffset>3546830</wp:posOffset>
                </wp:positionH>
                <wp:positionV relativeFrom="paragraph">
                  <wp:posOffset>60096</wp:posOffset>
                </wp:positionV>
                <wp:extent cx="285293" cy="153619"/>
                <wp:effectExtent l="0" t="0" r="19685" b="1841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93" cy="1536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5F9F68" id="矩形 38" o:spid="_x0000_s1026" style="position:absolute;left:0;text-align:left;margin-left:279.3pt;margin-top:4.75pt;width:22.45pt;height:12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09678" wp14:editId="30A964E4">
                <wp:simplePos x="0" y="0"/>
                <wp:positionH relativeFrom="column">
                  <wp:posOffset>4103827</wp:posOffset>
                </wp:positionH>
                <wp:positionV relativeFrom="paragraph">
                  <wp:posOffset>42190</wp:posOffset>
                </wp:positionV>
                <wp:extent cx="285293" cy="153619"/>
                <wp:effectExtent l="0" t="0" r="19685" b="1841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93" cy="1536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A7666B" id="矩形 37" o:spid="_x0000_s1026" style="position:absolute;left:0;text-align:left;margin-left:323.15pt;margin-top:3.3pt;width:22.45pt;height:12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" fillcolor="white [3201]" strokecolor="#f79646 [3209]" strokeweight="2pt"/>
            </w:pict>
          </mc:Fallback>
        </mc:AlternateContent>
      </w:r>
    </w:p>
    <w:p w:rsidR="00F36FC5" w:rsidRDefault="00F36FC5" w:rsidP="004D5580"/>
    <w:p w:rsidR="00F36FC5" w:rsidRDefault="00F36FC5" w:rsidP="004D5580"/>
    <w:p w:rsidR="00F36FC5" w:rsidRDefault="00F36FC5" w:rsidP="004D5580"/>
    <w:p w:rsidR="00F36FC5" w:rsidRDefault="00F36FC5" w:rsidP="004D5580"/>
    <w:p w:rsidR="000716CD" w:rsidRDefault="000716CD" w:rsidP="000716CD">
      <w:pPr>
        <w:pStyle w:val="1"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节点、分片、索引</w:t>
      </w:r>
    </w:p>
    <w:p w:rsidR="0078507D" w:rsidRDefault="0078507D" w:rsidP="0078507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78507D" w:rsidTr="0078507D">
        <w:tc>
          <w:tcPr>
            <w:tcW w:w="11046" w:type="dxa"/>
          </w:tcPr>
          <w:p w:rsidR="0078507D" w:rsidRDefault="0078507D" w:rsidP="0078507D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节点</w:t>
            </w:r>
          </w:p>
          <w:p w:rsidR="00EF34C2" w:rsidRDefault="00EF34C2" w:rsidP="0078507D">
            <w:r>
              <w:rPr>
                <w:rFonts w:hint="eastAsia"/>
              </w:rPr>
              <w:t>一个节点就是一个</w:t>
            </w:r>
            <w:r>
              <w:rPr>
                <w:rFonts w:hint="eastAsia"/>
              </w:rPr>
              <w:t>es</w:t>
            </w:r>
            <w:r>
              <w:rPr>
                <w:rFonts w:hint="eastAsia"/>
              </w:rPr>
              <w:t>的服务器</w:t>
            </w:r>
            <w:r w:rsidR="006F755A">
              <w:rPr>
                <w:rFonts w:hint="eastAsia"/>
              </w:rPr>
              <w:t>，</w:t>
            </w:r>
            <w:r w:rsidR="006F755A">
              <w:rPr>
                <w:rFonts w:hint="eastAsia"/>
              </w:rPr>
              <w:t>es</w:t>
            </w:r>
            <w:r w:rsidR="006F755A">
              <w:rPr>
                <w:rFonts w:hint="eastAsia"/>
              </w:rPr>
              <w:t>集群中，主节点负责集群的管理和任务的分发</w:t>
            </w:r>
            <w:r w:rsidR="00627BED">
              <w:rPr>
                <w:rFonts w:hint="eastAsia"/>
              </w:rPr>
              <w:t>，一般不负责文档的增删改查</w:t>
            </w:r>
          </w:p>
          <w:p w:rsidR="008D2224" w:rsidRDefault="008D2224" w:rsidP="0078507D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片</w:t>
            </w:r>
          </w:p>
          <w:p w:rsidR="00C25AED" w:rsidRDefault="00C25AED" w:rsidP="0078507D">
            <w:r>
              <w:rPr>
                <w:rFonts w:hint="eastAsia"/>
              </w:rPr>
              <w:t>分片是</w:t>
            </w:r>
            <w:r>
              <w:rPr>
                <w:rFonts w:hint="eastAsia"/>
              </w:rPr>
              <w:t>es</w:t>
            </w:r>
            <w:r>
              <w:rPr>
                <w:rFonts w:hint="eastAsia"/>
              </w:rPr>
              <w:t>的实际物理存储单元</w:t>
            </w:r>
            <w:r w:rsidR="0011396A">
              <w:rPr>
                <w:rFonts w:hint="eastAsia"/>
              </w:rPr>
              <w:t>(</w:t>
            </w:r>
            <w:r w:rsidR="00EB1AB3">
              <w:rPr>
                <w:rFonts w:hint="eastAsia"/>
              </w:rPr>
              <w:t>一个</w:t>
            </w:r>
            <w:proofErr w:type="spellStart"/>
            <w:r w:rsidR="00EB1AB3">
              <w:rPr>
                <w:rFonts w:hint="eastAsia"/>
              </w:rPr>
              <w:t>lucene</w:t>
            </w:r>
            <w:proofErr w:type="spellEnd"/>
            <w:r w:rsidR="00EB1AB3">
              <w:rPr>
                <w:rFonts w:hint="eastAsia"/>
              </w:rPr>
              <w:t>的实例</w:t>
            </w:r>
            <w:r w:rsidR="0011396A">
              <w:t>)</w:t>
            </w:r>
          </w:p>
          <w:p w:rsidR="0011396A" w:rsidRDefault="0011396A" w:rsidP="0078507D">
            <w:r>
              <w:t xml:space="preserve">3 </w:t>
            </w:r>
            <w:r>
              <w:rPr>
                <w:rFonts w:hint="eastAsia"/>
              </w:rPr>
              <w:t>索引</w:t>
            </w:r>
          </w:p>
          <w:p w:rsidR="00EC0ED0" w:rsidRDefault="00EC0ED0" w:rsidP="0078507D">
            <w:r>
              <w:rPr>
                <w:rFonts w:hint="eastAsia"/>
              </w:rPr>
              <w:t>索引是</w:t>
            </w:r>
            <w:r w:rsidR="000101D3">
              <w:rPr>
                <w:rFonts w:hint="eastAsia"/>
              </w:rPr>
              <w:t>es</w:t>
            </w:r>
            <w:r w:rsidR="000101D3">
              <w:rPr>
                <w:rFonts w:hint="eastAsia"/>
              </w:rPr>
              <w:t>的逻辑单元</w:t>
            </w:r>
            <w:r w:rsidR="0077696E">
              <w:rPr>
                <w:rFonts w:hint="eastAsia"/>
              </w:rPr>
              <w:t>，</w:t>
            </w:r>
            <w:r w:rsidR="00C843BB">
              <w:rPr>
                <w:rFonts w:hint="eastAsia"/>
              </w:rPr>
              <w:t>一个索引一般建立在多个不同机器的分片上</w:t>
            </w:r>
          </w:p>
          <w:p w:rsidR="00F800F4" w:rsidRDefault="009B45D2" w:rsidP="0078507D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复制片</w:t>
            </w:r>
          </w:p>
          <w:p w:rsidR="00C76BF8" w:rsidRDefault="00C76BF8" w:rsidP="0078507D">
            <w:r>
              <w:rPr>
                <w:rFonts w:hint="eastAsia"/>
              </w:rPr>
              <w:t>每个机器的</w:t>
            </w:r>
            <w:r w:rsidR="004B0962">
              <w:rPr>
                <w:rFonts w:hint="eastAsia"/>
              </w:rPr>
              <w:t>分</w:t>
            </w:r>
            <w:r>
              <w:rPr>
                <w:rFonts w:hint="eastAsia"/>
              </w:rPr>
              <w:t>片一般在其他机器上</w:t>
            </w:r>
            <w:r w:rsidR="00756BCD">
              <w:rPr>
                <w:rFonts w:hint="eastAsia"/>
              </w:rPr>
              <w:t>会有两</w:t>
            </w:r>
            <w:r w:rsidR="006A07AB">
              <w:rPr>
                <w:rFonts w:hint="eastAsia"/>
              </w:rPr>
              <w:t>到</w:t>
            </w:r>
            <w:r w:rsidR="00C608D6">
              <w:rPr>
                <w:rFonts w:hint="eastAsia"/>
              </w:rPr>
              <w:t>三个</w:t>
            </w:r>
            <w:r w:rsidR="00ED0F9F">
              <w:rPr>
                <w:rFonts w:hint="eastAsia"/>
              </w:rPr>
              <w:t>复制片</w:t>
            </w:r>
            <w:r w:rsidR="0052654D">
              <w:rPr>
                <w:rFonts w:hint="eastAsia"/>
              </w:rPr>
              <w:t>(</w:t>
            </w:r>
            <w:r w:rsidR="0052654D">
              <w:rPr>
                <w:rFonts w:hint="eastAsia"/>
              </w:rPr>
              <w:t>目的是提高数据的容错率</w:t>
            </w:r>
            <w:r w:rsidR="0052654D">
              <w:t>)</w:t>
            </w:r>
          </w:p>
          <w:p w:rsidR="00BC040E" w:rsidRDefault="00BC040E" w:rsidP="0078507D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容错</w:t>
            </w:r>
          </w:p>
          <w:p w:rsidR="00755B8E" w:rsidRDefault="00755B8E" w:rsidP="0078507D">
            <w:r>
              <w:rPr>
                <w:rFonts w:hint="eastAsia"/>
              </w:rPr>
              <w:t>一旦集群中的某些机器发生故障，那么剩余的机器会在主机点的管理下，重新分配资源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分片</w:t>
            </w:r>
            <w:r>
              <w:t>)</w:t>
            </w:r>
          </w:p>
          <w:p w:rsidR="00BB68FC" w:rsidRDefault="00BB68FC" w:rsidP="0078507D"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分片的路由</w:t>
            </w:r>
          </w:p>
          <w:p w:rsidR="00BA0DCE" w:rsidRDefault="00BA0DCE" w:rsidP="0078507D">
            <w:r>
              <w:rPr>
                <w:rFonts w:hint="eastAsia"/>
              </w:rPr>
              <w:t>写操作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新建、删除</w:t>
            </w:r>
            <w:r>
              <w:t>)</w:t>
            </w:r>
            <w:r>
              <w:rPr>
                <w:rFonts w:hint="eastAsia"/>
              </w:rPr>
              <w:t>只在主分片上进行</w:t>
            </w:r>
            <w:r w:rsidR="00D82A90">
              <w:rPr>
                <w:rFonts w:hint="eastAsia"/>
              </w:rPr>
              <w:t>，然后将结果同步给复制分片</w:t>
            </w:r>
          </w:p>
          <w:p w:rsidR="00976EBC" w:rsidRDefault="00976EBC" w:rsidP="0078507D">
            <w:r>
              <w:t xml:space="preserve">Sync </w:t>
            </w:r>
            <w:r>
              <w:rPr>
                <w:rFonts w:hint="eastAsia"/>
              </w:rPr>
              <w:t>主分片同步给复制成功后，才返回结果给客户端</w:t>
            </w:r>
          </w:p>
          <w:p w:rsidR="00BB68FC" w:rsidRDefault="00584EE7" w:rsidP="0078507D">
            <w:r>
              <w:t>A</w:t>
            </w:r>
            <w:r w:rsidR="00976EBC">
              <w:t>sync</w:t>
            </w:r>
            <w:r>
              <w:t xml:space="preserve"> </w:t>
            </w:r>
            <w:r w:rsidR="000579A4">
              <w:rPr>
                <w:rFonts w:hint="eastAsia"/>
              </w:rPr>
              <w:t>主分片</w:t>
            </w:r>
            <w:r w:rsidR="009E5BEE">
              <w:rPr>
                <w:rFonts w:hint="eastAsia"/>
              </w:rPr>
              <w:t>在操作成功后，在同步复制分片的同时返回成功结果给客户端</w:t>
            </w:r>
          </w:p>
          <w:p w:rsidR="00F55544" w:rsidRDefault="00F55544" w:rsidP="0078507D">
            <w:r>
              <w:rPr>
                <w:rFonts w:hint="eastAsia"/>
              </w:rPr>
              <w:t>读操作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查询</w:t>
            </w:r>
            <w:r>
              <w:t>)</w:t>
            </w:r>
            <w:r>
              <w:rPr>
                <w:rFonts w:hint="eastAsia"/>
              </w:rPr>
              <w:t>可以在主分片或者复制分片上进行</w:t>
            </w:r>
          </w:p>
          <w:p w:rsidR="005A7CD3" w:rsidRPr="0011396A" w:rsidRDefault="005A7CD3" w:rsidP="0078507D"/>
        </w:tc>
      </w:tr>
    </w:tbl>
    <w:p w:rsidR="000716CD" w:rsidRDefault="000716CD" w:rsidP="004D5580"/>
    <w:p w:rsidR="00007897" w:rsidRDefault="00007897" w:rsidP="00007897">
      <w:pPr>
        <w:pStyle w:val="1"/>
      </w:pPr>
      <w:r>
        <w:rPr>
          <w:rFonts w:hint="eastAsia"/>
        </w:rPr>
        <w:lastRenderedPageBreak/>
        <w:t>8</w:t>
      </w:r>
      <w:r>
        <w:t xml:space="preserve"> </w:t>
      </w:r>
      <w:r>
        <w:rPr>
          <w:rFonts w:hint="eastAsia"/>
        </w:rPr>
        <w:t>谷粒搜索</w:t>
      </w:r>
      <w:r w:rsidR="00394646">
        <w:rPr>
          <w:rFonts w:hint="eastAsia"/>
        </w:rPr>
        <w:t>模块</w:t>
      </w:r>
    </w:p>
    <w:p w:rsidR="00E756D0" w:rsidRPr="00E756D0" w:rsidRDefault="00E756D0" w:rsidP="00E756D0">
      <w:r>
        <w:rPr>
          <w:rFonts w:hint="eastAsia"/>
        </w:rPr>
        <w:t>步骤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F30BD4" w:rsidTr="00F30BD4">
        <w:tc>
          <w:tcPr>
            <w:tcW w:w="11046" w:type="dxa"/>
          </w:tcPr>
          <w:p w:rsidR="00F30BD4" w:rsidRPr="004D6930" w:rsidRDefault="00CA789D" w:rsidP="0089179F">
            <w:pPr>
              <w:rPr>
                <w:color w:val="9BBB59" w:themeColor="accent3"/>
              </w:rPr>
            </w:pPr>
            <w:r w:rsidRPr="004D6930">
              <w:rPr>
                <w:rFonts w:hint="eastAsia"/>
                <w:color w:val="9BBB59" w:themeColor="accent3"/>
              </w:rPr>
              <w:t>1</w:t>
            </w:r>
            <w:r w:rsidRPr="004D6930">
              <w:rPr>
                <w:color w:val="9BBB59" w:themeColor="accent3"/>
              </w:rPr>
              <w:t xml:space="preserve"> </w:t>
            </w:r>
            <w:r w:rsidRPr="004D6930">
              <w:rPr>
                <w:rFonts w:hint="eastAsia"/>
                <w:color w:val="9BBB59" w:themeColor="accent3"/>
              </w:rPr>
              <w:t>数据结构的准备</w:t>
            </w:r>
          </w:p>
          <w:p w:rsidR="0053618E" w:rsidRPr="004D6930" w:rsidRDefault="0053618E" w:rsidP="0089179F">
            <w:pPr>
              <w:rPr>
                <w:color w:val="9BBB59" w:themeColor="accent3"/>
              </w:rPr>
            </w:pPr>
            <w:r w:rsidRPr="004D6930">
              <w:rPr>
                <w:rFonts w:hint="eastAsia"/>
                <w:color w:val="9BBB59" w:themeColor="accent3"/>
              </w:rPr>
              <w:t>2</w:t>
            </w:r>
            <w:r w:rsidRPr="004D6930">
              <w:rPr>
                <w:color w:val="9BBB59" w:themeColor="accent3"/>
              </w:rPr>
              <w:t xml:space="preserve"> </w:t>
            </w:r>
            <w:r w:rsidRPr="004D6930">
              <w:rPr>
                <w:rFonts w:hint="eastAsia"/>
                <w:color w:val="9BBB59" w:themeColor="accent3"/>
              </w:rPr>
              <w:t>项目的初始化</w:t>
            </w:r>
          </w:p>
          <w:p w:rsidR="000F44B4" w:rsidRPr="004D6930" w:rsidRDefault="000F44B4" w:rsidP="0089179F">
            <w:pPr>
              <w:rPr>
                <w:color w:val="9BBB59" w:themeColor="accent3"/>
              </w:rPr>
            </w:pPr>
            <w:r w:rsidRPr="004D6930">
              <w:rPr>
                <w:rFonts w:hint="eastAsia"/>
                <w:color w:val="9BBB59" w:themeColor="accent3"/>
              </w:rPr>
              <w:t>3</w:t>
            </w:r>
            <w:r w:rsidRPr="004D6930">
              <w:rPr>
                <w:color w:val="9BBB59" w:themeColor="accent3"/>
              </w:rPr>
              <w:t xml:space="preserve"> </w:t>
            </w:r>
            <w:r w:rsidR="0003294C" w:rsidRPr="004D6930">
              <w:rPr>
                <w:rFonts w:hint="eastAsia"/>
                <w:color w:val="9BBB59" w:themeColor="accent3"/>
              </w:rPr>
              <w:t>es</w:t>
            </w:r>
            <w:r w:rsidR="0003294C" w:rsidRPr="004D6930">
              <w:rPr>
                <w:rFonts w:hint="eastAsia"/>
                <w:color w:val="9BBB59" w:themeColor="accent3"/>
              </w:rPr>
              <w:t>客户端的整合</w:t>
            </w:r>
          </w:p>
          <w:p w:rsidR="0075436D" w:rsidRDefault="0075436D" w:rsidP="0089179F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谷粒搜索代码的开发</w:t>
            </w:r>
          </w:p>
          <w:p w:rsidR="00B04BBE" w:rsidRDefault="003D41CD" w:rsidP="0089179F">
            <w:r>
              <w:t xml:space="preserve">A </w:t>
            </w:r>
            <w:r w:rsidR="00F10816">
              <w:rPr>
                <w:rFonts w:hint="eastAsia"/>
              </w:rPr>
              <w:t>搜索功能</w:t>
            </w:r>
          </w:p>
          <w:p w:rsidR="004F61D8" w:rsidRDefault="003D41CD" w:rsidP="0089179F">
            <w:r>
              <w:t xml:space="preserve">B </w:t>
            </w:r>
            <w:r>
              <w:rPr>
                <w:rFonts w:hint="eastAsia"/>
              </w:rPr>
              <w:t>面包屑功能</w:t>
            </w:r>
          </w:p>
        </w:tc>
      </w:tr>
    </w:tbl>
    <w:p w:rsidR="0089179F" w:rsidRDefault="0089179F" w:rsidP="0089179F"/>
    <w:p w:rsidR="00E756D0" w:rsidRDefault="00E756D0" w:rsidP="0089179F">
      <w:r>
        <w:rPr>
          <w:rFonts w:hint="eastAsia"/>
        </w:rPr>
        <w:t>数据结构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516AA8" w:rsidTr="00516AA8">
        <w:tc>
          <w:tcPr>
            <w:tcW w:w="11046" w:type="dxa"/>
          </w:tcPr>
          <w:p w:rsidR="00516AA8" w:rsidRPr="006955D7" w:rsidRDefault="00516AA8" w:rsidP="0089179F">
            <w:pPr>
              <w:rPr>
                <w:color w:val="9BBB59" w:themeColor="accent3"/>
              </w:rPr>
            </w:pPr>
            <w:r w:rsidRPr="006955D7">
              <w:rPr>
                <w:rFonts w:hint="eastAsia"/>
                <w:color w:val="9BBB59" w:themeColor="accent3"/>
              </w:rPr>
              <w:t>1</w:t>
            </w:r>
            <w:r w:rsidRPr="006955D7">
              <w:rPr>
                <w:color w:val="9BBB59" w:themeColor="accent3"/>
              </w:rPr>
              <w:t xml:space="preserve"> </w:t>
            </w:r>
            <w:r w:rsidRPr="006955D7">
              <w:rPr>
                <w:rFonts w:hint="eastAsia"/>
                <w:color w:val="9BBB59" w:themeColor="accent3"/>
              </w:rPr>
              <w:t>商品名称</w:t>
            </w:r>
            <w:r w:rsidR="00FD58B6" w:rsidRPr="006955D7">
              <w:rPr>
                <w:rFonts w:hint="eastAsia"/>
                <w:color w:val="9BBB59" w:themeColor="accent3"/>
              </w:rPr>
              <w:t>(</w:t>
            </w:r>
            <w:r w:rsidR="0016183B" w:rsidRPr="006955D7">
              <w:rPr>
                <w:rFonts w:hint="eastAsia"/>
                <w:color w:val="9BBB59" w:themeColor="accent3"/>
              </w:rPr>
              <w:t>展</w:t>
            </w:r>
            <w:r w:rsidR="00FD58B6" w:rsidRPr="006955D7">
              <w:rPr>
                <w:rFonts w:hint="eastAsia"/>
                <w:color w:val="9BBB59" w:themeColor="accent3"/>
              </w:rPr>
              <w:t>示</w:t>
            </w:r>
            <w:r w:rsidR="00BD797B" w:rsidRPr="006955D7">
              <w:rPr>
                <w:rFonts w:hint="eastAsia"/>
                <w:color w:val="9BBB59" w:themeColor="accent3"/>
              </w:rPr>
              <w:t>/</w:t>
            </w:r>
            <w:r w:rsidR="00BD797B" w:rsidRPr="006955D7">
              <w:rPr>
                <w:rFonts w:hint="eastAsia"/>
                <w:color w:val="9BBB59" w:themeColor="accent3"/>
              </w:rPr>
              <w:t>查询</w:t>
            </w:r>
            <w:r w:rsidR="00FD58B6" w:rsidRPr="006955D7">
              <w:rPr>
                <w:color w:val="9BBB59" w:themeColor="accent3"/>
              </w:rPr>
              <w:t>)</w:t>
            </w:r>
          </w:p>
          <w:p w:rsidR="00516AA8" w:rsidRPr="007E6BCE" w:rsidRDefault="00516AA8" w:rsidP="0089179F">
            <w:pPr>
              <w:rPr>
                <w:color w:val="9BBB59" w:themeColor="accent3"/>
              </w:rPr>
            </w:pPr>
            <w:r w:rsidRPr="007E6BCE">
              <w:rPr>
                <w:rFonts w:hint="eastAsia"/>
                <w:color w:val="9BBB59" w:themeColor="accent3"/>
              </w:rPr>
              <w:t>2</w:t>
            </w:r>
            <w:r w:rsidRPr="007E6BCE">
              <w:rPr>
                <w:color w:val="9BBB59" w:themeColor="accent3"/>
              </w:rPr>
              <w:t xml:space="preserve"> </w:t>
            </w:r>
            <w:r w:rsidRPr="007E6BCE">
              <w:rPr>
                <w:rFonts w:hint="eastAsia"/>
                <w:color w:val="9BBB59" w:themeColor="accent3"/>
              </w:rPr>
              <w:t>商品价格</w:t>
            </w:r>
            <w:r w:rsidR="0016183B" w:rsidRPr="007E6BCE">
              <w:rPr>
                <w:rFonts w:hint="eastAsia"/>
                <w:color w:val="9BBB59" w:themeColor="accent3"/>
              </w:rPr>
              <w:t>(</w:t>
            </w:r>
            <w:r w:rsidR="0016183B" w:rsidRPr="007E6BCE">
              <w:rPr>
                <w:rFonts w:hint="eastAsia"/>
                <w:color w:val="9BBB59" w:themeColor="accent3"/>
              </w:rPr>
              <w:t>展示</w:t>
            </w:r>
            <w:r w:rsidR="00BD797B" w:rsidRPr="007E6BCE">
              <w:rPr>
                <w:rFonts w:hint="eastAsia"/>
                <w:color w:val="9BBB59" w:themeColor="accent3"/>
              </w:rPr>
              <w:t>/</w:t>
            </w:r>
            <w:r w:rsidR="00BD797B" w:rsidRPr="007E6BCE">
              <w:rPr>
                <w:rFonts w:hint="eastAsia"/>
                <w:color w:val="9BBB59" w:themeColor="accent3"/>
              </w:rPr>
              <w:t>查询</w:t>
            </w:r>
            <w:r w:rsidR="0016183B" w:rsidRPr="007E6BCE">
              <w:rPr>
                <w:color w:val="9BBB59" w:themeColor="accent3"/>
              </w:rPr>
              <w:t>)</w:t>
            </w:r>
          </w:p>
          <w:p w:rsidR="00516AA8" w:rsidRPr="007E6BCE" w:rsidRDefault="00516AA8" w:rsidP="0089179F">
            <w:pPr>
              <w:rPr>
                <w:color w:val="9BBB59" w:themeColor="accent3"/>
              </w:rPr>
            </w:pPr>
            <w:r w:rsidRPr="007E6BCE">
              <w:rPr>
                <w:rFonts w:hint="eastAsia"/>
                <w:color w:val="9BBB59" w:themeColor="accent3"/>
              </w:rPr>
              <w:t>3</w:t>
            </w:r>
            <w:r w:rsidRPr="007E6BCE">
              <w:rPr>
                <w:color w:val="9BBB59" w:themeColor="accent3"/>
              </w:rPr>
              <w:t xml:space="preserve"> </w:t>
            </w:r>
            <w:r w:rsidRPr="007E6BCE">
              <w:rPr>
                <w:rFonts w:hint="eastAsia"/>
                <w:color w:val="9BBB59" w:themeColor="accent3"/>
              </w:rPr>
              <w:t>商品图片</w:t>
            </w:r>
            <w:r w:rsidR="0016183B" w:rsidRPr="007E6BCE">
              <w:rPr>
                <w:rFonts w:hint="eastAsia"/>
                <w:color w:val="9BBB59" w:themeColor="accent3"/>
              </w:rPr>
              <w:t>(</w:t>
            </w:r>
            <w:r w:rsidR="0016183B" w:rsidRPr="007E6BCE">
              <w:rPr>
                <w:rFonts w:hint="eastAsia"/>
                <w:color w:val="9BBB59" w:themeColor="accent3"/>
              </w:rPr>
              <w:t>展示</w:t>
            </w:r>
            <w:r w:rsidR="0016183B" w:rsidRPr="007E6BCE">
              <w:rPr>
                <w:color w:val="9BBB59" w:themeColor="accent3"/>
              </w:rPr>
              <w:t>)</w:t>
            </w:r>
          </w:p>
          <w:p w:rsidR="008B7B04" w:rsidRPr="007E6BCE" w:rsidRDefault="008B7B04" w:rsidP="0089179F">
            <w:pPr>
              <w:rPr>
                <w:color w:val="9BBB59" w:themeColor="accent3"/>
              </w:rPr>
            </w:pPr>
            <w:r w:rsidRPr="007E6BCE">
              <w:rPr>
                <w:rFonts w:hint="eastAsia"/>
                <w:color w:val="9BBB59" w:themeColor="accent3"/>
              </w:rPr>
              <w:t>4</w:t>
            </w:r>
            <w:r w:rsidRPr="007E6BCE">
              <w:rPr>
                <w:color w:val="9BBB59" w:themeColor="accent3"/>
              </w:rPr>
              <w:t xml:space="preserve"> </w:t>
            </w:r>
            <w:r w:rsidRPr="007E6BCE">
              <w:rPr>
                <w:rFonts w:hint="eastAsia"/>
                <w:color w:val="9BBB59" w:themeColor="accent3"/>
              </w:rPr>
              <w:t>平台属性和属性值的列表</w:t>
            </w:r>
            <w:r w:rsidR="0016183B" w:rsidRPr="007E6BCE">
              <w:rPr>
                <w:rFonts w:hint="eastAsia"/>
                <w:color w:val="9BBB59" w:themeColor="accent3"/>
              </w:rPr>
              <w:t>(</w:t>
            </w:r>
            <w:r w:rsidR="0016183B" w:rsidRPr="007E6BCE">
              <w:rPr>
                <w:rFonts w:hint="eastAsia"/>
                <w:color w:val="9BBB59" w:themeColor="accent3"/>
              </w:rPr>
              <w:t>查询</w:t>
            </w:r>
            <w:r w:rsidR="0016183B" w:rsidRPr="007E6BCE">
              <w:rPr>
                <w:color w:val="9BBB59" w:themeColor="accent3"/>
              </w:rPr>
              <w:t>)</w:t>
            </w:r>
          </w:p>
          <w:p w:rsidR="0090165D" w:rsidRPr="006955D7" w:rsidRDefault="0090165D" w:rsidP="0089179F">
            <w:pPr>
              <w:rPr>
                <w:color w:val="9BBB59" w:themeColor="accent3"/>
              </w:rPr>
            </w:pPr>
            <w:r w:rsidRPr="006955D7">
              <w:rPr>
                <w:rFonts w:hint="eastAsia"/>
                <w:color w:val="9BBB59" w:themeColor="accent3"/>
              </w:rPr>
              <w:t>5</w:t>
            </w:r>
            <w:r w:rsidRPr="006955D7">
              <w:rPr>
                <w:color w:val="9BBB59" w:themeColor="accent3"/>
              </w:rPr>
              <w:t xml:space="preserve"> </w:t>
            </w:r>
            <w:r w:rsidRPr="006955D7">
              <w:rPr>
                <w:rFonts w:hint="eastAsia"/>
                <w:color w:val="9BBB59" w:themeColor="accent3"/>
              </w:rPr>
              <w:t>商品描述</w:t>
            </w:r>
            <w:r w:rsidR="008B3255" w:rsidRPr="006955D7">
              <w:rPr>
                <w:rFonts w:hint="eastAsia"/>
                <w:color w:val="9BBB59" w:themeColor="accent3"/>
              </w:rPr>
              <w:t>(</w:t>
            </w:r>
            <w:r w:rsidR="008B3255" w:rsidRPr="006955D7">
              <w:rPr>
                <w:rFonts w:hint="eastAsia"/>
                <w:color w:val="9BBB59" w:themeColor="accent3"/>
              </w:rPr>
              <w:t>展示</w:t>
            </w:r>
            <w:r w:rsidR="00BD797B" w:rsidRPr="006955D7">
              <w:rPr>
                <w:rFonts w:hint="eastAsia"/>
                <w:color w:val="9BBB59" w:themeColor="accent3"/>
              </w:rPr>
              <w:t>/</w:t>
            </w:r>
            <w:r w:rsidR="00BD797B" w:rsidRPr="006955D7">
              <w:rPr>
                <w:rFonts w:hint="eastAsia"/>
                <w:color w:val="9BBB59" w:themeColor="accent3"/>
              </w:rPr>
              <w:t>查询</w:t>
            </w:r>
            <w:r w:rsidR="008B3255" w:rsidRPr="006955D7">
              <w:rPr>
                <w:color w:val="9BBB59" w:themeColor="accent3"/>
              </w:rPr>
              <w:t>)</w:t>
            </w:r>
          </w:p>
          <w:p w:rsidR="006C0252" w:rsidRPr="007E6BCE" w:rsidRDefault="006C0252" w:rsidP="0089179F">
            <w:pPr>
              <w:rPr>
                <w:color w:val="9BBB59" w:themeColor="accent3"/>
              </w:rPr>
            </w:pPr>
            <w:r w:rsidRPr="007E6BCE">
              <w:rPr>
                <w:rFonts w:hint="eastAsia"/>
                <w:color w:val="9BBB59" w:themeColor="accent3"/>
              </w:rPr>
              <w:t>6</w:t>
            </w:r>
            <w:r w:rsidRPr="007E6BCE">
              <w:rPr>
                <w:color w:val="9BBB59" w:themeColor="accent3"/>
              </w:rPr>
              <w:t xml:space="preserve"> </w:t>
            </w:r>
            <w:r w:rsidR="0073199A" w:rsidRPr="007E6BCE">
              <w:rPr>
                <w:rFonts w:hint="eastAsia"/>
                <w:color w:val="9BBB59" w:themeColor="accent3"/>
              </w:rPr>
              <w:t>热度</w:t>
            </w:r>
            <w:r w:rsidR="00A8309C" w:rsidRPr="007E6BCE">
              <w:rPr>
                <w:rFonts w:hint="eastAsia"/>
                <w:color w:val="9BBB59" w:themeColor="accent3"/>
              </w:rPr>
              <w:t>值</w:t>
            </w:r>
            <w:r w:rsidR="00554352" w:rsidRPr="007E6BCE">
              <w:rPr>
                <w:rFonts w:hint="eastAsia"/>
                <w:color w:val="9BBB59" w:themeColor="accent3"/>
              </w:rPr>
              <w:t>(</w:t>
            </w:r>
            <w:r w:rsidR="00554352" w:rsidRPr="007E6BCE">
              <w:rPr>
                <w:rFonts w:hint="eastAsia"/>
                <w:color w:val="9BBB59" w:themeColor="accent3"/>
              </w:rPr>
              <w:t>查询</w:t>
            </w:r>
            <w:r w:rsidR="00554352" w:rsidRPr="007E6BCE">
              <w:rPr>
                <w:color w:val="9BBB59" w:themeColor="accent3"/>
              </w:rPr>
              <w:t>)</w:t>
            </w:r>
          </w:p>
          <w:p w:rsidR="0061241F" w:rsidRPr="007E6BCE" w:rsidRDefault="0061241F" w:rsidP="0089179F">
            <w:pPr>
              <w:rPr>
                <w:color w:val="9BBB59" w:themeColor="accent3"/>
              </w:rPr>
            </w:pPr>
            <w:r w:rsidRPr="007E6BCE">
              <w:rPr>
                <w:rFonts w:hint="eastAsia"/>
                <w:color w:val="9BBB59" w:themeColor="accent3"/>
              </w:rPr>
              <w:t>7</w:t>
            </w:r>
            <w:r w:rsidRPr="007E6BCE">
              <w:rPr>
                <w:color w:val="9BBB59" w:themeColor="accent3"/>
              </w:rPr>
              <w:t xml:space="preserve"> </w:t>
            </w:r>
            <w:r w:rsidR="00B80647" w:rsidRPr="007E6BCE">
              <w:rPr>
                <w:rFonts w:hint="eastAsia"/>
                <w:color w:val="9BBB59" w:themeColor="accent3"/>
              </w:rPr>
              <w:t>三级分类</w:t>
            </w:r>
            <w:r w:rsidR="00B80647" w:rsidRPr="007E6BCE">
              <w:rPr>
                <w:rFonts w:hint="eastAsia"/>
                <w:color w:val="9BBB59" w:themeColor="accent3"/>
              </w:rPr>
              <w:t>id</w:t>
            </w:r>
            <w:r w:rsidR="00554352" w:rsidRPr="007E6BCE">
              <w:rPr>
                <w:color w:val="9BBB59" w:themeColor="accent3"/>
              </w:rPr>
              <w:t>(</w:t>
            </w:r>
            <w:r w:rsidR="00554352" w:rsidRPr="007E6BCE">
              <w:rPr>
                <w:rFonts w:hint="eastAsia"/>
                <w:color w:val="9BBB59" w:themeColor="accent3"/>
              </w:rPr>
              <w:t>查询</w:t>
            </w:r>
            <w:r w:rsidR="00554352" w:rsidRPr="007E6BCE">
              <w:rPr>
                <w:color w:val="9BBB59" w:themeColor="accent3"/>
              </w:rPr>
              <w:t>)</w:t>
            </w:r>
          </w:p>
          <w:p w:rsidR="00B80647" w:rsidRPr="006955D7" w:rsidRDefault="00B80647" w:rsidP="0089179F">
            <w:pPr>
              <w:rPr>
                <w:color w:val="9BBB59" w:themeColor="accent3"/>
              </w:rPr>
            </w:pPr>
            <w:r w:rsidRPr="006955D7">
              <w:rPr>
                <w:rFonts w:hint="eastAsia"/>
                <w:color w:val="9BBB59" w:themeColor="accent3"/>
              </w:rPr>
              <w:t>8</w:t>
            </w:r>
            <w:r w:rsidRPr="006955D7">
              <w:rPr>
                <w:color w:val="9BBB59" w:themeColor="accent3"/>
              </w:rPr>
              <w:t xml:space="preserve"> </w:t>
            </w:r>
            <w:r w:rsidRPr="006955D7">
              <w:rPr>
                <w:rFonts w:hint="eastAsia"/>
                <w:color w:val="9BBB59" w:themeColor="accent3"/>
              </w:rPr>
              <w:t>商品</w:t>
            </w:r>
            <w:r w:rsidRPr="006955D7">
              <w:rPr>
                <w:rFonts w:hint="eastAsia"/>
                <w:color w:val="9BBB59" w:themeColor="accent3"/>
              </w:rPr>
              <w:t>id</w:t>
            </w:r>
          </w:p>
          <w:p w:rsidR="00486294" w:rsidRDefault="00486294" w:rsidP="0089179F">
            <w:r w:rsidRPr="007E6BCE">
              <w:rPr>
                <w:rFonts w:hint="eastAsia"/>
                <w:color w:val="9BBB59" w:themeColor="accent3"/>
              </w:rPr>
              <w:t>9</w:t>
            </w:r>
            <w:r w:rsidRPr="007E6BCE">
              <w:rPr>
                <w:color w:val="9BBB59" w:themeColor="accent3"/>
              </w:rPr>
              <w:t xml:space="preserve"> </w:t>
            </w:r>
            <w:r w:rsidRPr="007E6BCE">
              <w:rPr>
                <w:rFonts w:hint="eastAsia"/>
                <w:color w:val="9BBB59" w:themeColor="accent3"/>
              </w:rPr>
              <w:t>主键</w:t>
            </w:r>
          </w:p>
        </w:tc>
      </w:tr>
    </w:tbl>
    <w:p w:rsidR="0089179F" w:rsidRDefault="0089179F" w:rsidP="0089179F"/>
    <w:p w:rsidR="00E756D0" w:rsidRDefault="00E756D0" w:rsidP="0089179F">
      <w:r>
        <w:rPr>
          <w:rFonts w:hint="eastAsia"/>
        </w:rPr>
        <w:t>参数结构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BD797B" w:rsidTr="00BD797B">
        <w:tc>
          <w:tcPr>
            <w:tcW w:w="11046" w:type="dxa"/>
          </w:tcPr>
          <w:p w:rsidR="0035615F" w:rsidRPr="00C15432" w:rsidRDefault="00CE5F83" w:rsidP="0035615F">
            <w:r>
              <w:rPr>
                <w:rFonts w:hint="eastAsia"/>
              </w:rPr>
              <w:t>关键字</w:t>
            </w:r>
            <w:r>
              <w:rPr>
                <w:rFonts w:hint="eastAsia"/>
              </w:rPr>
              <w:t>(</w:t>
            </w:r>
            <w:r w:rsidR="0035615F">
              <w:rPr>
                <w:rFonts w:hint="eastAsia"/>
              </w:rPr>
              <w:t>商品名称</w:t>
            </w:r>
            <w:r w:rsidR="0035615F">
              <w:rPr>
                <w:rFonts w:hint="eastAsia"/>
              </w:rPr>
              <w:t>(</w:t>
            </w:r>
            <w:r w:rsidR="0035615F">
              <w:rPr>
                <w:rFonts w:hint="eastAsia"/>
              </w:rPr>
              <w:t>展示</w:t>
            </w:r>
            <w:r w:rsidR="0035615F">
              <w:rPr>
                <w:rFonts w:hint="eastAsia"/>
              </w:rPr>
              <w:t>/</w:t>
            </w:r>
            <w:r w:rsidR="0035615F">
              <w:rPr>
                <w:rFonts w:hint="eastAsia"/>
              </w:rPr>
              <w:t>查询</w:t>
            </w:r>
            <w:r w:rsidR="0035615F">
              <w:t>)</w:t>
            </w:r>
            <w:r>
              <w:rPr>
                <w:rFonts w:hint="eastAsia"/>
              </w:rPr>
              <w:t xml:space="preserve"> 5</w:t>
            </w:r>
            <w:r>
              <w:t xml:space="preserve"> </w:t>
            </w:r>
            <w:r>
              <w:rPr>
                <w:rFonts w:hint="eastAsia"/>
              </w:rPr>
              <w:t>商品描述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展示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查询</w:t>
            </w:r>
            <w:r>
              <w:t>)</w:t>
            </w:r>
            <w:r>
              <w:rPr>
                <w:rFonts w:hint="eastAsia"/>
              </w:rPr>
              <w:t xml:space="preserve"> 2</w:t>
            </w:r>
            <w:r>
              <w:t xml:space="preserve"> </w:t>
            </w:r>
            <w:r>
              <w:rPr>
                <w:rFonts w:hint="eastAsia"/>
              </w:rPr>
              <w:t>商品价格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展示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查询</w:t>
            </w:r>
            <w:r>
              <w:t>))</w:t>
            </w:r>
          </w:p>
          <w:p w:rsidR="0035615F" w:rsidRDefault="0035615F" w:rsidP="0035615F">
            <w:r>
              <w:rPr>
                <w:rFonts w:hint="eastAsia"/>
              </w:rPr>
              <w:t>平台属性和属性值的列表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查询</w:t>
            </w:r>
            <w:r>
              <w:t>)</w:t>
            </w:r>
          </w:p>
          <w:p w:rsidR="00123B20" w:rsidRDefault="00123B20" w:rsidP="00123B20">
            <w:r>
              <w:rPr>
                <w:rFonts w:hint="eastAsia"/>
              </w:rPr>
              <w:t>三级分类</w:t>
            </w:r>
            <w:r>
              <w:rPr>
                <w:rFonts w:hint="eastAsia"/>
              </w:rPr>
              <w:t>id</w:t>
            </w:r>
            <w:r>
              <w:t>(</w:t>
            </w:r>
            <w:r>
              <w:rPr>
                <w:rFonts w:hint="eastAsia"/>
              </w:rPr>
              <w:t>查询</w:t>
            </w:r>
            <w:r>
              <w:t>)</w:t>
            </w:r>
          </w:p>
          <w:p w:rsidR="00BD797B" w:rsidRPr="00F970AE" w:rsidRDefault="00BD797B" w:rsidP="0089179F"/>
        </w:tc>
      </w:tr>
    </w:tbl>
    <w:p w:rsidR="0089179F" w:rsidRPr="0089179F" w:rsidRDefault="0089179F" w:rsidP="0089179F"/>
    <w:p w:rsidR="000716CD" w:rsidRDefault="005F5FE0" w:rsidP="005F5FE0">
      <w:pPr>
        <w:pStyle w:val="1"/>
      </w:pP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es</w:t>
      </w:r>
      <w:r>
        <w:rPr>
          <w:rFonts w:hint="eastAsia"/>
        </w:rPr>
        <w:t>的</w:t>
      </w:r>
      <w:r>
        <w:rPr>
          <w:rFonts w:hint="eastAsia"/>
        </w:rPr>
        <w:t>mapping</w:t>
      </w:r>
      <w:r>
        <w:rPr>
          <w:rFonts w:hint="eastAsia"/>
        </w:rPr>
        <w:t>定义商品的数据结构</w:t>
      </w:r>
    </w:p>
    <w:p w:rsidR="00896CE9" w:rsidRDefault="00896CE9" w:rsidP="00896CE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EA30BA" w:rsidTr="00EA30BA">
        <w:tc>
          <w:tcPr>
            <w:tcW w:w="11046" w:type="dxa"/>
          </w:tcPr>
          <w:p w:rsidR="00EA30BA" w:rsidRDefault="009F2A1E" w:rsidP="00896CE9">
            <w:r>
              <w:t>E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mapping</w:t>
            </w:r>
            <w:r>
              <w:rPr>
                <w:rFonts w:hint="eastAsia"/>
              </w:rPr>
              <w:t>定义是基于整个库的</w:t>
            </w:r>
          </w:p>
          <w:p w:rsidR="002B284C" w:rsidRDefault="002B284C" w:rsidP="00896CE9">
            <w:proofErr w:type="spellStart"/>
            <w:r>
              <w:t>M</w:t>
            </w:r>
            <w:r>
              <w:rPr>
                <w:rFonts w:hint="eastAsia"/>
              </w:rPr>
              <w:t>ysql</w:t>
            </w:r>
            <w:proofErr w:type="spellEnd"/>
            <w:r>
              <w:rPr>
                <w:rFonts w:hint="eastAsia"/>
              </w:rPr>
              <w:t>数据结构字段定义是基于整合表</w:t>
            </w:r>
          </w:p>
          <w:p w:rsidR="00987DD9" w:rsidRDefault="00987DD9" w:rsidP="00896CE9"/>
          <w:p w:rsidR="00987DD9" w:rsidRDefault="00987DD9" w:rsidP="00896CE9">
            <w:r>
              <w:t>E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的默认数据类型</w:t>
            </w:r>
          </w:p>
          <w:p w:rsidR="00987DD9" w:rsidRDefault="00987DD9" w:rsidP="00896CE9">
            <w:r>
              <w:rPr>
                <w:noProof/>
              </w:rPr>
              <w:drawing>
                <wp:inline distT="0" distB="0" distL="0" distR="0" wp14:anchorId="752DA96C" wp14:editId="53736417">
                  <wp:extent cx="6923809" cy="2400000"/>
                  <wp:effectExtent l="0" t="0" r="0" b="63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3809" cy="2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7DD9" w:rsidRDefault="00987DD9" w:rsidP="00896CE9"/>
          <w:p w:rsidR="002D7280" w:rsidRDefault="002D7280" w:rsidP="00896CE9"/>
        </w:tc>
      </w:tr>
    </w:tbl>
    <w:p w:rsidR="00896CE9" w:rsidRDefault="00896CE9" w:rsidP="00896CE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7E6BCE" w:rsidTr="007E6BCE">
        <w:tc>
          <w:tcPr>
            <w:tcW w:w="11046" w:type="dxa"/>
          </w:tcPr>
          <w:p w:rsidR="007E6BCE" w:rsidRDefault="007E6BCE" w:rsidP="007E6BCE">
            <w:r>
              <w:t>PUT gmall0105</w:t>
            </w:r>
          </w:p>
          <w:p w:rsidR="007E6BCE" w:rsidRDefault="007E6BCE" w:rsidP="007E6BCE">
            <w:r>
              <w:t>{</w:t>
            </w:r>
          </w:p>
          <w:p w:rsidR="007E6BCE" w:rsidRDefault="007E6BCE" w:rsidP="007E6BCE">
            <w:r>
              <w:t xml:space="preserve"> "mappings": {</w:t>
            </w:r>
          </w:p>
          <w:p w:rsidR="007E6BCE" w:rsidRDefault="007E6BCE" w:rsidP="007E6BCE">
            <w:r>
              <w:t xml:space="preserve">   "</w:t>
            </w:r>
            <w:proofErr w:type="spellStart"/>
            <w:r>
              <w:t>PmsSkuInfo</w:t>
            </w:r>
            <w:proofErr w:type="spellEnd"/>
            <w:proofErr w:type="gramStart"/>
            <w:r>
              <w:t>":{</w:t>
            </w:r>
            <w:proofErr w:type="gramEnd"/>
          </w:p>
          <w:p w:rsidR="007E6BCE" w:rsidRDefault="007E6BCE" w:rsidP="007E6BCE">
            <w:r>
              <w:t xml:space="preserve">     "properties": {</w:t>
            </w:r>
          </w:p>
          <w:p w:rsidR="007E6BCE" w:rsidRDefault="007E6BCE" w:rsidP="007E6BCE">
            <w:r>
              <w:t xml:space="preserve">       "id</w:t>
            </w:r>
            <w:proofErr w:type="gramStart"/>
            <w:r>
              <w:t>":{</w:t>
            </w:r>
            <w:proofErr w:type="gramEnd"/>
          </w:p>
          <w:p w:rsidR="007E6BCE" w:rsidRDefault="007E6BCE" w:rsidP="007E6BCE">
            <w:r>
              <w:t xml:space="preserve">        "type": "keyword",</w:t>
            </w:r>
          </w:p>
          <w:p w:rsidR="007E6BCE" w:rsidRDefault="007E6BCE" w:rsidP="007E6BCE">
            <w:r>
              <w:t xml:space="preserve">        "index": true</w:t>
            </w:r>
          </w:p>
          <w:p w:rsidR="007E6BCE" w:rsidRDefault="007E6BCE" w:rsidP="007E6BCE">
            <w:r>
              <w:t xml:space="preserve">      },</w:t>
            </w:r>
          </w:p>
          <w:p w:rsidR="007E6BCE" w:rsidRDefault="007E6BCE" w:rsidP="007E6BCE">
            <w:r>
              <w:t xml:space="preserve">      "</w:t>
            </w:r>
            <w:proofErr w:type="spellStart"/>
            <w:r>
              <w:t>skuName</w:t>
            </w:r>
            <w:proofErr w:type="spellEnd"/>
            <w:proofErr w:type="gramStart"/>
            <w:r>
              <w:t>":{</w:t>
            </w:r>
            <w:proofErr w:type="gramEnd"/>
          </w:p>
          <w:p w:rsidR="007E6BCE" w:rsidRDefault="007E6BCE" w:rsidP="007E6BCE">
            <w:r>
              <w:t xml:space="preserve">        "type": "text",</w:t>
            </w:r>
          </w:p>
          <w:p w:rsidR="007E6BCE" w:rsidRDefault="007E6BCE" w:rsidP="007E6BCE">
            <w:r>
              <w:t xml:space="preserve">        "analyzer": "</w:t>
            </w:r>
            <w:proofErr w:type="spellStart"/>
            <w:r>
              <w:t>ik_max_word</w:t>
            </w:r>
            <w:proofErr w:type="spellEnd"/>
            <w:r>
              <w:t>"</w:t>
            </w:r>
          </w:p>
          <w:p w:rsidR="007E6BCE" w:rsidRDefault="007E6BCE" w:rsidP="007E6BCE">
            <w:r>
              <w:t xml:space="preserve">      },</w:t>
            </w:r>
          </w:p>
          <w:p w:rsidR="007E6BCE" w:rsidRDefault="007E6BCE" w:rsidP="007E6BCE">
            <w:r>
              <w:t xml:space="preserve">      "</w:t>
            </w:r>
            <w:proofErr w:type="spellStart"/>
            <w:r>
              <w:t>skuDesc</w:t>
            </w:r>
            <w:proofErr w:type="spellEnd"/>
            <w:proofErr w:type="gramStart"/>
            <w:r>
              <w:t>":{</w:t>
            </w:r>
            <w:proofErr w:type="gramEnd"/>
          </w:p>
          <w:p w:rsidR="007E6BCE" w:rsidRDefault="007E6BCE" w:rsidP="007E6BCE">
            <w:r>
              <w:t xml:space="preserve">        "type": "text"</w:t>
            </w:r>
          </w:p>
          <w:p w:rsidR="007E6BCE" w:rsidRDefault="007E6BCE" w:rsidP="007E6BCE">
            <w:r>
              <w:t xml:space="preserve">        , "analyzer": "</w:t>
            </w:r>
            <w:proofErr w:type="spellStart"/>
            <w:r>
              <w:t>ik_smart</w:t>
            </w:r>
            <w:proofErr w:type="spellEnd"/>
            <w:r>
              <w:t>"</w:t>
            </w:r>
          </w:p>
          <w:p w:rsidR="007E6BCE" w:rsidRDefault="007E6BCE" w:rsidP="007E6BCE">
            <w:r>
              <w:t xml:space="preserve">      },</w:t>
            </w:r>
          </w:p>
          <w:p w:rsidR="007E6BCE" w:rsidRDefault="007E6BCE" w:rsidP="007E6BCE">
            <w:r>
              <w:t xml:space="preserve">      "catalog3Id</w:t>
            </w:r>
            <w:proofErr w:type="gramStart"/>
            <w:r>
              <w:t>":{</w:t>
            </w:r>
            <w:proofErr w:type="gramEnd"/>
          </w:p>
          <w:p w:rsidR="007E6BCE" w:rsidRDefault="007E6BCE" w:rsidP="007E6BCE">
            <w:r>
              <w:t xml:space="preserve">        "type": "keyword"</w:t>
            </w:r>
          </w:p>
          <w:p w:rsidR="007E6BCE" w:rsidRDefault="007E6BCE" w:rsidP="007E6BCE">
            <w:r>
              <w:t xml:space="preserve">      },</w:t>
            </w:r>
          </w:p>
          <w:p w:rsidR="007E6BCE" w:rsidRDefault="007E6BCE" w:rsidP="007E6BCE">
            <w:r>
              <w:t xml:space="preserve">      "price</w:t>
            </w:r>
            <w:proofErr w:type="gramStart"/>
            <w:r>
              <w:t>":{</w:t>
            </w:r>
            <w:proofErr w:type="gramEnd"/>
          </w:p>
          <w:p w:rsidR="007E6BCE" w:rsidRDefault="007E6BCE" w:rsidP="007E6BCE">
            <w:r>
              <w:lastRenderedPageBreak/>
              <w:t xml:space="preserve">        "type": "double"</w:t>
            </w:r>
          </w:p>
          <w:p w:rsidR="007E6BCE" w:rsidRDefault="007E6BCE" w:rsidP="007E6BCE">
            <w:r>
              <w:t xml:space="preserve">      },</w:t>
            </w:r>
          </w:p>
          <w:p w:rsidR="007E6BCE" w:rsidRDefault="007E6BCE" w:rsidP="007E6BCE">
            <w:r>
              <w:t xml:space="preserve">      "</w:t>
            </w:r>
            <w:proofErr w:type="spellStart"/>
            <w:r>
              <w:t>skuDefaultImg</w:t>
            </w:r>
            <w:proofErr w:type="spellEnd"/>
            <w:proofErr w:type="gramStart"/>
            <w:r>
              <w:t>":{</w:t>
            </w:r>
            <w:proofErr w:type="gramEnd"/>
          </w:p>
          <w:p w:rsidR="007E6BCE" w:rsidRDefault="007E6BCE" w:rsidP="007E6BCE">
            <w:r>
              <w:t xml:space="preserve">        "type": "keyword",</w:t>
            </w:r>
          </w:p>
          <w:p w:rsidR="007E6BCE" w:rsidRDefault="007E6BCE" w:rsidP="007E6BCE">
            <w:r>
              <w:t xml:space="preserve">        "index": false</w:t>
            </w:r>
          </w:p>
          <w:p w:rsidR="007E6BCE" w:rsidRDefault="007E6BCE" w:rsidP="007E6BCE">
            <w:r>
              <w:t xml:space="preserve">      },</w:t>
            </w:r>
          </w:p>
          <w:p w:rsidR="007E6BCE" w:rsidRDefault="007E6BCE" w:rsidP="007E6BCE">
            <w:r>
              <w:t xml:space="preserve">      "</w:t>
            </w:r>
            <w:proofErr w:type="spellStart"/>
            <w:r>
              <w:t>hotScore</w:t>
            </w:r>
            <w:proofErr w:type="spellEnd"/>
            <w:proofErr w:type="gramStart"/>
            <w:r>
              <w:t>":{</w:t>
            </w:r>
            <w:proofErr w:type="gramEnd"/>
          </w:p>
          <w:p w:rsidR="007E6BCE" w:rsidRDefault="007E6BCE" w:rsidP="007E6BCE">
            <w:r>
              <w:t xml:space="preserve">        "type": "double"</w:t>
            </w:r>
          </w:p>
          <w:p w:rsidR="007E6BCE" w:rsidRDefault="007E6BCE" w:rsidP="007E6BCE">
            <w:r>
              <w:t xml:space="preserve">      },</w:t>
            </w:r>
          </w:p>
          <w:p w:rsidR="007E6BCE" w:rsidRDefault="007E6BCE" w:rsidP="007E6BCE">
            <w:r>
              <w:t xml:space="preserve">      "</w:t>
            </w:r>
            <w:proofErr w:type="spellStart"/>
            <w:r>
              <w:t>productId</w:t>
            </w:r>
            <w:proofErr w:type="spellEnd"/>
            <w:proofErr w:type="gramStart"/>
            <w:r>
              <w:t>":{</w:t>
            </w:r>
            <w:proofErr w:type="gramEnd"/>
          </w:p>
          <w:p w:rsidR="007E6BCE" w:rsidRDefault="007E6BCE" w:rsidP="007E6BCE">
            <w:r>
              <w:t xml:space="preserve">        "type": "keyword"</w:t>
            </w:r>
          </w:p>
          <w:p w:rsidR="007E6BCE" w:rsidRDefault="007E6BCE" w:rsidP="007E6BCE">
            <w:r>
              <w:t xml:space="preserve">      },</w:t>
            </w:r>
          </w:p>
          <w:p w:rsidR="007E6BCE" w:rsidRDefault="007E6BCE" w:rsidP="007E6BCE">
            <w:r>
              <w:t xml:space="preserve">      "</w:t>
            </w:r>
            <w:proofErr w:type="spellStart"/>
            <w:r>
              <w:t>skuAttrValueList</w:t>
            </w:r>
            <w:proofErr w:type="spellEnd"/>
            <w:proofErr w:type="gramStart"/>
            <w:r>
              <w:t>":{</w:t>
            </w:r>
            <w:proofErr w:type="gramEnd"/>
          </w:p>
          <w:p w:rsidR="007E6BCE" w:rsidRDefault="007E6BCE" w:rsidP="007E6BCE">
            <w:r>
              <w:t xml:space="preserve">        "properties": {</w:t>
            </w:r>
          </w:p>
          <w:p w:rsidR="007E6BCE" w:rsidRDefault="007E6BCE" w:rsidP="007E6BCE">
            <w:r>
              <w:t xml:space="preserve">          "</w:t>
            </w:r>
            <w:proofErr w:type="spellStart"/>
            <w:r>
              <w:t>attrId</w:t>
            </w:r>
            <w:proofErr w:type="spellEnd"/>
            <w:proofErr w:type="gramStart"/>
            <w:r>
              <w:t>":{</w:t>
            </w:r>
            <w:proofErr w:type="gramEnd"/>
          </w:p>
          <w:p w:rsidR="007E6BCE" w:rsidRDefault="007E6BCE" w:rsidP="007E6BCE">
            <w:r>
              <w:t xml:space="preserve">            "</w:t>
            </w:r>
            <w:proofErr w:type="spellStart"/>
            <w:r>
              <w:t>type":"keyword</w:t>
            </w:r>
            <w:proofErr w:type="spellEnd"/>
            <w:r>
              <w:t>"</w:t>
            </w:r>
          </w:p>
          <w:p w:rsidR="007E6BCE" w:rsidRDefault="007E6BCE" w:rsidP="007E6BCE">
            <w:r>
              <w:t xml:space="preserve">          },</w:t>
            </w:r>
          </w:p>
          <w:p w:rsidR="007E6BCE" w:rsidRDefault="007E6BCE" w:rsidP="007E6BCE">
            <w:r>
              <w:t xml:space="preserve">          "</w:t>
            </w:r>
            <w:proofErr w:type="spellStart"/>
            <w:r>
              <w:t>valueId</w:t>
            </w:r>
            <w:proofErr w:type="spellEnd"/>
            <w:proofErr w:type="gramStart"/>
            <w:r>
              <w:t>":{</w:t>
            </w:r>
            <w:proofErr w:type="gramEnd"/>
          </w:p>
          <w:p w:rsidR="007E6BCE" w:rsidRDefault="007E6BCE" w:rsidP="007E6BCE">
            <w:r>
              <w:t xml:space="preserve">            "</w:t>
            </w:r>
            <w:proofErr w:type="spellStart"/>
            <w:r>
              <w:t>type":"keyword</w:t>
            </w:r>
            <w:proofErr w:type="spellEnd"/>
            <w:r>
              <w:t>"</w:t>
            </w:r>
          </w:p>
          <w:p w:rsidR="007E6BCE" w:rsidRDefault="007E6BCE" w:rsidP="007E6BCE">
            <w:r>
              <w:t xml:space="preserve">          }</w:t>
            </w:r>
          </w:p>
          <w:p w:rsidR="007E6BCE" w:rsidRDefault="007E6BCE" w:rsidP="007E6BCE">
            <w:r>
              <w:t xml:space="preserve">        }</w:t>
            </w:r>
          </w:p>
          <w:p w:rsidR="007E6BCE" w:rsidRDefault="007E6BCE" w:rsidP="007E6BCE">
            <w:r>
              <w:t xml:space="preserve">      }</w:t>
            </w:r>
          </w:p>
          <w:p w:rsidR="007E6BCE" w:rsidRDefault="007E6BCE" w:rsidP="007E6BCE">
            <w:r>
              <w:t xml:space="preserve">     } </w:t>
            </w:r>
          </w:p>
          <w:p w:rsidR="007E6BCE" w:rsidRDefault="007E6BCE" w:rsidP="007E6BCE">
            <w:r>
              <w:t xml:space="preserve">   }</w:t>
            </w:r>
          </w:p>
          <w:p w:rsidR="007E6BCE" w:rsidRDefault="007E6BCE" w:rsidP="007E6BCE">
            <w:r>
              <w:t xml:space="preserve"> } </w:t>
            </w:r>
          </w:p>
          <w:p w:rsidR="007E6BCE" w:rsidRDefault="007E6BCE" w:rsidP="007E6BCE">
            <w:r>
              <w:t>}</w:t>
            </w:r>
          </w:p>
        </w:tc>
      </w:tr>
    </w:tbl>
    <w:p w:rsidR="00E53659" w:rsidRDefault="00E53659" w:rsidP="00896CE9"/>
    <w:p w:rsidR="00C52F1F" w:rsidRDefault="00C52F1F" w:rsidP="00896CE9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1205170</wp:posOffset>
                </wp:positionH>
                <wp:positionV relativeFrom="paragraph">
                  <wp:posOffset>139915</wp:posOffset>
                </wp:positionV>
                <wp:extent cx="2294626" cy="1138687"/>
                <wp:effectExtent l="0" t="0" r="10795" b="2349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626" cy="11386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F1F" w:rsidRDefault="00C52F1F" w:rsidP="00C52F1F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>J</w:t>
                            </w:r>
                            <w:r>
                              <w:rPr>
                                <w:rFonts w:hint="eastAsia"/>
                              </w:rPr>
                              <w:t>est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6" o:spid="_x0000_s1030" style="position:absolute;left:0;text-align:left;margin-left:94.9pt;margin-top:11pt;width:180.7pt;height:89.6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" fillcolor="white [3201]" strokecolor="#f79646 [3209]" strokeweight="2pt">
                <v:textbox>
                  <w:txbxContent>
                    <w:p w:rsidR="00C52F1F" w:rsidRDefault="00C52F1F" w:rsidP="00C52F1F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>J</w:t>
                      </w:r>
                      <w:r>
                        <w:rPr>
                          <w:rFonts w:hint="eastAsia"/>
                        </w:rPr>
                        <w:t>est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</w:txbxContent>
                </v:textbox>
              </v:rect>
            </w:pict>
          </mc:Fallback>
        </mc:AlternateContent>
      </w:r>
    </w:p>
    <w:p w:rsidR="00C52F1F" w:rsidRDefault="00C52F1F" w:rsidP="00896CE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2109902</wp:posOffset>
                </wp:positionH>
                <wp:positionV relativeFrom="paragraph">
                  <wp:posOffset>147955</wp:posOffset>
                </wp:positionV>
                <wp:extent cx="1086928" cy="638354"/>
                <wp:effectExtent l="0" t="0" r="18415" b="28575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928" cy="6383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2F1F" w:rsidRDefault="00C52F1F" w:rsidP="00C52F1F">
                            <w:pPr>
                              <w:jc w:val="center"/>
                            </w:pPr>
                            <w:proofErr w:type="spellStart"/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sl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2" o:spid="_x0000_s1031" style="position:absolute;left:0;text-align:left;margin-left:166.15pt;margin-top:11.65pt;width:85.6pt;height:5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" fillcolor="#4f81bd [3204]" strokecolor="#243f60 [1604]" strokeweight="2pt">
                <v:textbox>
                  <w:txbxContent>
                    <w:p w:rsidR="00C52F1F" w:rsidRDefault="00C52F1F" w:rsidP="00C52F1F">
                      <w:pPr>
                        <w:jc w:val="center"/>
                      </w:pPr>
                      <w:proofErr w:type="spellStart"/>
                      <w:r>
                        <w:t>D</w:t>
                      </w:r>
                      <w:r>
                        <w:rPr>
                          <w:rFonts w:hint="eastAsia"/>
                        </w:rPr>
                        <w:t>sl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4758690</wp:posOffset>
                </wp:positionH>
                <wp:positionV relativeFrom="paragraph">
                  <wp:posOffset>10160</wp:posOffset>
                </wp:positionV>
                <wp:extent cx="1233170" cy="845185"/>
                <wp:effectExtent l="0" t="0" r="24130" b="12065"/>
                <wp:wrapNone/>
                <wp:docPr id="45" name="圆柱体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84518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F1F" w:rsidRDefault="00C52F1F" w:rsidP="00C52F1F">
                            <w:pPr>
                              <w:jc w:val="center"/>
                            </w:pPr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圆柱体 45" o:spid="_x0000_s1032" type="#_x0000_t22" style="position:absolute;left:0;text-align:left;margin-left:374.7pt;margin-top:.8pt;width:97.1pt;height:66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" fillcolor="white [3201]" strokecolor="#f79646 [3209]" strokeweight="2pt">
                <v:textbox>
                  <w:txbxContent>
                    <w:p w:rsidR="00C52F1F" w:rsidRDefault="00C52F1F" w:rsidP="00C52F1F">
                      <w:pPr>
                        <w:jc w:val="center"/>
                      </w:pPr>
                      <w:r>
                        <w:t>E</w:t>
                      </w:r>
                      <w:r>
                        <w:rPr>
                          <w:rFonts w:hint="eastAsia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C52F1F" w:rsidRDefault="00DB5A26" w:rsidP="00896CE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1653816</wp:posOffset>
                </wp:positionH>
                <wp:positionV relativeFrom="paragraph">
                  <wp:posOffset>156989</wp:posOffset>
                </wp:positionV>
                <wp:extent cx="319177" cy="146649"/>
                <wp:effectExtent l="0" t="19050" r="43180" b="44450"/>
                <wp:wrapNone/>
                <wp:docPr id="48" name="箭头: 右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77" cy="14664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4D64B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48" o:spid="_x0000_s1026" type="#_x0000_t13" style="position:absolute;left:0;text-align:left;margin-left:130.2pt;margin-top:12.35pt;width:25.15pt;height:11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" adj="16638" fillcolor="#4f81bd [3204]" strokecolor="#243f60 [1604]" strokeweight="2pt"/>
            </w:pict>
          </mc:Fallback>
        </mc:AlternateContent>
      </w:r>
      <w:r w:rsidR="00C52F1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3603146</wp:posOffset>
                </wp:positionH>
                <wp:positionV relativeFrom="paragraph">
                  <wp:posOffset>113293</wp:posOffset>
                </wp:positionV>
                <wp:extent cx="690113" cy="215660"/>
                <wp:effectExtent l="0" t="19050" r="34290" b="32385"/>
                <wp:wrapNone/>
                <wp:docPr id="44" name="箭头: 右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13" cy="2156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BFF60" id="箭头: 右 44" o:spid="_x0000_s1026" type="#_x0000_t13" style="position:absolute;left:0;text-align:left;margin-left:283.7pt;margin-top:8.9pt;width:54.35pt;height:1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" adj="18225" fillcolor="#4f81bd [3204]" strokecolor="#243f60 [1604]" strokeweight="2pt"/>
            </w:pict>
          </mc:Fallback>
        </mc:AlternateContent>
      </w:r>
    </w:p>
    <w:p w:rsidR="00C52F1F" w:rsidRDefault="00C52F1F" w:rsidP="00896CE9"/>
    <w:p w:rsidR="00C52F1F" w:rsidRDefault="00C52F1F" w:rsidP="00896CE9"/>
    <w:p w:rsidR="00C52F1F" w:rsidRDefault="00C52F1F" w:rsidP="00896CE9"/>
    <w:p w:rsidR="00C52F1F" w:rsidRDefault="00C52F1F" w:rsidP="00896CE9"/>
    <w:p w:rsidR="00DB5A26" w:rsidRDefault="00DB5A26" w:rsidP="00896CE9"/>
    <w:p w:rsidR="00DB5A26" w:rsidRDefault="00DB5A26" w:rsidP="00896CE9"/>
    <w:p w:rsidR="00DB5A26" w:rsidRDefault="00DB5A26" w:rsidP="00896CE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DB5A26" w:rsidTr="00DB5A26">
        <w:tc>
          <w:tcPr>
            <w:tcW w:w="11046" w:type="dxa"/>
          </w:tcPr>
          <w:p w:rsidR="00DB5A26" w:rsidRDefault="00DB5A26" w:rsidP="00896CE9">
            <w:r>
              <w:rPr>
                <w:noProof/>
              </w:rPr>
              <w:drawing>
                <wp:inline distT="0" distB="0" distL="0" distR="0" wp14:anchorId="394685B3" wp14:editId="746FF147">
                  <wp:extent cx="6514286" cy="1580952"/>
                  <wp:effectExtent l="0" t="0" r="1270" b="635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4286" cy="15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5A26" w:rsidRDefault="00DB5A26" w:rsidP="00896CE9">
            <w:pPr>
              <w:rPr>
                <w:rFonts w:hint="eastAsia"/>
              </w:rPr>
            </w:pPr>
          </w:p>
        </w:tc>
      </w:tr>
    </w:tbl>
    <w:p w:rsidR="00DB5A26" w:rsidRDefault="00DB5A26" w:rsidP="00896CE9">
      <w:pPr>
        <w:rPr>
          <w:rFonts w:hint="eastAsia"/>
        </w:rPr>
      </w:pPr>
    </w:p>
    <w:p w:rsidR="00C52F1F" w:rsidRDefault="00C52F1F" w:rsidP="00896CE9"/>
    <w:p w:rsidR="00C52F1F" w:rsidRDefault="00956D05" w:rsidP="00956D05">
      <w:pPr>
        <w:pStyle w:val="1"/>
      </w:pP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如何定义复杂查询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956D05" w:rsidTr="00956D05">
        <w:tc>
          <w:tcPr>
            <w:tcW w:w="11046" w:type="dxa"/>
          </w:tcPr>
          <w:p w:rsidR="00956D05" w:rsidRDefault="00956D05" w:rsidP="00956D05">
            <w:pPr>
              <w:rPr>
                <w:rFonts w:hint="eastAsia"/>
              </w:rPr>
            </w:pPr>
            <w:r>
              <w:rPr>
                <w:rFonts w:hint="eastAsia"/>
              </w:rPr>
              <w:t>查询一下条件的手机：</w:t>
            </w:r>
          </w:p>
          <w:p w:rsidR="00956D05" w:rsidRDefault="00956D05" w:rsidP="00956D05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查询所有名字</w:t>
            </w:r>
            <w:proofErr w:type="gramStart"/>
            <w:r>
              <w:rPr>
                <w:rFonts w:hint="eastAsia"/>
              </w:rPr>
              <w:t>中带华为</w:t>
            </w:r>
            <w:proofErr w:type="gramEnd"/>
          </w:p>
          <w:p w:rsidR="00956D05" w:rsidRDefault="00956D05" w:rsidP="00956D05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查询所有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寸以下，</w:t>
            </w:r>
            <w:r>
              <w:rPr>
                <w:rFonts w:hint="eastAsia"/>
              </w:rPr>
              <w:t>16G</w:t>
            </w:r>
            <w:r>
              <w:rPr>
                <w:rFonts w:hint="eastAsia"/>
              </w:rPr>
              <w:t>内存</w:t>
            </w:r>
          </w:p>
          <w:p w:rsidR="00EF5EBC" w:rsidRDefault="00EF5EBC" w:rsidP="00956D05"/>
          <w:p w:rsidR="00EF5EBC" w:rsidRDefault="00EF5EBC" w:rsidP="00956D05">
            <w:proofErr w:type="gramStart"/>
            <w:r>
              <w:t>Q</w:t>
            </w:r>
            <w:r>
              <w:rPr>
                <w:rFonts w:hint="eastAsia"/>
              </w:rPr>
              <w:t>uery</w:t>
            </w:r>
            <w:r>
              <w:t>{</w:t>
            </w:r>
            <w:proofErr w:type="gramEnd"/>
          </w:p>
          <w:p w:rsidR="00EF5EBC" w:rsidRDefault="00EF5EBC" w:rsidP="00EF5EBC">
            <w:pPr>
              <w:ind w:firstLine="480"/>
            </w:pPr>
            <w:r>
              <w:t>Bool:{</w:t>
            </w:r>
            <w:r w:rsidR="003D2FF2">
              <w:t xml:space="preserve">// </w:t>
            </w:r>
            <w:r w:rsidR="003D2FF2">
              <w:rPr>
                <w:rFonts w:hint="eastAsia"/>
              </w:rPr>
              <w:t>先过滤，后查询</w:t>
            </w:r>
          </w:p>
          <w:p w:rsidR="00EF5EBC" w:rsidRDefault="00EF5EBC" w:rsidP="00EF5EBC">
            <w:pPr>
              <w:ind w:firstLine="48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proofErr w:type="gramStart"/>
            <w:r>
              <w:t>Filter:{</w:t>
            </w:r>
            <w:proofErr w:type="spellStart"/>
            <w:proofErr w:type="gramEnd"/>
            <w:r>
              <w:t>term,term</w:t>
            </w:r>
            <w:proofErr w:type="spellEnd"/>
            <w:r>
              <w:t>}</w:t>
            </w:r>
          </w:p>
          <w:p w:rsidR="00EF5EBC" w:rsidRDefault="00EF5EBC" w:rsidP="00EF5EBC">
            <w:pPr>
              <w:ind w:firstLine="48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proofErr w:type="gramStart"/>
            <w:r w:rsidR="00E124EA">
              <w:t>must</w:t>
            </w:r>
            <w:r>
              <w:t>:{</w:t>
            </w:r>
            <w:proofErr w:type="gramEnd"/>
            <w:r>
              <w:t>match}</w:t>
            </w:r>
          </w:p>
          <w:p w:rsidR="00EF5EBC" w:rsidRDefault="00EF5EBC" w:rsidP="00EF5EBC">
            <w:pPr>
              <w:ind w:firstLine="480"/>
            </w:pPr>
            <w:r>
              <w:t>}</w:t>
            </w:r>
          </w:p>
          <w:p w:rsidR="00EF5EBC" w:rsidRDefault="00EF5EBC" w:rsidP="00956D05">
            <w:r>
              <w:t>}</w:t>
            </w:r>
          </w:p>
          <w:p w:rsidR="00E13728" w:rsidRDefault="00E13728" w:rsidP="00956D05">
            <w:r>
              <w:rPr>
                <w:noProof/>
              </w:rPr>
              <w:lastRenderedPageBreak/>
              <w:drawing>
                <wp:inline distT="0" distB="0" distL="0" distR="0" wp14:anchorId="1364086A" wp14:editId="76AF6A15">
                  <wp:extent cx="5104762" cy="4885714"/>
                  <wp:effectExtent l="0" t="0" r="1270" b="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4762" cy="48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3728" w:rsidRDefault="00E13728" w:rsidP="00956D05"/>
          <w:p w:rsidR="00F25BE0" w:rsidRDefault="00F25BE0" w:rsidP="00956D05">
            <w:r>
              <w:rPr>
                <w:rFonts w:hint="eastAsia"/>
              </w:rPr>
              <w:t>在一个过滤条件中加入并集</w:t>
            </w:r>
          </w:p>
          <w:p w:rsidR="00F25BE0" w:rsidRDefault="00F25BE0" w:rsidP="00956D05">
            <w:r>
              <w:rPr>
                <w:noProof/>
              </w:rPr>
              <w:drawing>
                <wp:inline distT="0" distB="0" distL="0" distR="0" wp14:anchorId="220AF69D" wp14:editId="6BF2B4B8">
                  <wp:extent cx="4876190" cy="590476"/>
                  <wp:effectExtent l="0" t="0" r="635" b="63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190" cy="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6A32" w:rsidRDefault="006C6A32" w:rsidP="00956D05"/>
          <w:p w:rsidR="00123C40" w:rsidRDefault="00123C40" w:rsidP="00956D05">
            <w:r>
              <w:rPr>
                <w:rFonts w:hint="eastAsia"/>
              </w:rPr>
              <w:t>查询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  <w:p w:rsidR="00A23312" w:rsidRPr="00A23312" w:rsidRDefault="00A23312" w:rsidP="00A233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7"/>
                <w:szCs w:val="17"/>
              </w:rPr>
            </w:pPr>
            <w:r w:rsidRPr="00A23312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 xml:space="preserve">Search </w:t>
            </w:r>
            <w:proofErr w:type="spellStart"/>
            <w:r w:rsidRPr="00A23312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search</w:t>
            </w:r>
            <w:proofErr w:type="spellEnd"/>
            <w:r w:rsidRPr="00A23312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 xml:space="preserve"> = </w:t>
            </w:r>
            <w:r w:rsidRPr="00A2331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7"/>
                <w:szCs w:val="17"/>
              </w:rPr>
              <w:t xml:space="preserve">new </w:t>
            </w:r>
            <w:proofErr w:type="spellStart"/>
            <w:r w:rsidRPr="00A23312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Search.Builder</w:t>
            </w:r>
            <w:proofErr w:type="spellEnd"/>
            <w:r w:rsidRPr="00A23312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(</w:t>
            </w:r>
            <w:r w:rsidRPr="00A2331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7"/>
                <w:szCs w:val="17"/>
              </w:rPr>
              <w:t>"</w:t>
            </w:r>
            <w:proofErr w:type="spellStart"/>
            <w:r>
              <w:rPr>
                <w:rFonts w:ascii="宋体" w:eastAsia="宋体" w:hAnsi="宋体" w:cs="宋体"/>
                <w:b/>
                <w:bCs/>
                <w:color w:val="008000"/>
                <w:kern w:val="0"/>
                <w:sz w:val="17"/>
                <w:szCs w:val="17"/>
              </w:rPr>
              <w:t>dsl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7"/>
                <w:szCs w:val="17"/>
              </w:rPr>
              <w:t>的json语句</w:t>
            </w:r>
            <w:r w:rsidRPr="00A2331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7"/>
                <w:szCs w:val="17"/>
              </w:rPr>
              <w:t>"</w:t>
            </w:r>
            <w:r w:rsidRPr="00A23312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).</w:t>
            </w:r>
            <w:proofErr w:type="spellStart"/>
            <w:r w:rsidRPr="00A23312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addIndex</w:t>
            </w:r>
            <w:proofErr w:type="spellEnd"/>
            <w:r w:rsidRPr="00A23312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(</w:t>
            </w:r>
            <w:r w:rsidRPr="00A2331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7"/>
                <w:szCs w:val="17"/>
              </w:rPr>
              <w:t>"</w:t>
            </w:r>
            <w:r w:rsidR="00732CD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7"/>
                <w:szCs w:val="17"/>
              </w:rPr>
              <w:t>索引名</w:t>
            </w:r>
            <w:r w:rsidRPr="00A2331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7"/>
                <w:szCs w:val="17"/>
              </w:rPr>
              <w:t>"</w:t>
            </w:r>
            <w:r w:rsidRPr="00A23312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).</w:t>
            </w:r>
            <w:proofErr w:type="spellStart"/>
            <w:r w:rsidRPr="00A23312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addType</w:t>
            </w:r>
            <w:proofErr w:type="spellEnd"/>
            <w:r w:rsidRPr="00A23312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(</w:t>
            </w:r>
            <w:r w:rsidRPr="00A2331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7"/>
                <w:szCs w:val="17"/>
              </w:rPr>
              <w:t>"</w:t>
            </w:r>
            <w:r w:rsidR="00732CD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7"/>
                <w:szCs w:val="17"/>
              </w:rPr>
              <w:t>表</w:t>
            </w:r>
            <w:r w:rsidR="006A1F1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7"/>
                <w:szCs w:val="17"/>
              </w:rPr>
              <w:t>名</w:t>
            </w:r>
            <w:r w:rsidRPr="00A2331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7"/>
                <w:szCs w:val="17"/>
              </w:rPr>
              <w:t>"</w:t>
            </w:r>
            <w:r w:rsidRPr="00A23312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).</w:t>
            </w:r>
            <w:proofErr w:type="gramStart"/>
            <w:r w:rsidRPr="00A23312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build(</w:t>
            </w:r>
            <w:proofErr w:type="gramEnd"/>
            <w:r w:rsidRPr="00A23312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);</w:t>
            </w:r>
          </w:p>
          <w:p w:rsidR="00220BD6" w:rsidRDefault="00220BD6" w:rsidP="00956D05"/>
          <w:p w:rsidR="002D6816" w:rsidRDefault="002D6816" w:rsidP="00956D05">
            <w:r>
              <w:rPr>
                <w:rFonts w:hint="eastAsia"/>
              </w:rPr>
              <w:t>查询</w:t>
            </w:r>
            <w:proofErr w:type="spellStart"/>
            <w:r>
              <w:rPr>
                <w:rFonts w:hint="eastAsia"/>
              </w:rPr>
              <w:t>dsl</w:t>
            </w:r>
            <w:proofErr w:type="spellEnd"/>
            <w:r>
              <w:rPr>
                <w:rFonts w:hint="eastAsia"/>
              </w:rPr>
              <w:t>的封装工具类</w:t>
            </w:r>
          </w:p>
          <w:p w:rsidR="00200090" w:rsidRDefault="00200090" w:rsidP="00956D05">
            <w:r>
              <w:rPr>
                <w:noProof/>
              </w:rPr>
              <w:lastRenderedPageBreak/>
              <w:drawing>
                <wp:inline distT="0" distB="0" distL="0" distR="0" wp14:anchorId="479B3939" wp14:editId="79FAB69C">
                  <wp:extent cx="5885714" cy="3304762"/>
                  <wp:effectExtent l="0" t="0" r="1270" b="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5714" cy="3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0090" w:rsidRDefault="00200090" w:rsidP="00956D05"/>
          <w:p w:rsidR="00801098" w:rsidRDefault="00801098" w:rsidP="00956D05">
            <w:r>
              <w:t>T</w:t>
            </w:r>
            <w:r>
              <w:rPr>
                <w:rFonts w:hint="eastAsia"/>
              </w:rPr>
              <w:t>erm</w:t>
            </w:r>
            <w:r>
              <w:rPr>
                <w:rFonts w:hint="eastAsia"/>
              </w:rPr>
              <w:t>条件</w:t>
            </w:r>
          </w:p>
          <w:p w:rsidR="00801098" w:rsidRDefault="00801098" w:rsidP="00956D05">
            <w:r>
              <w:rPr>
                <w:noProof/>
              </w:rPr>
              <w:drawing>
                <wp:inline distT="0" distB="0" distL="0" distR="0" wp14:anchorId="4265ED40" wp14:editId="4D1FBF92">
                  <wp:extent cx="6428571" cy="1866667"/>
                  <wp:effectExtent l="0" t="0" r="0" b="635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8571" cy="18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1098" w:rsidRDefault="00801098" w:rsidP="00956D05"/>
          <w:p w:rsidR="00801098" w:rsidRDefault="0096036A" w:rsidP="00956D05">
            <w:r>
              <w:t>M</w:t>
            </w:r>
            <w:r>
              <w:rPr>
                <w:rFonts w:hint="eastAsia"/>
              </w:rPr>
              <w:t>atch</w:t>
            </w:r>
            <w:r>
              <w:rPr>
                <w:rFonts w:hint="eastAsia"/>
              </w:rPr>
              <w:t>条件</w:t>
            </w:r>
          </w:p>
          <w:p w:rsidR="0096036A" w:rsidRDefault="0096036A" w:rsidP="00956D0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A9D5A8E" wp14:editId="431E9CFA">
                  <wp:extent cx="6495238" cy="1438095"/>
                  <wp:effectExtent l="0" t="0" r="127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5238" cy="14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1098" w:rsidRPr="00A23312" w:rsidRDefault="00801098" w:rsidP="00956D05">
            <w:pPr>
              <w:rPr>
                <w:rFonts w:hint="eastAsia"/>
              </w:rPr>
            </w:pPr>
          </w:p>
          <w:p w:rsidR="00F25BE0" w:rsidRDefault="00F25BE0" w:rsidP="00956D05">
            <w:pPr>
              <w:rPr>
                <w:rFonts w:hint="eastAsia"/>
              </w:rPr>
            </w:pPr>
          </w:p>
        </w:tc>
      </w:tr>
    </w:tbl>
    <w:p w:rsidR="00956D05" w:rsidRDefault="00956D05" w:rsidP="00956D05"/>
    <w:p w:rsidR="005A459D" w:rsidRDefault="005A459D" w:rsidP="00956D05"/>
    <w:p w:rsidR="005A459D" w:rsidRDefault="005A459D" w:rsidP="00956D05"/>
    <w:p w:rsidR="005A459D" w:rsidRDefault="005A459D" w:rsidP="005A459D">
      <w:pPr>
        <w:pStyle w:val="1"/>
      </w:pP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前端静态资源</w:t>
      </w:r>
    </w:p>
    <w:p w:rsidR="004A22E4" w:rsidRDefault="004A22E4" w:rsidP="004A22E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4A22E4" w:rsidTr="004A22E4">
        <w:tc>
          <w:tcPr>
            <w:tcW w:w="11046" w:type="dxa"/>
          </w:tcPr>
          <w:p w:rsidR="004A22E4" w:rsidRDefault="004A22E4" w:rsidP="004A22E4">
            <w:r>
              <w:rPr>
                <w:rFonts w:hint="eastAsia"/>
              </w:rPr>
              <w:t>1</w:t>
            </w:r>
            <w:r>
              <w:t xml:space="preserve"> </w:t>
            </w:r>
            <w:r w:rsidR="00A33D59">
              <w:rPr>
                <w:rFonts w:hint="eastAsia"/>
              </w:rPr>
              <w:t>三级分类静态资源文件的加载路径</w:t>
            </w:r>
          </w:p>
          <w:p w:rsidR="00A33D59" w:rsidRDefault="0088237D" w:rsidP="004A22E4">
            <w:r>
              <w:rPr>
                <w:noProof/>
              </w:rPr>
              <w:drawing>
                <wp:inline distT="0" distB="0" distL="0" distR="0" wp14:anchorId="13C4E055" wp14:editId="47604D79">
                  <wp:extent cx="3380952" cy="2800000"/>
                  <wp:effectExtent l="0" t="0" r="0" b="635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0952" cy="2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237D" w:rsidRDefault="0088237D" w:rsidP="004A22E4"/>
          <w:p w:rsidR="0088237D" w:rsidRDefault="002904B6" w:rsidP="004A22E4">
            <w:r>
              <w:rPr>
                <w:rFonts w:hint="eastAsia"/>
              </w:rPr>
              <w:t>修改路径</w:t>
            </w:r>
          </w:p>
          <w:p w:rsidR="002904B6" w:rsidRDefault="002904B6" w:rsidP="004A22E4">
            <w:r>
              <w:rPr>
                <w:noProof/>
              </w:rPr>
              <w:drawing>
                <wp:inline distT="0" distB="0" distL="0" distR="0" wp14:anchorId="7CC50710" wp14:editId="5FEEA975">
                  <wp:extent cx="5457143" cy="1057143"/>
                  <wp:effectExtent l="0" t="0" r="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143" cy="1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04B6" w:rsidRDefault="002904B6" w:rsidP="004A22E4"/>
          <w:p w:rsidR="002904B6" w:rsidRDefault="002904B6" w:rsidP="004A22E4">
            <w:r>
              <w:rPr>
                <w:rFonts w:hint="eastAsia"/>
              </w:rPr>
              <w:t>2</w:t>
            </w:r>
            <w:r>
              <w:t xml:space="preserve"> </w:t>
            </w:r>
            <w:r w:rsidR="00410592">
              <w:rPr>
                <w:rFonts w:hint="eastAsia"/>
              </w:rPr>
              <w:t>修改</w:t>
            </w:r>
            <w:r w:rsidR="00410592">
              <w:rPr>
                <w:rFonts w:hint="eastAsia"/>
              </w:rPr>
              <w:t>list</w:t>
            </w:r>
            <w:r w:rsidR="00410592">
              <w:t>.gamll.com</w:t>
            </w:r>
            <w:r w:rsidR="00410592">
              <w:rPr>
                <w:rFonts w:hint="eastAsia"/>
              </w:rPr>
              <w:t>修改</w:t>
            </w:r>
            <w:r w:rsidR="00410592">
              <w:t>search.gmall.com:8083</w:t>
            </w:r>
          </w:p>
          <w:p w:rsidR="0012175E" w:rsidRDefault="0012175E" w:rsidP="004A22E4"/>
          <w:p w:rsidR="0012175E" w:rsidRDefault="00C82D5B" w:rsidP="004A22E4">
            <w:r>
              <w:rPr>
                <w:noProof/>
              </w:rPr>
              <w:lastRenderedPageBreak/>
              <w:drawing>
                <wp:inline distT="0" distB="0" distL="0" distR="0" wp14:anchorId="405C6785" wp14:editId="4F261A34">
                  <wp:extent cx="7020560" cy="2251075"/>
                  <wp:effectExtent l="0" t="0" r="8890" b="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0560" cy="225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2D5B" w:rsidRDefault="00C82D5B" w:rsidP="004A22E4"/>
          <w:p w:rsidR="00C82D5B" w:rsidRDefault="00C82D5B" w:rsidP="004A22E4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三级分类的加载文件的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 w:rsidR="008D13C3">
              <w:rPr>
                <w:rFonts w:hint="eastAsia"/>
              </w:rPr>
              <w:t>，请求</w:t>
            </w:r>
            <w:proofErr w:type="spellStart"/>
            <w:r w:rsidR="008D13C3">
              <w:rPr>
                <w:rFonts w:hint="eastAsia"/>
              </w:rPr>
              <w:t>url</w:t>
            </w:r>
            <w:proofErr w:type="spellEnd"/>
            <w:r w:rsidR="008D13C3">
              <w:rPr>
                <w:rFonts w:hint="eastAsia"/>
              </w:rPr>
              <w:t>改为</w:t>
            </w:r>
            <w:r w:rsidR="008D13C3">
              <w:rPr>
                <w:rFonts w:hint="eastAsia"/>
              </w:rPr>
              <w:t>s</w:t>
            </w:r>
            <w:r w:rsidR="008D13C3">
              <w:t>earch.gmall.com:8083</w:t>
            </w:r>
          </w:p>
          <w:p w:rsidR="00DF65B2" w:rsidRDefault="00354F4F" w:rsidP="004A22E4">
            <w:r>
              <w:rPr>
                <w:noProof/>
              </w:rPr>
              <w:drawing>
                <wp:inline distT="0" distB="0" distL="0" distR="0" wp14:anchorId="3857A0BB" wp14:editId="3AC28A0B">
                  <wp:extent cx="7020560" cy="1699260"/>
                  <wp:effectExtent l="0" t="0" r="8890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0560" cy="169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237D" w:rsidRDefault="0088237D" w:rsidP="004A22E4">
            <w:pPr>
              <w:rPr>
                <w:rFonts w:hint="eastAsia"/>
              </w:rPr>
            </w:pPr>
          </w:p>
        </w:tc>
      </w:tr>
    </w:tbl>
    <w:p w:rsidR="004A22E4" w:rsidRPr="004A22E4" w:rsidRDefault="004A22E4" w:rsidP="004A22E4">
      <w:pPr>
        <w:rPr>
          <w:rFonts w:hint="eastAsia"/>
        </w:rPr>
      </w:pPr>
    </w:p>
    <w:p w:rsidR="005A459D" w:rsidRDefault="005221ED" w:rsidP="005221ED">
      <w:pPr>
        <w:pStyle w:val="1"/>
      </w:pPr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业务实现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8D3FD4" w:rsidTr="008D3FD4">
        <w:tc>
          <w:tcPr>
            <w:tcW w:w="11046" w:type="dxa"/>
          </w:tcPr>
          <w:p w:rsidR="008D3FD4" w:rsidRDefault="008D3FD4" w:rsidP="005221ED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参数传递</w:t>
            </w:r>
          </w:p>
          <w:p w:rsidR="00EC0912" w:rsidRDefault="00EC0912" w:rsidP="005221ED">
            <w:pPr>
              <w:rPr>
                <w:rFonts w:hint="eastAsia"/>
              </w:rPr>
            </w:pPr>
            <w:r>
              <w:rPr>
                <w:rFonts w:hint="eastAsia"/>
              </w:rPr>
              <w:t>增加一个</w:t>
            </w:r>
            <w:proofErr w:type="spellStart"/>
            <w:r>
              <w:rPr>
                <w:rFonts w:hint="eastAsia"/>
              </w:rPr>
              <w:t>P</w:t>
            </w:r>
            <w:r>
              <w:t>msSearchParam</w:t>
            </w:r>
            <w:proofErr w:type="spellEnd"/>
            <w:r w:rsidR="009A2EDD">
              <w:rPr>
                <w:rFonts w:hint="eastAsia"/>
              </w:rPr>
              <w:t>参数类</w:t>
            </w:r>
          </w:p>
          <w:p w:rsidR="008D3FD4" w:rsidRDefault="008D3FD4" w:rsidP="005221ED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的业务逻辑</w:t>
            </w:r>
            <w:r w:rsidR="00D0206F">
              <w:rPr>
                <w:rFonts w:hint="eastAsia"/>
              </w:rPr>
              <w:t>编写</w:t>
            </w:r>
          </w:p>
          <w:p w:rsidR="00434C39" w:rsidRDefault="00434C39" w:rsidP="005221ED">
            <w:pPr>
              <w:rPr>
                <w:rFonts w:hint="eastAsia"/>
              </w:rPr>
            </w:pPr>
            <w:r>
              <w:rPr>
                <w:rFonts w:hint="eastAsia"/>
              </w:rPr>
              <w:t>之前在测试是已完成</w:t>
            </w:r>
          </w:p>
          <w:p w:rsidR="00544DA3" w:rsidRDefault="00727CFF" w:rsidP="005221ED">
            <w:r>
              <w:rPr>
                <w:rFonts w:hint="eastAsia"/>
              </w:rPr>
              <w:t>3</w:t>
            </w:r>
            <w:r w:rsidR="001C184E">
              <w:rPr>
                <w:rFonts w:hint="eastAsia"/>
              </w:rPr>
              <w:t>排序和高亮</w:t>
            </w:r>
          </w:p>
          <w:p w:rsidR="00E2082D" w:rsidRDefault="005D5C53" w:rsidP="005221ED">
            <w:pPr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  <w:p w:rsidR="002C5031" w:rsidRDefault="002C5031" w:rsidP="002C5031">
            <w:pPr>
              <w:pStyle w:val="aa"/>
            </w:pPr>
            <w:r>
              <w:t xml:space="preserve">GET </w:t>
            </w:r>
            <w:proofErr w:type="spellStart"/>
            <w:r>
              <w:t>movie_index</w:t>
            </w:r>
            <w:proofErr w:type="spellEnd"/>
            <w:r>
              <w:t>/movie/_search</w:t>
            </w:r>
          </w:p>
          <w:p w:rsidR="002C5031" w:rsidRDefault="002C5031" w:rsidP="002C5031">
            <w:pPr>
              <w:pStyle w:val="aa"/>
            </w:pPr>
            <w:r>
              <w:t>{</w:t>
            </w:r>
          </w:p>
          <w:p w:rsidR="002C5031" w:rsidRDefault="002C5031" w:rsidP="002C5031">
            <w:pPr>
              <w:pStyle w:val="aa"/>
            </w:pPr>
            <w:r>
              <w:t xml:space="preserve">  "query</w:t>
            </w:r>
            <w:proofErr w:type="gramStart"/>
            <w:r>
              <w:t>":{</w:t>
            </w:r>
            <w:proofErr w:type="gramEnd"/>
          </w:p>
          <w:p w:rsidR="002C5031" w:rsidRDefault="002C5031" w:rsidP="002C5031">
            <w:pPr>
              <w:pStyle w:val="aa"/>
            </w:pPr>
            <w:r>
              <w:t xml:space="preserve">    "match": {"</w:t>
            </w:r>
            <w:proofErr w:type="spellStart"/>
            <w:r>
              <w:t>name":"red</w:t>
            </w:r>
            <w:proofErr w:type="spellEnd"/>
            <w:r>
              <w:t xml:space="preserve"> sea"}</w:t>
            </w:r>
          </w:p>
          <w:p w:rsidR="002C5031" w:rsidRDefault="002C5031" w:rsidP="002C5031">
            <w:pPr>
              <w:pStyle w:val="aa"/>
            </w:pPr>
            <w:r>
              <w:t xml:space="preserve">  }</w:t>
            </w:r>
          </w:p>
          <w:p w:rsidR="002C5031" w:rsidRPr="003C5065" w:rsidRDefault="002C5031" w:rsidP="002C5031">
            <w:pPr>
              <w:pStyle w:val="aa"/>
              <w:rPr>
                <w:color w:val="C00000"/>
              </w:rPr>
            </w:pPr>
            <w:r>
              <w:t xml:space="preserve">  ,</w:t>
            </w:r>
            <w:r w:rsidRPr="003C5065">
              <w:rPr>
                <w:color w:val="C00000"/>
              </w:rPr>
              <w:t xml:space="preserve"> "sort": [</w:t>
            </w:r>
          </w:p>
          <w:p w:rsidR="002C5031" w:rsidRPr="003C5065" w:rsidRDefault="002C5031" w:rsidP="002C5031">
            <w:pPr>
              <w:pStyle w:val="aa"/>
              <w:rPr>
                <w:color w:val="C00000"/>
              </w:rPr>
            </w:pPr>
            <w:r w:rsidRPr="003C5065">
              <w:rPr>
                <w:color w:val="C00000"/>
              </w:rPr>
              <w:lastRenderedPageBreak/>
              <w:t xml:space="preserve">    {</w:t>
            </w:r>
          </w:p>
          <w:p w:rsidR="002C5031" w:rsidRPr="003C5065" w:rsidRDefault="002C5031" w:rsidP="002C5031">
            <w:pPr>
              <w:pStyle w:val="aa"/>
              <w:rPr>
                <w:color w:val="C00000"/>
              </w:rPr>
            </w:pPr>
            <w:r w:rsidRPr="003C5065">
              <w:rPr>
                <w:color w:val="C00000"/>
              </w:rPr>
              <w:t xml:space="preserve">      "</w:t>
            </w:r>
            <w:proofErr w:type="spellStart"/>
            <w:r w:rsidRPr="003C5065">
              <w:rPr>
                <w:color w:val="C00000"/>
              </w:rPr>
              <w:t>doubanScore</w:t>
            </w:r>
            <w:proofErr w:type="spellEnd"/>
            <w:r w:rsidRPr="003C5065">
              <w:rPr>
                <w:color w:val="C00000"/>
              </w:rPr>
              <w:t>": {</w:t>
            </w:r>
          </w:p>
          <w:p w:rsidR="002C5031" w:rsidRPr="003C5065" w:rsidRDefault="002C5031" w:rsidP="002C5031">
            <w:pPr>
              <w:pStyle w:val="aa"/>
              <w:rPr>
                <w:color w:val="C00000"/>
              </w:rPr>
            </w:pPr>
            <w:r w:rsidRPr="003C5065">
              <w:rPr>
                <w:color w:val="C00000"/>
              </w:rPr>
              <w:t xml:space="preserve">        "order": "desc"</w:t>
            </w:r>
          </w:p>
          <w:p w:rsidR="002C5031" w:rsidRPr="003C5065" w:rsidRDefault="002C5031" w:rsidP="002C5031">
            <w:pPr>
              <w:pStyle w:val="aa"/>
              <w:rPr>
                <w:color w:val="C00000"/>
              </w:rPr>
            </w:pPr>
            <w:r w:rsidRPr="003C5065">
              <w:rPr>
                <w:color w:val="C00000"/>
              </w:rPr>
              <w:t xml:space="preserve">      }</w:t>
            </w:r>
          </w:p>
          <w:p w:rsidR="002C5031" w:rsidRPr="003C5065" w:rsidRDefault="002C5031" w:rsidP="002C5031">
            <w:pPr>
              <w:pStyle w:val="aa"/>
              <w:rPr>
                <w:color w:val="C00000"/>
              </w:rPr>
            </w:pPr>
            <w:r w:rsidRPr="003C5065">
              <w:rPr>
                <w:color w:val="C00000"/>
              </w:rPr>
              <w:t xml:space="preserve">    }</w:t>
            </w:r>
          </w:p>
          <w:p w:rsidR="002C5031" w:rsidRPr="003C5065" w:rsidRDefault="002C5031" w:rsidP="002C5031">
            <w:pPr>
              <w:pStyle w:val="aa"/>
              <w:rPr>
                <w:color w:val="C00000"/>
              </w:rPr>
            </w:pPr>
            <w:r w:rsidRPr="003C5065">
              <w:rPr>
                <w:color w:val="C00000"/>
              </w:rPr>
              <w:t xml:space="preserve">  ]</w:t>
            </w:r>
          </w:p>
          <w:p w:rsidR="002C5031" w:rsidRDefault="002C5031" w:rsidP="002C5031">
            <w:r>
              <w:t>}</w:t>
            </w:r>
          </w:p>
          <w:p w:rsidR="00C042E6" w:rsidRDefault="00C042E6" w:rsidP="002C5031"/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0820"/>
            </w:tblGrid>
            <w:tr w:rsidR="00F2656F" w:rsidTr="00F2656F">
              <w:tc>
                <w:tcPr>
                  <w:tcW w:w="10820" w:type="dxa"/>
                </w:tcPr>
                <w:p w:rsidR="00F2656F" w:rsidRPr="006C1C5D" w:rsidRDefault="00D15D39" w:rsidP="006C1C5D">
                  <w:pPr>
                    <w:pStyle w:val="HTML"/>
                    <w:shd w:val="clear" w:color="auto" w:fill="FFFFFF"/>
                    <w:rPr>
                      <w:color w:val="000000"/>
                      <w:sz w:val="17"/>
                      <w:szCs w:val="17"/>
                    </w:rPr>
                  </w:pPr>
                  <w:r>
                    <w:rPr>
                      <w:rFonts w:hint="eastAsia"/>
                      <w:i/>
                      <w:iCs/>
                      <w:color w:val="808080"/>
                      <w:sz w:val="17"/>
                      <w:szCs w:val="17"/>
                    </w:rPr>
                    <w:t>// sort</w:t>
                  </w:r>
                  <w:r>
                    <w:rPr>
                      <w:rFonts w:hint="eastAsia"/>
                      <w:i/>
                      <w:iCs/>
                      <w:color w:val="808080"/>
                      <w:sz w:val="17"/>
                      <w:szCs w:val="17"/>
                    </w:rPr>
                    <w:br/>
                  </w:r>
                  <w:proofErr w:type="spellStart"/>
                  <w:r>
                    <w:rPr>
                      <w:rFonts w:hint="eastAsia"/>
                      <w:color w:val="000000"/>
                      <w:sz w:val="17"/>
                      <w:szCs w:val="17"/>
                    </w:rPr>
                    <w:t>searchSourceBuilder.sort</w:t>
                  </w:r>
                  <w:proofErr w:type="spellEnd"/>
                  <w:r>
                    <w:rPr>
                      <w:rFonts w:hint="eastAsia"/>
                      <w:color w:val="000000"/>
                      <w:sz w:val="17"/>
                      <w:szCs w:val="17"/>
                    </w:rPr>
                    <w:t>(</w:t>
                  </w:r>
                  <w:r>
                    <w:rPr>
                      <w:rFonts w:hint="eastAsia"/>
                      <w:b/>
                      <w:bCs/>
                      <w:color w:val="008000"/>
                      <w:sz w:val="17"/>
                      <w:szCs w:val="17"/>
                    </w:rPr>
                    <w:t>"id</w:t>
                  </w:r>
                  <w:proofErr w:type="gramStart"/>
                  <w:r>
                    <w:rPr>
                      <w:rFonts w:hint="eastAsia"/>
                      <w:b/>
                      <w:bCs/>
                      <w:color w:val="008000"/>
                      <w:sz w:val="17"/>
                      <w:szCs w:val="17"/>
                    </w:rPr>
                    <w:t>"</w:t>
                  </w:r>
                  <w:r>
                    <w:rPr>
                      <w:rFonts w:hint="eastAsia"/>
                      <w:color w:val="000000"/>
                      <w:sz w:val="17"/>
                      <w:szCs w:val="17"/>
                    </w:rPr>
                    <w:t>,</w:t>
                  </w:r>
                  <w:proofErr w:type="spellStart"/>
                  <w:r>
                    <w:rPr>
                      <w:rFonts w:hint="eastAsia"/>
                      <w:color w:val="000000"/>
                      <w:sz w:val="17"/>
                      <w:szCs w:val="17"/>
                    </w:rPr>
                    <w:t>SortOrder.</w:t>
                  </w:r>
                  <w:r>
                    <w:rPr>
                      <w:rFonts w:hint="eastAsia"/>
                      <w:b/>
                      <w:bCs/>
                      <w:i/>
                      <w:iCs/>
                      <w:color w:val="660E7A"/>
                      <w:sz w:val="17"/>
                      <w:szCs w:val="17"/>
                    </w:rPr>
                    <w:t>DESC</w:t>
                  </w:r>
                  <w:proofErr w:type="spellEnd"/>
                  <w:proofErr w:type="gramEnd"/>
                  <w:r>
                    <w:rPr>
                      <w:rFonts w:hint="eastAsia"/>
                      <w:color w:val="000000"/>
                      <w:sz w:val="17"/>
                      <w:szCs w:val="17"/>
                    </w:rPr>
                    <w:t>);</w:t>
                  </w:r>
                </w:p>
              </w:tc>
            </w:tr>
          </w:tbl>
          <w:p w:rsidR="00F2656F" w:rsidRDefault="00F2656F" w:rsidP="002C5031">
            <w:pPr>
              <w:rPr>
                <w:rFonts w:hint="eastAsia"/>
              </w:rPr>
            </w:pPr>
          </w:p>
          <w:p w:rsidR="00693EEF" w:rsidRDefault="00693EEF" w:rsidP="002C5031">
            <w:r>
              <w:rPr>
                <w:rFonts w:hint="eastAsia"/>
              </w:rPr>
              <w:t>高亮</w:t>
            </w:r>
          </w:p>
          <w:p w:rsidR="00E84D59" w:rsidRDefault="00E84D59" w:rsidP="00E84D59">
            <w:r>
              <w:t xml:space="preserve">  "highlight</w:t>
            </w:r>
            <w:proofErr w:type="gramStart"/>
            <w:r>
              <w:t>" :</w:t>
            </w:r>
            <w:proofErr w:type="gramEnd"/>
            <w:r>
              <w:t xml:space="preserve"> {</w:t>
            </w:r>
          </w:p>
          <w:p w:rsidR="00E84D59" w:rsidRDefault="00E84D59" w:rsidP="00E84D59">
            <w:r>
              <w:t xml:space="preserve">    "fields</w:t>
            </w:r>
            <w:proofErr w:type="gramStart"/>
            <w:r>
              <w:t>" :</w:t>
            </w:r>
            <w:proofErr w:type="gramEnd"/>
            <w:r>
              <w:t xml:space="preserve"> {</w:t>
            </w:r>
          </w:p>
          <w:p w:rsidR="00E84D59" w:rsidRDefault="00E84D59" w:rsidP="00E84D59">
            <w:r>
              <w:t xml:space="preserve">      "</w:t>
            </w:r>
            <w:proofErr w:type="spellStart"/>
            <w:r>
              <w:t>skuName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{ }</w:t>
            </w:r>
          </w:p>
          <w:p w:rsidR="00E84D59" w:rsidRDefault="00E84D59" w:rsidP="00E84D59">
            <w:r>
              <w:t xml:space="preserve">    }</w:t>
            </w:r>
          </w:p>
          <w:p w:rsidR="00FF5B6A" w:rsidRDefault="00E84D59" w:rsidP="00E84D59">
            <w:r>
              <w:t xml:space="preserve">  }</w:t>
            </w:r>
          </w:p>
          <w:p w:rsidR="00FF5B6A" w:rsidRDefault="00FF5B6A" w:rsidP="002C5031">
            <w:pPr>
              <w:rPr>
                <w:rFonts w:hint="eastAsia"/>
              </w:rPr>
            </w:pPr>
          </w:p>
          <w:p w:rsidR="00693EEF" w:rsidRDefault="00693EEF" w:rsidP="002C5031">
            <w:r>
              <w:rPr>
                <w:noProof/>
              </w:rPr>
              <w:drawing>
                <wp:inline distT="0" distB="0" distL="0" distR="0" wp14:anchorId="38EEFD9D" wp14:editId="6FE191DA">
                  <wp:extent cx="6552381" cy="1323810"/>
                  <wp:effectExtent l="0" t="0" r="1270" b="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2381" cy="1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10E1" w:rsidRDefault="00D310E1" w:rsidP="002C5031">
            <w:pPr>
              <w:rPr>
                <w:rFonts w:hint="eastAsia"/>
              </w:rPr>
            </w:pPr>
            <w:bookmarkStart w:id="0" w:name="_GoBack"/>
            <w:bookmarkEnd w:id="0"/>
          </w:p>
          <w:p w:rsidR="00FC1143" w:rsidRDefault="00FC1143" w:rsidP="002C5031">
            <w:pPr>
              <w:rPr>
                <w:rFonts w:hint="eastAsia"/>
              </w:rPr>
            </w:pPr>
          </w:p>
        </w:tc>
      </w:tr>
    </w:tbl>
    <w:p w:rsidR="005221ED" w:rsidRPr="005221ED" w:rsidRDefault="005221ED" w:rsidP="005221ED">
      <w:pPr>
        <w:rPr>
          <w:rFonts w:hint="eastAsia"/>
        </w:rPr>
      </w:pPr>
    </w:p>
    <w:p w:rsidR="005A459D" w:rsidRPr="00956D05" w:rsidRDefault="005A459D" w:rsidP="00956D05">
      <w:pPr>
        <w:rPr>
          <w:rFonts w:hint="eastAsia"/>
        </w:rPr>
      </w:pPr>
    </w:p>
    <w:sectPr w:rsidR="005A459D" w:rsidRPr="00956D05" w:rsidSect="002C2640">
      <w:pgSz w:w="11906" w:h="16838"/>
      <w:pgMar w:top="1440" w:right="425" w:bottom="1440" w:left="425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46FC" w:rsidRDefault="00B346FC" w:rsidP="00B96EEA">
      <w:r>
        <w:separator/>
      </w:r>
    </w:p>
  </w:endnote>
  <w:endnote w:type="continuationSeparator" w:id="0">
    <w:p w:rsidR="00B346FC" w:rsidRDefault="00B346FC" w:rsidP="00B96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Xihei">
    <w:altName w:val="STXihei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46FC" w:rsidRDefault="00B346FC" w:rsidP="00B96EEA">
      <w:r>
        <w:separator/>
      </w:r>
    </w:p>
  </w:footnote>
  <w:footnote w:type="continuationSeparator" w:id="0">
    <w:p w:rsidR="00B346FC" w:rsidRDefault="00B346FC" w:rsidP="00B96E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61"/>
    <w:rsid w:val="00007897"/>
    <w:rsid w:val="000101D3"/>
    <w:rsid w:val="00015F8B"/>
    <w:rsid w:val="0003294C"/>
    <w:rsid w:val="00051502"/>
    <w:rsid w:val="00052E4B"/>
    <w:rsid w:val="000548B9"/>
    <w:rsid w:val="000579A4"/>
    <w:rsid w:val="000678E0"/>
    <w:rsid w:val="000716CD"/>
    <w:rsid w:val="000802CF"/>
    <w:rsid w:val="000867D7"/>
    <w:rsid w:val="000A71F1"/>
    <w:rsid w:val="000B2DD6"/>
    <w:rsid w:val="000C6C70"/>
    <w:rsid w:val="000D2E87"/>
    <w:rsid w:val="000F44B4"/>
    <w:rsid w:val="0011396A"/>
    <w:rsid w:val="0012175E"/>
    <w:rsid w:val="00123B20"/>
    <w:rsid w:val="00123C40"/>
    <w:rsid w:val="00143E41"/>
    <w:rsid w:val="0016183B"/>
    <w:rsid w:val="00165986"/>
    <w:rsid w:val="00191C0D"/>
    <w:rsid w:val="001B689B"/>
    <w:rsid w:val="001C0BE6"/>
    <w:rsid w:val="001C184E"/>
    <w:rsid w:val="001C7566"/>
    <w:rsid w:val="001F310C"/>
    <w:rsid w:val="00200090"/>
    <w:rsid w:val="00220BD6"/>
    <w:rsid w:val="002308F1"/>
    <w:rsid w:val="00231630"/>
    <w:rsid w:val="002359CD"/>
    <w:rsid w:val="002415BE"/>
    <w:rsid w:val="00262D94"/>
    <w:rsid w:val="0026747E"/>
    <w:rsid w:val="002735EF"/>
    <w:rsid w:val="00274DF2"/>
    <w:rsid w:val="00280422"/>
    <w:rsid w:val="0028387F"/>
    <w:rsid w:val="002904B6"/>
    <w:rsid w:val="00297200"/>
    <w:rsid w:val="002B284C"/>
    <w:rsid w:val="002C2640"/>
    <w:rsid w:val="002C5031"/>
    <w:rsid w:val="002D36D7"/>
    <w:rsid w:val="002D6816"/>
    <w:rsid w:val="002D7280"/>
    <w:rsid w:val="002F6F9F"/>
    <w:rsid w:val="002F7195"/>
    <w:rsid w:val="002F750C"/>
    <w:rsid w:val="00323481"/>
    <w:rsid w:val="0033693A"/>
    <w:rsid w:val="0034516C"/>
    <w:rsid w:val="00354F4F"/>
    <w:rsid w:val="0035615F"/>
    <w:rsid w:val="00367A5D"/>
    <w:rsid w:val="00394646"/>
    <w:rsid w:val="003A2DB9"/>
    <w:rsid w:val="003B42E1"/>
    <w:rsid w:val="003C5065"/>
    <w:rsid w:val="003D2FF2"/>
    <w:rsid w:val="003D41CD"/>
    <w:rsid w:val="003E74DE"/>
    <w:rsid w:val="003F6A58"/>
    <w:rsid w:val="0040139A"/>
    <w:rsid w:val="00404DE6"/>
    <w:rsid w:val="00410592"/>
    <w:rsid w:val="00411DB4"/>
    <w:rsid w:val="00427FC9"/>
    <w:rsid w:val="00431C9A"/>
    <w:rsid w:val="00432766"/>
    <w:rsid w:val="00434C39"/>
    <w:rsid w:val="00451240"/>
    <w:rsid w:val="00453B26"/>
    <w:rsid w:val="0045524C"/>
    <w:rsid w:val="00460F99"/>
    <w:rsid w:val="00470C63"/>
    <w:rsid w:val="00474643"/>
    <w:rsid w:val="004802A9"/>
    <w:rsid w:val="004827D3"/>
    <w:rsid w:val="00486294"/>
    <w:rsid w:val="004A22E4"/>
    <w:rsid w:val="004B0962"/>
    <w:rsid w:val="004D4856"/>
    <w:rsid w:val="004D5580"/>
    <w:rsid w:val="004D6930"/>
    <w:rsid w:val="004E2435"/>
    <w:rsid w:val="004E63D3"/>
    <w:rsid w:val="004F36C1"/>
    <w:rsid w:val="004F61D8"/>
    <w:rsid w:val="00516AA8"/>
    <w:rsid w:val="005221ED"/>
    <w:rsid w:val="0052654D"/>
    <w:rsid w:val="0053618E"/>
    <w:rsid w:val="00544A1F"/>
    <w:rsid w:val="00544DA3"/>
    <w:rsid w:val="00551CCF"/>
    <w:rsid w:val="00554352"/>
    <w:rsid w:val="00556D3F"/>
    <w:rsid w:val="005753A7"/>
    <w:rsid w:val="00584EE7"/>
    <w:rsid w:val="005A40EC"/>
    <w:rsid w:val="005A459D"/>
    <w:rsid w:val="005A7C61"/>
    <w:rsid w:val="005A7CD3"/>
    <w:rsid w:val="005C2964"/>
    <w:rsid w:val="005C5211"/>
    <w:rsid w:val="005D0E25"/>
    <w:rsid w:val="005D5C53"/>
    <w:rsid w:val="005E01F5"/>
    <w:rsid w:val="005E56F5"/>
    <w:rsid w:val="005F255B"/>
    <w:rsid w:val="005F561A"/>
    <w:rsid w:val="005F5FE0"/>
    <w:rsid w:val="005F716C"/>
    <w:rsid w:val="006032E1"/>
    <w:rsid w:val="00607F8D"/>
    <w:rsid w:val="0061241F"/>
    <w:rsid w:val="00616EBD"/>
    <w:rsid w:val="00627BED"/>
    <w:rsid w:val="00634934"/>
    <w:rsid w:val="006518FB"/>
    <w:rsid w:val="006567AF"/>
    <w:rsid w:val="00661034"/>
    <w:rsid w:val="006649D3"/>
    <w:rsid w:val="00680747"/>
    <w:rsid w:val="006919C0"/>
    <w:rsid w:val="00693EEF"/>
    <w:rsid w:val="006955D7"/>
    <w:rsid w:val="006A07AB"/>
    <w:rsid w:val="006A1F19"/>
    <w:rsid w:val="006A6501"/>
    <w:rsid w:val="006A7ACB"/>
    <w:rsid w:val="006B1336"/>
    <w:rsid w:val="006B176D"/>
    <w:rsid w:val="006C0252"/>
    <w:rsid w:val="006C1C5D"/>
    <w:rsid w:val="006C6A32"/>
    <w:rsid w:val="006E34B8"/>
    <w:rsid w:val="006F755A"/>
    <w:rsid w:val="007003AE"/>
    <w:rsid w:val="00711C98"/>
    <w:rsid w:val="007153F7"/>
    <w:rsid w:val="00722C59"/>
    <w:rsid w:val="00727CFF"/>
    <w:rsid w:val="0073199A"/>
    <w:rsid w:val="00732CD9"/>
    <w:rsid w:val="00735DEC"/>
    <w:rsid w:val="00736991"/>
    <w:rsid w:val="00745B51"/>
    <w:rsid w:val="00753A82"/>
    <w:rsid w:val="0075436D"/>
    <w:rsid w:val="00755B8E"/>
    <w:rsid w:val="00756BCD"/>
    <w:rsid w:val="00767E8E"/>
    <w:rsid w:val="00774BD4"/>
    <w:rsid w:val="0077696E"/>
    <w:rsid w:val="0078507D"/>
    <w:rsid w:val="00793533"/>
    <w:rsid w:val="007B32A1"/>
    <w:rsid w:val="007E4566"/>
    <w:rsid w:val="007E55A0"/>
    <w:rsid w:val="007E5E39"/>
    <w:rsid w:val="007E69B7"/>
    <w:rsid w:val="007E6BCE"/>
    <w:rsid w:val="007F0749"/>
    <w:rsid w:val="007F124B"/>
    <w:rsid w:val="00801098"/>
    <w:rsid w:val="00801311"/>
    <w:rsid w:val="008071E5"/>
    <w:rsid w:val="008157D3"/>
    <w:rsid w:val="00826AE4"/>
    <w:rsid w:val="00837CCB"/>
    <w:rsid w:val="00843683"/>
    <w:rsid w:val="008576CE"/>
    <w:rsid w:val="008723BB"/>
    <w:rsid w:val="0088237D"/>
    <w:rsid w:val="0089179F"/>
    <w:rsid w:val="00891E58"/>
    <w:rsid w:val="0089385A"/>
    <w:rsid w:val="00896CE9"/>
    <w:rsid w:val="008A05AC"/>
    <w:rsid w:val="008B3255"/>
    <w:rsid w:val="008B7B04"/>
    <w:rsid w:val="008D13C3"/>
    <w:rsid w:val="008D2224"/>
    <w:rsid w:val="008D3FD4"/>
    <w:rsid w:val="008D76AB"/>
    <w:rsid w:val="008D7A36"/>
    <w:rsid w:val="008E401C"/>
    <w:rsid w:val="008E52CD"/>
    <w:rsid w:val="008E7851"/>
    <w:rsid w:val="008F342D"/>
    <w:rsid w:val="0090165D"/>
    <w:rsid w:val="00906818"/>
    <w:rsid w:val="00944E04"/>
    <w:rsid w:val="009462FB"/>
    <w:rsid w:val="009513A0"/>
    <w:rsid w:val="00956D05"/>
    <w:rsid w:val="00957901"/>
    <w:rsid w:val="0096036A"/>
    <w:rsid w:val="0096162E"/>
    <w:rsid w:val="0096346C"/>
    <w:rsid w:val="00974BE7"/>
    <w:rsid w:val="00976EBC"/>
    <w:rsid w:val="00987DD9"/>
    <w:rsid w:val="00990BD0"/>
    <w:rsid w:val="00992684"/>
    <w:rsid w:val="009962A1"/>
    <w:rsid w:val="009A2EDD"/>
    <w:rsid w:val="009B45D2"/>
    <w:rsid w:val="009E4FCA"/>
    <w:rsid w:val="009E5BEE"/>
    <w:rsid w:val="009F0A4F"/>
    <w:rsid w:val="009F2A1E"/>
    <w:rsid w:val="009F41B1"/>
    <w:rsid w:val="009F67AD"/>
    <w:rsid w:val="00A23312"/>
    <w:rsid w:val="00A33D59"/>
    <w:rsid w:val="00A367CA"/>
    <w:rsid w:val="00A37B48"/>
    <w:rsid w:val="00A50EDE"/>
    <w:rsid w:val="00A8309C"/>
    <w:rsid w:val="00A856AA"/>
    <w:rsid w:val="00AA1283"/>
    <w:rsid w:val="00B04BBE"/>
    <w:rsid w:val="00B055E1"/>
    <w:rsid w:val="00B071FA"/>
    <w:rsid w:val="00B1151C"/>
    <w:rsid w:val="00B30FF6"/>
    <w:rsid w:val="00B346FC"/>
    <w:rsid w:val="00B3525F"/>
    <w:rsid w:val="00B55A0D"/>
    <w:rsid w:val="00B64096"/>
    <w:rsid w:val="00B73293"/>
    <w:rsid w:val="00B80647"/>
    <w:rsid w:val="00B96EEA"/>
    <w:rsid w:val="00B97DBD"/>
    <w:rsid w:val="00BA0DCE"/>
    <w:rsid w:val="00BA2B13"/>
    <w:rsid w:val="00BB68FC"/>
    <w:rsid w:val="00BC040E"/>
    <w:rsid w:val="00BC2C8B"/>
    <w:rsid w:val="00BC3067"/>
    <w:rsid w:val="00BC69A4"/>
    <w:rsid w:val="00BD0B18"/>
    <w:rsid w:val="00BD6AAF"/>
    <w:rsid w:val="00BD6B6C"/>
    <w:rsid w:val="00BD797B"/>
    <w:rsid w:val="00BE48A8"/>
    <w:rsid w:val="00BE5997"/>
    <w:rsid w:val="00BE5A29"/>
    <w:rsid w:val="00BF0711"/>
    <w:rsid w:val="00BF2892"/>
    <w:rsid w:val="00BF4051"/>
    <w:rsid w:val="00C042E6"/>
    <w:rsid w:val="00C07A6C"/>
    <w:rsid w:val="00C07BCA"/>
    <w:rsid w:val="00C15432"/>
    <w:rsid w:val="00C216F9"/>
    <w:rsid w:val="00C24D9B"/>
    <w:rsid w:val="00C25AED"/>
    <w:rsid w:val="00C52F1F"/>
    <w:rsid w:val="00C608D6"/>
    <w:rsid w:val="00C70767"/>
    <w:rsid w:val="00C73CC5"/>
    <w:rsid w:val="00C748A7"/>
    <w:rsid w:val="00C76BF8"/>
    <w:rsid w:val="00C82D5B"/>
    <w:rsid w:val="00C843BB"/>
    <w:rsid w:val="00C929A8"/>
    <w:rsid w:val="00CA0774"/>
    <w:rsid w:val="00CA684E"/>
    <w:rsid w:val="00CA789D"/>
    <w:rsid w:val="00CB17D6"/>
    <w:rsid w:val="00CB2998"/>
    <w:rsid w:val="00CB5DD4"/>
    <w:rsid w:val="00CD37BD"/>
    <w:rsid w:val="00CE5F83"/>
    <w:rsid w:val="00CE746A"/>
    <w:rsid w:val="00D0206F"/>
    <w:rsid w:val="00D144CA"/>
    <w:rsid w:val="00D15D39"/>
    <w:rsid w:val="00D27D73"/>
    <w:rsid w:val="00D310E1"/>
    <w:rsid w:val="00D44C31"/>
    <w:rsid w:val="00D464BE"/>
    <w:rsid w:val="00D518C8"/>
    <w:rsid w:val="00D75A14"/>
    <w:rsid w:val="00D76FE3"/>
    <w:rsid w:val="00D82A90"/>
    <w:rsid w:val="00DB3D87"/>
    <w:rsid w:val="00DB5A26"/>
    <w:rsid w:val="00DC3570"/>
    <w:rsid w:val="00DC3611"/>
    <w:rsid w:val="00DE1B64"/>
    <w:rsid w:val="00DE650F"/>
    <w:rsid w:val="00DF5788"/>
    <w:rsid w:val="00DF65B2"/>
    <w:rsid w:val="00DF6655"/>
    <w:rsid w:val="00DF79FB"/>
    <w:rsid w:val="00E048B0"/>
    <w:rsid w:val="00E124EA"/>
    <w:rsid w:val="00E13728"/>
    <w:rsid w:val="00E146A6"/>
    <w:rsid w:val="00E2082D"/>
    <w:rsid w:val="00E2169D"/>
    <w:rsid w:val="00E35930"/>
    <w:rsid w:val="00E53659"/>
    <w:rsid w:val="00E614B3"/>
    <w:rsid w:val="00E756D0"/>
    <w:rsid w:val="00E8106E"/>
    <w:rsid w:val="00E84D59"/>
    <w:rsid w:val="00EA30BA"/>
    <w:rsid w:val="00EB1AB3"/>
    <w:rsid w:val="00EB5D70"/>
    <w:rsid w:val="00EC0912"/>
    <w:rsid w:val="00EC0ED0"/>
    <w:rsid w:val="00ED0F9F"/>
    <w:rsid w:val="00EE1DB3"/>
    <w:rsid w:val="00EE4F4C"/>
    <w:rsid w:val="00EF34C2"/>
    <w:rsid w:val="00EF5EBC"/>
    <w:rsid w:val="00F07131"/>
    <w:rsid w:val="00F10816"/>
    <w:rsid w:val="00F21CA4"/>
    <w:rsid w:val="00F25BE0"/>
    <w:rsid w:val="00F2656F"/>
    <w:rsid w:val="00F30BD4"/>
    <w:rsid w:val="00F36FC5"/>
    <w:rsid w:val="00F4161D"/>
    <w:rsid w:val="00F51ECA"/>
    <w:rsid w:val="00F55544"/>
    <w:rsid w:val="00F5592D"/>
    <w:rsid w:val="00F56E23"/>
    <w:rsid w:val="00F60D5A"/>
    <w:rsid w:val="00F66B78"/>
    <w:rsid w:val="00F72F11"/>
    <w:rsid w:val="00F75BB9"/>
    <w:rsid w:val="00F800F4"/>
    <w:rsid w:val="00F970AE"/>
    <w:rsid w:val="00FA0D38"/>
    <w:rsid w:val="00FB1F5F"/>
    <w:rsid w:val="00FC1143"/>
    <w:rsid w:val="00FC567B"/>
    <w:rsid w:val="00FC7C6E"/>
    <w:rsid w:val="00FD58B6"/>
    <w:rsid w:val="00FF34DC"/>
    <w:rsid w:val="00FF5319"/>
    <w:rsid w:val="00FF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4C5E3"/>
  <w15:docId w15:val="{96A7AF70-7D7A-4750-984C-A3DB1359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FCA"/>
    <w:pPr>
      <w:widowControl w:val="0"/>
      <w:jc w:val="both"/>
    </w:pPr>
    <w:rPr>
      <w:rFonts w:eastAsia="STXihei"/>
      <w:sz w:val="24"/>
    </w:rPr>
  </w:style>
  <w:style w:type="paragraph" w:styleId="1">
    <w:name w:val="heading 1"/>
    <w:basedOn w:val="a"/>
    <w:next w:val="a"/>
    <w:link w:val="10"/>
    <w:uiPriority w:val="9"/>
    <w:qFormat/>
    <w:rsid w:val="003B42E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42E1"/>
    <w:rPr>
      <w:rFonts w:eastAsia="STXihei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a4"/>
    <w:uiPriority w:val="10"/>
    <w:qFormat/>
    <w:rsid w:val="003B42E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3B42E1"/>
    <w:rPr>
      <w:rFonts w:asciiTheme="majorHAnsi" w:eastAsia="STXihei" w:hAnsiTheme="majorHAnsi" w:cstheme="majorBidi"/>
      <w:b/>
      <w:bCs/>
      <w:sz w:val="44"/>
      <w:szCs w:val="32"/>
    </w:rPr>
  </w:style>
  <w:style w:type="table" w:styleId="a5">
    <w:name w:val="Table Grid"/>
    <w:basedOn w:val="a1"/>
    <w:uiPriority w:val="59"/>
    <w:unhideWhenUsed/>
    <w:rsid w:val="00BA2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96E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96EEA"/>
    <w:rPr>
      <w:rFonts w:eastAsia="STXihei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96E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96EEA"/>
    <w:rPr>
      <w:rFonts w:eastAsia="STXihe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A233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A23312"/>
    <w:rPr>
      <w:rFonts w:ascii="宋体" w:eastAsia="宋体" w:hAnsi="宋体" w:cs="宋体"/>
      <w:kern w:val="0"/>
      <w:sz w:val="24"/>
      <w:szCs w:val="24"/>
    </w:rPr>
  </w:style>
  <w:style w:type="paragraph" w:customStyle="1" w:styleId="aa">
    <w:name w:val="代码"/>
    <w:basedOn w:val="a"/>
    <w:link w:val="ab"/>
    <w:qFormat/>
    <w:rsid w:val="002C5031"/>
    <w:pPr>
      <w:spacing w:line="240" w:lineRule="exact"/>
    </w:pPr>
    <w:rPr>
      <w:rFonts w:ascii="Calibri" w:eastAsia="宋体" w:hAnsi="Calibri" w:cs="Times New Roman"/>
      <w:sz w:val="21"/>
      <w:szCs w:val="21"/>
    </w:rPr>
  </w:style>
  <w:style w:type="character" w:customStyle="1" w:styleId="ab">
    <w:name w:val="代码 字符"/>
    <w:link w:val="aa"/>
    <w:rsid w:val="002C5031"/>
    <w:rPr>
      <w:rFonts w:ascii="Calibri" w:eastAsia="宋体" w:hAnsi="Calibri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6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demo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demo.dotm</Template>
  <TotalTime>595</TotalTime>
  <Pages>23</Pages>
  <Words>621</Words>
  <Characters>3542</Characters>
  <Application>Microsoft Office Word</Application>
  <DocSecurity>0</DocSecurity>
  <Lines>29</Lines>
  <Paragraphs>8</Paragraphs>
  <ScaleCrop>false</ScaleCrop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徐 靖博</cp:lastModifiedBy>
  <cp:revision>692</cp:revision>
  <dcterms:created xsi:type="dcterms:W3CDTF">2019-06-01T06:08:00Z</dcterms:created>
  <dcterms:modified xsi:type="dcterms:W3CDTF">2019-06-04T08:18:00Z</dcterms:modified>
</cp:coreProperties>
</file>