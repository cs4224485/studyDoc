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09" w:rsidRDefault="000F7D50" w:rsidP="000F7D50">
      <w:pPr>
        <w:pStyle w:val="a3"/>
      </w:pPr>
      <w:r>
        <w:rPr>
          <w:rFonts w:hint="eastAsia"/>
        </w:rPr>
        <w:t>谷粒分布式事务</w:t>
      </w:r>
    </w:p>
    <w:p w:rsidR="000F7D50" w:rsidRDefault="00715281" w:rsidP="00715281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0F7D50" w:rsidRDefault="000F7D50" w:rsidP="000F7D50"/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38735</wp:posOffset>
                </wp:positionV>
                <wp:extent cx="159385" cy="4702810"/>
                <wp:effectExtent l="19050" t="0" r="0" b="21590"/>
                <wp:wrapNone/>
                <wp:docPr id="10" name="箭头: 下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47028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0B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4" o:spid="_x0000_s1026" type="#_x0000_t67" style="position:absolute;left:0;text-align:left;margin-left:66.3pt;margin-top:3.05pt;width:12.55pt;height:37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" adj="21234" fillcolor="#4f81bd [3204]" strokecolor="#243f60 [1604]" strokeweight="2pt">
                <v:path arrowok="t"/>
              </v:shape>
            </w:pict>
          </mc:Fallback>
        </mc:AlternateContent>
      </w:r>
    </w:p>
    <w:p w:rsidR="000F7D50" w:rsidRDefault="00BA5A52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4634485</wp:posOffset>
                </wp:positionH>
                <wp:positionV relativeFrom="paragraph">
                  <wp:posOffset>40005</wp:posOffset>
                </wp:positionV>
                <wp:extent cx="2208811" cy="494063"/>
                <wp:effectExtent l="0" t="0" r="20320" b="20320"/>
                <wp:wrapNone/>
                <wp:docPr id="114" name="矩形: 圆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494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A52" w:rsidRDefault="00BA5A52" w:rsidP="00BA5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库存结果和物流返回订单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14" o:spid="_x0000_s1026" style="position:absolute;left:0;text-align:left;margin-left:364.9pt;margin-top:3.15pt;width:173.9pt;height:38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" fillcolor="white [3201]" strokecolor="#f79646 [3209]" strokeweight="2pt">
                <v:textbox>
                  <w:txbxContent>
                    <w:p w:rsidR="00BA5A52" w:rsidRDefault="00BA5A52" w:rsidP="00BA5A5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库存结果和物流返回订单</w:t>
                      </w:r>
                    </w:p>
                  </w:txbxContent>
                </v:textbox>
              </v:roundrect>
            </w:pict>
          </mc:Fallback>
        </mc:AlternateContent>
      </w:r>
      <w:r w:rsidR="000F7D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150495</wp:posOffset>
                </wp:positionV>
                <wp:extent cx="1514475" cy="323850"/>
                <wp:effectExtent l="0" t="0" r="9525" b="0"/>
                <wp:wrapNone/>
                <wp:docPr id="9" name="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0" w:rsidRDefault="000F7D50" w:rsidP="000F7D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5" o:spid="_x0000_s1027" style="position:absolute;left:0;text-align:left;margin-left:14pt;margin-top:11.85pt;width:119.2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" fillcolor="white [3201]" strokecolor="#f79646 [3209]" strokeweight="2pt">
                <v:path arrowok="t"/>
                <v:textbox>
                  <w:txbxContent>
                    <w:p w:rsidR="000F7D50" w:rsidRDefault="000F7D50" w:rsidP="000F7D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0F7D50" w:rsidRDefault="000F7D50" w:rsidP="000F7D50"/>
    <w:p w:rsidR="000F7D50" w:rsidRDefault="00BA5A52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5631906</wp:posOffset>
                </wp:positionH>
                <wp:positionV relativeFrom="paragraph">
                  <wp:posOffset>54610</wp:posOffset>
                </wp:positionV>
                <wp:extent cx="213755" cy="3550722"/>
                <wp:effectExtent l="19050" t="19050" r="34290" b="12065"/>
                <wp:wrapNone/>
                <wp:docPr id="113" name="箭头: 上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355072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3AA2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13" o:spid="_x0000_s1026" type="#_x0000_t68" style="position:absolute;left:0;text-align:left;margin-left:443.45pt;margin-top:4.3pt;width:16.85pt;height:27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" adj="650" fillcolor="#4f81bd [3204]" strokecolor="#243f60 [1604]" strokeweight="2pt"/>
            </w:pict>
          </mc:Fallback>
        </mc:AlternateContent>
      </w:r>
    </w:p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158115</wp:posOffset>
                </wp:positionV>
                <wp:extent cx="194310" cy="3345180"/>
                <wp:effectExtent l="19050" t="0" r="0" b="26670"/>
                <wp:wrapNone/>
                <wp:docPr id="8" name="箭头: 下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" cy="3345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8031" id="箭头: 下 67" o:spid="_x0000_s1026" type="#_x0000_t67" style="position:absolute;left:0;text-align:left;margin-left:150.65pt;margin-top:12.45pt;width:15.3pt;height:26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" adj="2097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87630</wp:posOffset>
                </wp:positionV>
                <wp:extent cx="6181725" cy="9525"/>
                <wp:effectExtent l="0" t="0" r="9525" b="9525"/>
                <wp:wrapNone/>
                <wp:docPr id="7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81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C0DC20" id="直接连接符 66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pt,6.9pt" to="503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" strokecolor="#4579b8 [3044]">
                <o:lock v:ext="edit" shapetype="f"/>
              </v:line>
            </w:pict>
          </mc:Fallback>
        </mc:AlternateContent>
      </w:r>
    </w:p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89535</wp:posOffset>
                </wp:positionV>
                <wp:extent cx="1714500" cy="381000"/>
                <wp:effectExtent l="0" t="0" r="0" b="0"/>
                <wp:wrapNone/>
                <wp:docPr id="6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0" w:rsidRDefault="000F7D50" w:rsidP="000F7D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28" style="position:absolute;left:0;text-align:left;margin-left:93.5pt;margin-top:7.05pt;width:13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" fillcolor="white [3201]" strokecolor="#f79646 [3209]" strokeweight="2pt">
                <v:path arrowok="t"/>
                <v:textbox>
                  <w:txbxContent>
                    <w:p w:rsidR="000F7D50" w:rsidRDefault="000F7D50" w:rsidP="000F7D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订单服务</w:t>
                      </w:r>
                    </w:p>
                  </w:txbxContent>
                </v:textbox>
              </v:rect>
            </w:pict>
          </mc:Fallback>
        </mc:AlternateContent>
      </w:r>
    </w:p>
    <w:p w:rsidR="000F7D50" w:rsidRDefault="000F7D50" w:rsidP="000F7D50"/>
    <w:p w:rsidR="000F7D50" w:rsidRDefault="000F7D50" w:rsidP="000F7D50"/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47625</wp:posOffset>
                </wp:positionV>
                <wp:extent cx="186690" cy="1988820"/>
                <wp:effectExtent l="19050" t="0" r="3810" b="11430"/>
                <wp:wrapNone/>
                <wp:docPr id="5" name="箭头: 下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690" cy="1988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9A66C" id="箭头: 下 70" o:spid="_x0000_s1026" type="#_x0000_t67" style="position:absolute;left:0;text-align:left;margin-left:243.65pt;margin-top:3.75pt;width:14.7pt;height:15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" adj="20586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17145</wp:posOffset>
                </wp:positionV>
                <wp:extent cx="6286500" cy="38100"/>
                <wp:effectExtent l="0" t="0" r="0" b="0"/>
                <wp:wrapNone/>
                <wp:docPr id="4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286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F0F00" id="直接连接符 69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25pt,1.35pt" to="505.2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" strokecolor="#4579b8 [3044]">
                <o:lock v:ext="edit" shapetype="f"/>
              </v:line>
            </w:pict>
          </mc:Fallback>
        </mc:AlternateContent>
      </w:r>
    </w:p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133350</wp:posOffset>
                </wp:positionV>
                <wp:extent cx="1952625" cy="428625"/>
                <wp:effectExtent l="0" t="0" r="9525" b="9525"/>
                <wp:wrapNone/>
                <wp:docPr id="3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2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0" w:rsidRDefault="000F7D50" w:rsidP="000F7D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1" o:spid="_x0000_s1029" style="position:absolute;left:0;text-align:left;margin-left:178.25pt;margin-top:10.5pt;width:153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" fillcolor="white [3201]" strokecolor="#f79646 [3209]" strokeweight="2pt">
                <v:path arrowok="t"/>
                <v:textbox>
                  <w:txbxContent>
                    <w:p w:rsidR="000F7D50" w:rsidRDefault="000F7D50" w:rsidP="000F7D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库存服务</w:t>
                      </w:r>
                    </w:p>
                  </w:txbxContent>
                </v:textbox>
              </v:rect>
            </w:pict>
          </mc:Fallback>
        </mc:AlternateContent>
      </w:r>
    </w:p>
    <w:p w:rsidR="000F7D50" w:rsidRDefault="000F7D50" w:rsidP="000F7D50"/>
    <w:p w:rsidR="000F7D50" w:rsidRDefault="000F7D50" w:rsidP="000F7D50"/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235585</wp:posOffset>
                </wp:positionV>
                <wp:extent cx="2256155" cy="735965"/>
                <wp:effectExtent l="0" t="0" r="0" b="6985"/>
                <wp:wrapNone/>
                <wp:docPr id="2" name="矩形: 圆角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6155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0" w:rsidRDefault="000F7D50" w:rsidP="000F7D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订单业务的完成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矩形: 圆角 78" o:spid="_x0000_s1030" style="position:absolute;left:0;text-align:left;margin-left:306pt;margin-top:18.55pt;width:177.65pt;height:5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" fillcolor="white [3201]" strokecolor="#f79646 [3209]" strokeweight="2pt">
                <v:path arrowok="t"/>
                <v:textbox>
                  <w:txbxContent>
                    <w:p w:rsidR="000F7D50" w:rsidRDefault="000F7D50" w:rsidP="000F7D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订单业务的完成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7D50" w:rsidRDefault="000F7D50" w:rsidP="000F7D50"/>
    <w:p w:rsidR="000F7D50" w:rsidRDefault="000F7D50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108585</wp:posOffset>
                </wp:positionV>
                <wp:extent cx="6614795" cy="34925"/>
                <wp:effectExtent l="0" t="0" r="14605" b="3175"/>
                <wp:wrapNone/>
                <wp:docPr id="1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14795" cy="3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A684" id="直接连接符 77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8.55pt" to="529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" strokecolor="#4579b8 [3044]">
                <o:lock v:ext="edit" shapetype="f"/>
              </v:line>
            </w:pict>
          </mc:Fallback>
        </mc:AlternateContent>
      </w:r>
    </w:p>
    <w:p w:rsidR="000F7D50" w:rsidRDefault="000F7D50" w:rsidP="000F7D50"/>
    <w:p w:rsidR="000F7D50" w:rsidRDefault="000F7D50" w:rsidP="000F7D50"/>
    <w:p w:rsidR="000F7D50" w:rsidRDefault="000F7D50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209550</wp:posOffset>
                </wp:positionV>
                <wp:extent cx="1543050" cy="847725"/>
                <wp:effectExtent l="0" t="0" r="19050" b="28575"/>
                <wp:wrapNone/>
                <wp:docPr id="13" name="圆柱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体 13" o:spid="_x0000_s1031" type="#_x0000_t22" style="position:absolute;left:0;text-align:left;margin-left:357.5pt;margin-top:16.5pt;width:121.5pt;height:6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CA43A2" w:rsidRDefault="00A67E59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1867106</wp:posOffset>
                </wp:positionH>
                <wp:positionV relativeFrom="paragraph">
                  <wp:posOffset>102111</wp:posOffset>
                </wp:positionV>
                <wp:extent cx="938151" cy="4750130"/>
                <wp:effectExtent l="0" t="0" r="14605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475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DCA" w:rsidRDefault="005D014D" w:rsidP="005D0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  <w:p w:rsidR="005D014D" w:rsidRDefault="005D014D" w:rsidP="005D01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协调器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2" style="position:absolute;left:0;text-align:left;margin-left:147pt;margin-top:8.05pt;width:73.85pt;height:374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" fillcolor="white [3201]" strokecolor="#f79646 [3209]" strokeweight="2pt">
                <v:textbox>
                  <w:txbxContent>
                    <w:p w:rsidR="00B03DCA" w:rsidRDefault="005D014D" w:rsidP="005D0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  <w:p w:rsidR="005D014D" w:rsidRDefault="005D014D" w:rsidP="005D01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协调器</w:t>
                      </w:r>
                    </w:p>
                  </w:txbxContent>
                </v:textbox>
              </v:rect>
            </w:pict>
          </mc:Fallback>
        </mc:AlternateContent>
      </w:r>
      <w:r w:rsidR="00CA43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3411187</wp:posOffset>
                </wp:positionH>
                <wp:positionV relativeFrom="paragraph">
                  <wp:posOffset>31115</wp:posOffset>
                </wp:positionV>
                <wp:extent cx="781173" cy="700645"/>
                <wp:effectExtent l="0" t="0" r="19050" b="23495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73" cy="700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4" o:spid="_x0000_s1033" style="position:absolute;left:0;text-align:left;margin-left:268.6pt;margin-top:2.45pt;width:61.5pt;height:5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" fillcolor="white [3201]" strokecolor="#f79646 [3209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roundrect>
            </w:pict>
          </mc:Fallback>
        </mc:AlternateContent>
      </w:r>
      <w:r w:rsidR="00CA43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110490</wp:posOffset>
                </wp:positionV>
                <wp:extent cx="1076325" cy="6381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4" style="position:absolute;left:0;text-align:left;margin-left:16.25pt;margin-top:8.7pt;width:84.7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</w:p>
    <w:p w:rsidR="00CA43A2" w:rsidRDefault="00CA43A2" w:rsidP="000F7D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1406524</wp:posOffset>
                </wp:positionH>
                <wp:positionV relativeFrom="paragraph">
                  <wp:posOffset>78105</wp:posOffset>
                </wp:positionV>
                <wp:extent cx="3057525" cy="123825"/>
                <wp:effectExtent l="0" t="19050" r="47625" b="47625"/>
                <wp:wrapNone/>
                <wp:docPr id="12" name="箭头: 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2F4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2" o:spid="_x0000_s1026" type="#_x0000_t13" style="position:absolute;left:0;text-align:left;margin-left:110.75pt;margin-top:6.15pt;width:240.75pt;height: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" adj="21163" fillcolor="#4f81bd [3204]" strokecolor="#243f60 [1604]" strokeweight="2pt"/>
            </w:pict>
          </mc:Fallback>
        </mc:AlternateContent>
      </w:r>
    </w:p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>
      <w:r w:rsidRPr="00CA43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F1EF4" wp14:editId="09233476">
                <wp:simplePos x="0" y="0"/>
                <wp:positionH relativeFrom="column">
                  <wp:posOffset>4533900</wp:posOffset>
                </wp:positionH>
                <wp:positionV relativeFrom="paragraph">
                  <wp:posOffset>203200</wp:posOffset>
                </wp:positionV>
                <wp:extent cx="1543050" cy="847725"/>
                <wp:effectExtent l="0" t="0" r="19050" b="28575"/>
                <wp:wrapNone/>
                <wp:docPr id="17" name="圆柱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F1EF4" id="圆柱体 17" o:spid="_x0000_s1035" type="#_x0000_t22" style="position:absolute;left:0;text-align:left;margin-left:357pt;margin-top:16pt;width:121.5pt;height:6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A43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021A4" wp14:editId="1B37774F">
                <wp:simplePos x="0" y="0"/>
                <wp:positionH relativeFrom="column">
                  <wp:posOffset>1399540</wp:posOffset>
                </wp:positionH>
                <wp:positionV relativeFrom="paragraph">
                  <wp:posOffset>574675</wp:posOffset>
                </wp:positionV>
                <wp:extent cx="3057525" cy="123825"/>
                <wp:effectExtent l="0" t="19050" r="47625" b="47625"/>
                <wp:wrapNone/>
                <wp:docPr id="16" name="箭头: 右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7D31" id="箭头: 右 16" o:spid="_x0000_s1026" type="#_x0000_t13" style="position:absolute;left:0;text-align:left;margin-left:110.2pt;margin-top:45.25pt;width:240.7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" adj="21163" fillcolor="#4f81bd [3204]" strokecolor="#243f60 [1604]" strokeweight="2pt"/>
            </w:pict>
          </mc:Fallback>
        </mc:AlternateContent>
      </w:r>
    </w:p>
    <w:p w:rsidR="00CA43A2" w:rsidRDefault="00A67E59" w:rsidP="000F7D50">
      <w:r w:rsidRPr="00CA43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DFD956" wp14:editId="62A1BA2B">
                <wp:simplePos x="0" y="0"/>
                <wp:positionH relativeFrom="column">
                  <wp:posOffset>3446681</wp:posOffset>
                </wp:positionH>
                <wp:positionV relativeFrom="paragraph">
                  <wp:posOffset>39816</wp:posOffset>
                </wp:positionV>
                <wp:extent cx="698046" cy="593766"/>
                <wp:effectExtent l="0" t="0" r="26035" b="1587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046" cy="593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FD956" id="矩形: 圆角 18" o:spid="_x0000_s1036" style="position:absolute;left:0;text-align:left;margin-left:271.4pt;margin-top:3.15pt;width:54.95pt;height:4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" fillcolor="white [3201]" strokecolor="#f79646 [3209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roundrect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8A1C62" wp14:editId="536FB2AB">
                <wp:simplePos x="0" y="0"/>
                <wp:positionH relativeFrom="column">
                  <wp:posOffset>200025</wp:posOffset>
                </wp:positionH>
                <wp:positionV relativeFrom="paragraph">
                  <wp:posOffset>104140</wp:posOffset>
                </wp:positionV>
                <wp:extent cx="1076325" cy="6381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A1C62" id="矩形 15" o:spid="_x0000_s1037" style="position:absolute;left:0;text-align:left;margin-left:15.75pt;margin-top:8.2pt;width:84.75pt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</w:t>
                      </w:r>
                    </w:p>
                  </w:txbxContent>
                </v:textbox>
              </v:rect>
            </w:pict>
          </mc:Fallback>
        </mc:AlternateContent>
      </w:r>
    </w:p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A67E59" w:rsidP="000F7D50">
      <w:r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FD956" wp14:editId="62A1BA2B">
                <wp:simplePos x="0" y="0"/>
                <wp:positionH relativeFrom="column">
                  <wp:posOffset>3517990</wp:posOffset>
                </wp:positionH>
                <wp:positionV relativeFrom="paragraph">
                  <wp:posOffset>160086</wp:posOffset>
                </wp:positionV>
                <wp:extent cx="614919" cy="629392"/>
                <wp:effectExtent l="0" t="0" r="13970" b="1841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19" cy="6293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FD956" id="矩形: 圆角 22" o:spid="_x0000_s1038" style="position:absolute;left:0;text-align:left;margin-left:277pt;margin-top:12.6pt;width:48.4pt;height:4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" fillcolor="white [3201]" strokecolor="#f79646 [3209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roundrect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8A1C62" wp14:editId="536FB2AB">
                <wp:simplePos x="0" y="0"/>
                <wp:positionH relativeFrom="column">
                  <wp:posOffset>200025</wp:posOffset>
                </wp:positionH>
                <wp:positionV relativeFrom="paragraph">
                  <wp:posOffset>207010</wp:posOffset>
                </wp:positionV>
                <wp:extent cx="1076325" cy="6381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A1C62" id="矩形 19" o:spid="_x0000_s1039" style="position:absolute;left:0;text-align:left;margin-left:15.75pt;margin-top:16.3pt;width:84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rect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0F1EF4" wp14:editId="09233476">
                <wp:simplePos x="0" y="0"/>
                <wp:positionH relativeFrom="column">
                  <wp:posOffset>4533900</wp:posOffset>
                </wp:positionH>
                <wp:positionV relativeFrom="paragraph">
                  <wp:posOffset>64135</wp:posOffset>
                </wp:positionV>
                <wp:extent cx="1543050" cy="847725"/>
                <wp:effectExtent l="0" t="0" r="19050" b="28575"/>
                <wp:wrapNone/>
                <wp:docPr id="21" name="圆柱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F1EF4" id="圆柱体 21" o:spid="_x0000_s1040" type="#_x0000_t22" style="position:absolute;left:0;text-align:left;margin-left:357pt;margin-top:5.05pt;width:121.5pt;height:6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021A4" wp14:editId="1B37774F">
                <wp:simplePos x="0" y="0"/>
                <wp:positionH relativeFrom="column">
                  <wp:posOffset>1399540</wp:posOffset>
                </wp:positionH>
                <wp:positionV relativeFrom="paragraph">
                  <wp:posOffset>435610</wp:posOffset>
                </wp:positionV>
                <wp:extent cx="3057525" cy="123825"/>
                <wp:effectExtent l="0" t="19050" r="47625" b="47625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2FCD" id="箭头: 右 20" o:spid="_x0000_s1026" type="#_x0000_t13" style="position:absolute;left:0;text-align:left;margin-left:110.2pt;margin-top:34.3pt;width:240.75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" adj="21163" fillcolor="#4f81bd [3204]" strokecolor="#243f60 [1604]" strokeweight="2pt"/>
            </w:pict>
          </mc:Fallback>
        </mc:AlternateContent>
      </w:r>
    </w:p>
    <w:p w:rsidR="00CA43A2" w:rsidRDefault="00CA43A2" w:rsidP="000F7D50"/>
    <w:p w:rsidR="00CA43A2" w:rsidRDefault="00CA43A2" w:rsidP="000F7D50"/>
    <w:p w:rsidR="00CA43A2" w:rsidRDefault="00CA43A2" w:rsidP="000F7D50"/>
    <w:p w:rsidR="00CA43A2" w:rsidRDefault="00CA43A2" w:rsidP="000F7D50"/>
    <w:p w:rsidR="00CA43A2" w:rsidRDefault="00A67E59" w:rsidP="000F7D50">
      <w:r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DFD956" wp14:editId="62A1BA2B">
                <wp:simplePos x="0" y="0"/>
                <wp:positionH relativeFrom="column">
                  <wp:posOffset>3482241</wp:posOffset>
                </wp:positionH>
                <wp:positionV relativeFrom="paragraph">
                  <wp:posOffset>162115</wp:posOffset>
                </wp:positionV>
                <wp:extent cx="638422" cy="653143"/>
                <wp:effectExtent l="0" t="0" r="28575" b="13970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2" cy="653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FD956" id="矩形: 圆角 26" o:spid="_x0000_s1041" style="position:absolute;left:0;text-align:left;margin-left:274.2pt;margin-top:12.75pt;width:50.25pt;height:5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" fillcolor="white [3201]" strokecolor="#f79646 [3209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</v:roundrect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8A1C62" wp14:editId="536FB2AB">
                <wp:simplePos x="0" y="0"/>
                <wp:positionH relativeFrom="column">
                  <wp:posOffset>171450</wp:posOffset>
                </wp:positionH>
                <wp:positionV relativeFrom="paragraph">
                  <wp:posOffset>248920</wp:posOffset>
                </wp:positionV>
                <wp:extent cx="1076325" cy="6381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A1C62" id="矩形 23" o:spid="_x0000_s1042" style="position:absolute;left:0;text-align:left;margin-left:13.5pt;margin-top:19.6pt;width:84.7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</w:t>
                      </w:r>
                    </w:p>
                  </w:txbxContent>
                </v:textbox>
              </v:rect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A021A4" wp14:editId="1B37774F">
                <wp:simplePos x="0" y="0"/>
                <wp:positionH relativeFrom="column">
                  <wp:posOffset>1370965</wp:posOffset>
                </wp:positionH>
                <wp:positionV relativeFrom="paragraph">
                  <wp:posOffset>477520</wp:posOffset>
                </wp:positionV>
                <wp:extent cx="3057525" cy="123825"/>
                <wp:effectExtent l="0" t="19050" r="47625" b="47625"/>
                <wp:wrapNone/>
                <wp:docPr id="24" name="箭头: 右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232D" id="箭头: 右 24" o:spid="_x0000_s1026" type="#_x0000_t13" style="position:absolute;left:0;text-align:left;margin-left:107.95pt;margin-top:37.6pt;width:240.7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" adj="21163" fillcolor="#4f81bd [3204]" strokecolor="#243f60 [1604]" strokeweight="2pt"/>
            </w:pict>
          </mc:Fallback>
        </mc:AlternateContent>
      </w:r>
      <w:r w:rsidR="00CA43A2" w:rsidRPr="00CA43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F1EF4" wp14:editId="09233476">
                <wp:simplePos x="0" y="0"/>
                <wp:positionH relativeFrom="column">
                  <wp:posOffset>4505325</wp:posOffset>
                </wp:positionH>
                <wp:positionV relativeFrom="paragraph">
                  <wp:posOffset>106045</wp:posOffset>
                </wp:positionV>
                <wp:extent cx="1543050" cy="847725"/>
                <wp:effectExtent l="0" t="0" r="19050" b="28575"/>
                <wp:wrapNone/>
                <wp:docPr id="25" name="圆柱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7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43A2" w:rsidRDefault="00CA43A2" w:rsidP="00CA43A2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F1EF4" id="圆柱体 25" o:spid="_x0000_s1043" type="#_x0000_t22" style="position:absolute;left:0;text-align:left;margin-left:354.75pt;margin-top:8.35pt;width:121.5pt;height:6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" fillcolor="#4f81bd [3204]" strokecolor="#243f60 [1604]" strokeweight="2pt">
                <v:textbox>
                  <w:txbxContent>
                    <w:p w:rsidR="00CA43A2" w:rsidRDefault="00CA43A2" w:rsidP="00CA43A2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CA43A2" w:rsidRDefault="00CA43A2" w:rsidP="000F7D50"/>
    <w:p w:rsidR="00CA43A2" w:rsidRDefault="00CA43A2" w:rsidP="000F7D50"/>
    <w:p w:rsidR="00CA43A2" w:rsidRDefault="00CA43A2" w:rsidP="000F7D50"/>
    <w:p w:rsidR="000F7D50" w:rsidRDefault="000F7D50" w:rsidP="000F7D50"/>
    <w:p w:rsidR="0058480D" w:rsidRDefault="0058480D" w:rsidP="000F7D50"/>
    <w:p w:rsidR="00A67E59" w:rsidRDefault="00A67E59" w:rsidP="000F7D50"/>
    <w:p w:rsidR="00DC37FC" w:rsidRDefault="00DC37FC" w:rsidP="000F7D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8480D" w:rsidTr="0058480D">
        <w:tc>
          <w:tcPr>
            <w:tcW w:w="11046" w:type="dxa"/>
          </w:tcPr>
          <w:p w:rsidR="0058480D" w:rsidRDefault="0058480D" w:rsidP="000F7D50"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xa</w:t>
            </w:r>
            <w:proofErr w:type="spellEnd"/>
            <w:r>
              <w:rPr>
                <w:rFonts w:hint="eastAsia"/>
              </w:rPr>
              <w:t>协议下的两段式提交</w:t>
            </w:r>
          </w:p>
          <w:p w:rsidR="00DE7B62" w:rsidRDefault="00BA2858" w:rsidP="000F7D50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xa</w:t>
            </w:r>
            <w:proofErr w:type="spellEnd"/>
            <w:r>
              <w:rPr>
                <w:rFonts w:hint="eastAsia"/>
              </w:rPr>
              <w:t>协议下，提交一个事务需要经过两个阶段</w:t>
            </w:r>
          </w:p>
          <w:p w:rsidR="005134A9" w:rsidRDefault="005134A9" w:rsidP="000F7D50">
            <w:r>
              <w:rPr>
                <w:rFonts w:hint="eastAsia"/>
              </w:rPr>
              <w:t>阶段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  <w:r w:rsidR="00A86566">
              <w:rPr>
                <w:rFonts w:hint="eastAsia"/>
              </w:rPr>
              <w:t>预备</w:t>
            </w:r>
            <w:r w:rsidR="00564AAD">
              <w:rPr>
                <w:rFonts w:hint="eastAsia"/>
              </w:rPr>
              <w:t>提交</w:t>
            </w:r>
          </w:p>
          <w:p w:rsidR="003F6CD3" w:rsidRDefault="003F6CD3" w:rsidP="000F7D50">
            <w:r>
              <w:rPr>
                <w:rFonts w:hint="eastAsia"/>
              </w:rPr>
              <w:t>阶段二：提交</w:t>
            </w:r>
          </w:p>
          <w:p w:rsidR="00DE7B62" w:rsidRDefault="008F518E" w:rsidP="000F7D50">
            <w:r>
              <w:rPr>
                <w:noProof/>
              </w:rPr>
              <w:lastRenderedPageBreak/>
              <w:drawing>
                <wp:inline distT="0" distB="0" distL="0" distR="0" wp14:anchorId="2A72B2D1" wp14:editId="27E51A29">
                  <wp:extent cx="6123809" cy="4552381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809" cy="4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80D" w:rsidRDefault="0058480D" w:rsidP="000F7D50"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xa</w:t>
            </w:r>
            <w:proofErr w:type="spellEnd"/>
            <w:r>
              <w:rPr>
                <w:rFonts w:hint="eastAsia"/>
              </w:rPr>
              <w:t>两段式提交的进阶版：</w:t>
            </w:r>
            <w:proofErr w:type="spellStart"/>
            <w:proofErr w:type="gramStart"/>
            <w:r>
              <w:rPr>
                <w:rFonts w:hint="eastAsia"/>
              </w:rPr>
              <w:t>tcc</w:t>
            </w:r>
            <w:proofErr w:type="spellEnd"/>
            <w:r w:rsidR="00AE6C92">
              <w:t>(</w:t>
            </w:r>
            <w:proofErr w:type="gramEnd"/>
            <w:r w:rsidR="00AE6C92">
              <w:t xml:space="preserve">try confirm </w:t>
            </w:r>
            <w:proofErr w:type="spellStart"/>
            <w:r w:rsidR="00AE6C92">
              <w:t>cancle</w:t>
            </w:r>
            <w:proofErr w:type="spellEnd"/>
            <w:r w:rsidR="00AE6C92">
              <w:t>)</w:t>
            </w:r>
          </w:p>
          <w:p w:rsidR="00640002" w:rsidRDefault="00291FBC" w:rsidP="000F7D50">
            <w:r>
              <w:rPr>
                <w:rFonts w:hint="eastAsia"/>
              </w:rPr>
              <w:t>需要在业务层实现，</w:t>
            </w:r>
            <w:r>
              <w:rPr>
                <w:rFonts w:hint="eastAsia"/>
              </w:rPr>
              <w:t>try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confirm</w:t>
            </w:r>
            <w:r>
              <w:rPr>
                <w:rFonts w:hint="eastAsia"/>
              </w:rPr>
              <w:t>，和</w:t>
            </w:r>
            <w:proofErr w:type="spellStart"/>
            <w:r>
              <w:rPr>
                <w:rFonts w:hint="eastAsia"/>
              </w:rPr>
              <w:t>cancle</w:t>
            </w:r>
            <w:proofErr w:type="spellEnd"/>
            <w:r>
              <w:rPr>
                <w:rFonts w:hint="eastAsia"/>
              </w:rPr>
              <w:t>的</w:t>
            </w:r>
            <w:r w:rsidR="00625B53">
              <w:rPr>
                <w:rFonts w:hint="eastAsia"/>
              </w:rPr>
              <w:t>接口</w:t>
            </w:r>
          </w:p>
          <w:p w:rsidR="00625B53" w:rsidRDefault="00152E68" w:rsidP="000F7D50">
            <w:r>
              <w:rPr>
                <w:noProof/>
              </w:rPr>
              <w:drawing>
                <wp:inline distT="0" distB="0" distL="0" distR="0" wp14:anchorId="34935C85" wp14:editId="6FB836AA">
                  <wp:extent cx="7020560" cy="3489325"/>
                  <wp:effectExtent l="0" t="0" r="889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48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18E" w:rsidRDefault="008F518E" w:rsidP="000F7D50"/>
          <w:p w:rsidR="00A62B96" w:rsidRDefault="00A62B96" w:rsidP="000F7D50">
            <w:r>
              <w:rPr>
                <w:rFonts w:hint="eastAsia"/>
              </w:rPr>
              <w:t>3</w:t>
            </w:r>
            <w:r w:rsidR="00CF6B63">
              <w:rPr>
                <w:rFonts w:hint="eastAsia"/>
              </w:rPr>
              <w:t>基于</w:t>
            </w:r>
            <w:r w:rsidR="00CF6B63" w:rsidRPr="00720324">
              <w:rPr>
                <w:rFonts w:hint="eastAsia"/>
                <w:color w:val="FF0000"/>
              </w:rPr>
              <w:t>消息</w:t>
            </w:r>
            <w:r w:rsidR="00CF6B63">
              <w:rPr>
                <w:rFonts w:hint="eastAsia"/>
              </w:rPr>
              <w:t>的，</w:t>
            </w:r>
            <w:r w:rsidR="00C31B0D">
              <w:rPr>
                <w:rFonts w:hint="eastAsia"/>
              </w:rPr>
              <w:t>采取</w:t>
            </w:r>
            <w:r w:rsidR="00CF6B63" w:rsidRPr="00DE7953">
              <w:rPr>
                <w:rFonts w:hint="eastAsia"/>
                <w:color w:val="FF0000"/>
              </w:rPr>
              <w:t>最终一致性</w:t>
            </w:r>
            <w:r w:rsidR="00C31B0D">
              <w:rPr>
                <w:rFonts w:hint="eastAsia"/>
              </w:rPr>
              <w:t>策略</w:t>
            </w:r>
            <w:r w:rsidR="00CF6B63">
              <w:rPr>
                <w:rFonts w:hint="eastAsia"/>
              </w:rPr>
              <w:t>的分布式事务</w:t>
            </w:r>
            <w:r w:rsidR="00F25910">
              <w:rPr>
                <w:rFonts w:hint="eastAsia"/>
              </w:rPr>
              <w:t>(</w:t>
            </w:r>
            <w:r w:rsidR="00F25910">
              <w:rPr>
                <w:rFonts w:hint="eastAsia"/>
              </w:rPr>
              <w:t>消息队列</w:t>
            </w:r>
            <w:r w:rsidR="00FA102F">
              <w:rPr>
                <w:rFonts w:hint="eastAsia"/>
              </w:rPr>
              <w:t>MQ</w:t>
            </w:r>
            <w:r w:rsidR="00F25910">
              <w:t>)</w:t>
            </w:r>
          </w:p>
          <w:p w:rsidR="00640002" w:rsidRDefault="00DE7953" w:rsidP="000F7D50">
            <w:r>
              <w:rPr>
                <w:rFonts w:hint="eastAsia"/>
              </w:rPr>
              <w:t>在一个</w:t>
            </w:r>
            <w:r w:rsidRPr="00483B4A">
              <w:rPr>
                <w:rFonts w:hint="eastAsia"/>
                <w:color w:val="FF0000"/>
              </w:rPr>
              <w:t>事务</w:t>
            </w:r>
            <w:r>
              <w:rPr>
                <w:rFonts w:hint="eastAsia"/>
              </w:rPr>
              <w:t>正在进行的同时，发出消息给其他的业务</w:t>
            </w:r>
          </w:p>
          <w:p w:rsidR="00A9032D" w:rsidRDefault="00A9032D" w:rsidP="000F7D50">
            <w:r>
              <w:rPr>
                <w:rFonts w:hint="eastAsia"/>
              </w:rPr>
              <w:t>如果消息发送失败，或者</w:t>
            </w:r>
            <w:r w:rsidRPr="00DA7F01">
              <w:rPr>
                <w:rFonts w:hint="eastAsia"/>
                <w:color w:val="FF0000"/>
              </w:rPr>
              <w:t>消息的执行</w:t>
            </w:r>
            <w:r>
              <w:rPr>
                <w:rFonts w:hint="eastAsia"/>
              </w:rPr>
              <w:t>失败，</w:t>
            </w:r>
            <w:proofErr w:type="gramStart"/>
            <w:r>
              <w:rPr>
                <w:rFonts w:hint="eastAsia"/>
              </w:rPr>
              <w:t>则</w:t>
            </w:r>
            <w:r w:rsidR="00E36677">
              <w:rPr>
                <w:rFonts w:hint="eastAsia"/>
              </w:rPr>
              <w:t>回滚消息</w:t>
            </w:r>
            <w:proofErr w:type="gramEnd"/>
            <w:r w:rsidR="008601C1">
              <w:rPr>
                <w:rFonts w:hint="eastAsia"/>
              </w:rPr>
              <w:t>，重复执行</w:t>
            </w:r>
          </w:p>
          <w:p w:rsidR="00152E68" w:rsidRDefault="007A1C27" w:rsidP="000F7D50">
            <w:r>
              <w:rPr>
                <w:rFonts w:hint="eastAsia"/>
              </w:rPr>
              <w:t>反复执行失败后，</w:t>
            </w:r>
            <w:r w:rsidR="003E02A7">
              <w:rPr>
                <w:rFonts w:hint="eastAsia"/>
              </w:rPr>
              <w:t>记录失败信息，后期补充性的处理</w:t>
            </w:r>
          </w:p>
          <w:p w:rsidR="00152E68" w:rsidRDefault="00DA7F01" w:rsidP="000F7D50">
            <w:r>
              <w:rPr>
                <w:rFonts w:hint="eastAsia"/>
              </w:rPr>
              <w:t>在消息系统中开启事务</w:t>
            </w:r>
            <w:r w:rsidR="007F365D">
              <w:rPr>
                <w:rFonts w:hint="eastAsia"/>
              </w:rPr>
              <w:t>，</w:t>
            </w:r>
            <w:r w:rsidR="00543239">
              <w:rPr>
                <w:rFonts w:hint="eastAsia"/>
              </w:rPr>
              <w:t>消息的事务是指，保证消息被正常消费，</w:t>
            </w:r>
            <w:proofErr w:type="gramStart"/>
            <w:r w:rsidR="00543239">
              <w:rPr>
                <w:rFonts w:hint="eastAsia"/>
              </w:rPr>
              <w:t>否则回滚的</w:t>
            </w:r>
            <w:proofErr w:type="gramEnd"/>
            <w:r w:rsidR="00543239">
              <w:rPr>
                <w:rFonts w:hint="eastAsia"/>
              </w:rPr>
              <w:t>一种机制</w:t>
            </w:r>
          </w:p>
          <w:p w:rsidR="00590318" w:rsidRDefault="00590318" w:rsidP="000F7D50"/>
        </w:tc>
      </w:tr>
    </w:tbl>
    <w:p w:rsidR="0058480D" w:rsidRPr="00DC37FC" w:rsidRDefault="0058480D" w:rsidP="000F7D50"/>
    <w:p w:rsidR="0058480D" w:rsidRDefault="0058480D" w:rsidP="000F7D50"/>
    <w:p w:rsidR="00E0779A" w:rsidRDefault="00715281" w:rsidP="00715281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消息队列中间件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15281" w:rsidTr="00715281">
        <w:tc>
          <w:tcPr>
            <w:tcW w:w="11046" w:type="dxa"/>
          </w:tcPr>
          <w:p w:rsidR="00715281" w:rsidRDefault="00715281" w:rsidP="00715281">
            <w:r>
              <w:rPr>
                <w:rFonts w:hint="eastAsia"/>
              </w:rPr>
              <w:t>1</w:t>
            </w:r>
            <w:r>
              <w:t xml:space="preserve"> </w:t>
            </w:r>
            <w:proofErr w:type="spellStart"/>
            <w:r>
              <w:t>activeMq</w:t>
            </w:r>
            <w:proofErr w:type="spellEnd"/>
            <w:r>
              <w:rPr>
                <w:rFonts w:hint="eastAsia"/>
              </w:rPr>
              <w:t>，由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开发，基于</w:t>
            </w:r>
            <w:proofErr w:type="spellStart"/>
            <w:r>
              <w:rPr>
                <w:rFonts w:hint="eastAsia"/>
              </w:rPr>
              <w:t>jms</w:t>
            </w:r>
            <w:proofErr w:type="spellEnd"/>
            <w:r>
              <w:rPr>
                <w:rFonts w:hint="eastAsia"/>
              </w:rPr>
              <w:t>的接口规则</w:t>
            </w:r>
          </w:p>
          <w:p w:rsidR="003069B2" w:rsidRDefault="003069B2" w:rsidP="00715281">
            <w:r>
              <w:rPr>
                <w:noProof/>
              </w:rPr>
              <w:drawing>
                <wp:inline distT="0" distB="0" distL="0" distR="0" wp14:anchorId="6BBC6873" wp14:editId="39A2A623">
                  <wp:extent cx="3914286" cy="1000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286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9B2" w:rsidRDefault="003069B2" w:rsidP="00715281"/>
          <w:p w:rsidR="00715281" w:rsidRDefault="00715281" w:rsidP="00715281">
            <w:r>
              <w:rPr>
                <w:rFonts w:hint="eastAsia"/>
              </w:rPr>
              <w:t>2</w:t>
            </w:r>
            <w:r>
              <w:t xml:space="preserve"> </w:t>
            </w:r>
            <w:r w:rsidR="00BB4801">
              <w:rPr>
                <w:rFonts w:hint="eastAsia"/>
              </w:rPr>
              <w:t>RabbitMQ</w:t>
            </w:r>
            <w:r w:rsidR="00BB4801">
              <w:rPr>
                <w:rFonts w:hint="eastAsia"/>
              </w:rPr>
              <w:t>，</w:t>
            </w:r>
            <w:r w:rsidR="005D0384">
              <w:rPr>
                <w:rFonts w:hint="eastAsia"/>
              </w:rPr>
              <w:t>c</w:t>
            </w:r>
            <w:r w:rsidR="005D0384">
              <w:rPr>
                <w:rFonts w:hint="eastAsia"/>
              </w:rPr>
              <w:t>开发，基于</w:t>
            </w:r>
            <w:proofErr w:type="spellStart"/>
            <w:r w:rsidR="005D0384">
              <w:rPr>
                <w:rFonts w:hint="eastAsia"/>
              </w:rPr>
              <w:t>amqp</w:t>
            </w:r>
            <w:proofErr w:type="spellEnd"/>
            <w:r w:rsidR="008E6267">
              <w:rPr>
                <w:rFonts w:hint="eastAsia"/>
              </w:rPr>
              <w:t>协议</w:t>
            </w:r>
          </w:p>
          <w:p w:rsidR="00101E2A" w:rsidRDefault="00101E2A" w:rsidP="00715281">
            <w:r>
              <w:rPr>
                <w:rFonts w:hint="eastAsia"/>
              </w:rPr>
              <w:t>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  <w:r w:rsidR="009D792C">
              <w:rPr>
                <w:rFonts w:hint="eastAsia"/>
              </w:rPr>
              <w:t>，大数据的消息中间件</w:t>
            </w:r>
          </w:p>
          <w:p w:rsidR="00584C08" w:rsidRDefault="00584C08" w:rsidP="00715281">
            <w:r>
              <w:rPr>
                <w:rFonts w:hint="eastAsia"/>
              </w:rPr>
              <w:t>4</w:t>
            </w:r>
            <w:r>
              <w:t xml:space="preserve"> </w:t>
            </w:r>
            <w:proofErr w:type="spellStart"/>
            <w:r>
              <w:t>zero</w:t>
            </w:r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，</w:t>
            </w:r>
            <w:r w:rsidR="00AF0DFA">
              <w:rPr>
                <w:rFonts w:hint="eastAsia"/>
              </w:rPr>
              <w:t>基于</w:t>
            </w:r>
            <w:r w:rsidR="00AF0DFA">
              <w:rPr>
                <w:rFonts w:hint="eastAsia"/>
              </w:rPr>
              <w:t>socket</w:t>
            </w:r>
            <w:r w:rsidR="00AF0DFA">
              <w:rPr>
                <w:rFonts w:hint="eastAsia"/>
              </w:rPr>
              <w:t>协议</w:t>
            </w:r>
          </w:p>
          <w:p w:rsidR="00AD7C90" w:rsidRDefault="00AD7C90" w:rsidP="00715281">
            <w:r>
              <w:rPr>
                <w:rFonts w:hint="eastAsia"/>
              </w:rPr>
              <w:t>5</w:t>
            </w:r>
            <w:r>
              <w:t xml:space="preserve"> </w:t>
            </w:r>
            <w:proofErr w:type="spellStart"/>
            <w:r w:rsidR="0011055D">
              <w:rPr>
                <w:rFonts w:hint="eastAsia"/>
              </w:rPr>
              <w:t>mateMq</w:t>
            </w:r>
            <w:proofErr w:type="spellEnd"/>
            <w:r w:rsidR="0011055D">
              <w:rPr>
                <w:rFonts w:hint="eastAsia"/>
              </w:rPr>
              <w:t>，阿里的产品</w:t>
            </w:r>
          </w:p>
        </w:tc>
      </w:tr>
    </w:tbl>
    <w:p w:rsidR="00715281" w:rsidRPr="00715281" w:rsidRDefault="00715281" w:rsidP="007152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B4C6A" w:rsidTr="00CB4C6A">
        <w:tc>
          <w:tcPr>
            <w:tcW w:w="11046" w:type="dxa"/>
          </w:tcPr>
          <w:p w:rsidR="00CB4C6A" w:rsidRDefault="00CB4C6A" w:rsidP="000F7D50"/>
          <w:p w:rsidR="00CB4C6A" w:rsidRDefault="00CB4C6A" w:rsidP="000F7D50">
            <w:r>
              <w:rPr>
                <w:noProof/>
              </w:rPr>
              <w:lastRenderedPageBreak/>
              <w:drawing>
                <wp:inline distT="0" distB="0" distL="0" distR="0" wp14:anchorId="5C84F84D" wp14:editId="1EAE0C48">
                  <wp:extent cx="6171429" cy="2609524"/>
                  <wp:effectExtent l="0" t="0" r="1270" b="63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429" cy="2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4C6A" w:rsidRDefault="00CB4C6A" w:rsidP="000F7D50">
            <w:r>
              <w:rPr>
                <w:rFonts w:hint="eastAsia"/>
              </w:rPr>
              <w:t>启动</w:t>
            </w:r>
          </w:p>
          <w:p w:rsidR="0019788D" w:rsidRDefault="00900E71" w:rsidP="000F7D50">
            <w:proofErr w:type="spellStart"/>
            <w:r>
              <w:rPr>
                <w:rFonts w:hint="eastAsia"/>
              </w:rPr>
              <w:t>activeMq</w:t>
            </w:r>
            <w:proofErr w:type="spellEnd"/>
            <w:r>
              <w:t xml:space="preserve"> start</w:t>
            </w:r>
          </w:p>
          <w:p w:rsidR="003C6E78" w:rsidRDefault="003C6E78" w:rsidP="000F7D50">
            <w:r>
              <w:rPr>
                <w:noProof/>
              </w:rPr>
              <w:drawing>
                <wp:inline distT="0" distB="0" distL="0" distR="0" wp14:anchorId="6C079E2F" wp14:editId="57D5D5EE">
                  <wp:extent cx="7020560" cy="3694430"/>
                  <wp:effectExtent l="0" t="0" r="8890" b="127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369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6E78" w:rsidRDefault="003C6E78" w:rsidP="000F7D50"/>
          <w:p w:rsidR="00FD3729" w:rsidRDefault="00FD3729" w:rsidP="000F7D50"/>
        </w:tc>
      </w:tr>
    </w:tbl>
    <w:p w:rsidR="00E0779A" w:rsidRDefault="00E0779A" w:rsidP="000F7D50"/>
    <w:p w:rsidR="00E0779A" w:rsidRDefault="00E0779A" w:rsidP="000F7D50"/>
    <w:p w:rsidR="0058480D" w:rsidRDefault="00AF1F8D" w:rsidP="00AF1F8D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消息队列的模式</w:t>
      </w:r>
    </w:p>
    <w:p w:rsidR="001728C3" w:rsidRPr="001728C3" w:rsidRDefault="001728C3" w:rsidP="001728C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4795396</wp:posOffset>
                </wp:positionH>
                <wp:positionV relativeFrom="paragraph">
                  <wp:posOffset>38306</wp:posOffset>
                </wp:positionV>
                <wp:extent cx="1414130" cy="669851"/>
                <wp:effectExtent l="0" t="0" r="15240" b="1651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48E" w:rsidRDefault="001728C3" w:rsidP="0030648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0648E">
                              <w:t>onsumer</w:t>
                            </w:r>
                          </w:p>
                          <w:p w:rsidR="001728C3" w:rsidRDefault="001728C3" w:rsidP="003064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44" style="position:absolute;left:0;text-align:left;margin-left:377.6pt;margin-top:3pt;width:111.35pt;height:5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" fillcolor="#4f81bd [3204]" strokecolor="#243f60 [1604]" strokeweight="2pt">
                <v:textbox>
                  <w:txbxContent>
                    <w:p w:rsidR="0030648E" w:rsidRDefault="001728C3" w:rsidP="0030648E">
                      <w:pPr>
                        <w:jc w:val="center"/>
                      </w:pPr>
                      <w:r>
                        <w:t>C</w:t>
                      </w:r>
                      <w:r w:rsidR="0030648E">
                        <w:t>onsumer</w:t>
                      </w:r>
                    </w:p>
                    <w:p w:rsidR="001728C3" w:rsidRDefault="001728C3" w:rsidP="003064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监听器</w:t>
                      </w:r>
                    </w:p>
                  </w:txbxContent>
                </v:textbox>
              </v:rect>
            </w:pict>
          </mc:Fallback>
        </mc:AlternateContent>
      </w:r>
    </w:p>
    <w:p w:rsidR="00B919BB" w:rsidRDefault="00242811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3058115</wp:posOffset>
                </wp:positionH>
                <wp:positionV relativeFrom="paragraph">
                  <wp:posOffset>121920</wp:posOffset>
                </wp:positionV>
                <wp:extent cx="1658679" cy="701749"/>
                <wp:effectExtent l="0" t="38100" r="55880" b="2222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679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635C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3" o:spid="_x0000_s1026" type="#_x0000_t32" style="position:absolute;left:0;text-align:left;margin-left:240.8pt;margin-top:9.6pt;width:130.6pt;height:5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  <w:r w:rsidR="00E31A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132080</wp:posOffset>
                </wp:positionV>
                <wp:extent cx="935665" cy="1339702"/>
                <wp:effectExtent l="0" t="0" r="17145" b="13335"/>
                <wp:wrapNone/>
                <wp:docPr id="81" name="圆柱体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133970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AAE" w:rsidRDefault="00E31AAE" w:rsidP="00E31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柱体 81" o:spid="_x0000_s1045" type="#_x0000_t22" style="position:absolute;left:0;text-align:left;margin-left:164.6pt;margin-top:10.4pt;width:73.65pt;height:10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" adj="3771" fillcolor="white [3201]" strokecolor="#f79646 [3209]" strokeweight="2pt">
                <v:textbox>
                  <w:txbxContent>
                    <w:p w:rsidR="00E31AAE" w:rsidRDefault="00E31AAE" w:rsidP="00E31A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q</w:t>
                      </w:r>
                      <w:r>
                        <w:t>ueue</w:t>
                      </w:r>
                    </w:p>
                  </w:txbxContent>
                </v:textbox>
              </v:shape>
            </w:pict>
          </mc:Fallback>
        </mc:AlternateContent>
      </w:r>
    </w:p>
    <w:p w:rsidR="00B919BB" w:rsidRDefault="00B919BB" w:rsidP="00B919BB"/>
    <w:p w:rsidR="00B919BB" w:rsidRDefault="00E31AAE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20320</wp:posOffset>
                </wp:positionV>
                <wp:extent cx="1371600" cy="637954"/>
                <wp:effectExtent l="0" t="0" r="19050" b="1016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7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01" w:rsidRDefault="00AA6101" w:rsidP="00AA61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46" style="position:absolute;left:0;text-align:left;margin-left:23.05pt;margin-top:1.6pt;width:108pt;height:5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" fillcolor="#4f81bd [3204]" strokecolor="#243f60 [1604]" strokeweight="2pt">
                <v:textbox>
                  <w:txbxContent>
                    <w:p w:rsidR="00AA6101" w:rsidRDefault="00AA6101" w:rsidP="00AA61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roducer</w:t>
                      </w:r>
                    </w:p>
                  </w:txbxContent>
                </v:textbox>
              </v:rect>
            </w:pict>
          </mc:Fallback>
        </mc:AlternateContent>
      </w:r>
    </w:p>
    <w:p w:rsidR="00B919BB" w:rsidRDefault="00242811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3090012</wp:posOffset>
                </wp:positionH>
                <wp:positionV relativeFrom="paragraph">
                  <wp:posOffset>129762</wp:posOffset>
                </wp:positionV>
                <wp:extent cx="1658679" cy="467832"/>
                <wp:effectExtent l="0" t="0" r="74930" b="6604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679" cy="4678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DE737" id="直接箭头连接符 84" o:spid="_x0000_s1026" type="#_x0000_t32" style="position:absolute;left:0;text-align:left;margin-left:243.3pt;margin-top:10.2pt;width:130.6pt;height:3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" strokecolor="#4579b8 [3044]">
                <v:stroke dashstyle="dash" endarrow="block"/>
              </v:shape>
            </w:pict>
          </mc:Fallback>
        </mc:AlternateContent>
      </w:r>
      <w:r w:rsidR="00E31A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1665251</wp:posOffset>
                </wp:positionH>
                <wp:positionV relativeFrom="paragraph">
                  <wp:posOffset>55334</wp:posOffset>
                </wp:positionV>
                <wp:extent cx="393404" cy="21265"/>
                <wp:effectExtent l="0" t="57150" r="45085" b="7429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2892B" id="直接箭头连接符 80" o:spid="_x0000_s1026" type="#_x0000_t32" style="position:absolute;left:0;text-align:left;margin-left:131.1pt;margin-top:4.35pt;width:31pt;height:1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B919BB" w:rsidRDefault="00E31AAE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53687D" wp14:editId="6DDC7A52">
                <wp:simplePos x="0" y="0"/>
                <wp:positionH relativeFrom="column">
                  <wp:posOffset>4752753</wp:posOffset>
                </wp:positionH>
                <wp:positionV relativeFrom="paragraph">
                  <wp:posOffset>34053</wp:posOffset>
                </wp:positionV>
                <wp:extent cx="1414130" cy="669851"/>
                <wp:effectExtent l="0" t="0" r="15240" b="1651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AE" w:rsidRDefault="001728C3" w:rsidP="00E31AA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E31AAE">
                              <w:t>onsumer</w:t>
                            </w:r>
                          </w:p>
                          <w:p w:rsidR="001728C3" w:rsidRDefault="001728C3" w:rsidP="001728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监听器</w:t>
                            </w:r>
                          </w:p>
                          <w:p w:rsidR="001728C3" w:rsidRDefault="001728C3" w:rsidP="00E31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3687D" id="矩形 82" o:spid="_x0000_s1047" style="position:absolute;left:0;text-align:left;margin-left:374.25pt;margin-top:2.7pt;width:111.35pt;height:5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" fillcolor="#4f81bd [3204]" strokecolor="#243f60 [1604]" strokeweight="2pt">
                <v:textbox>
                  <w:txbxContent>
                    <w:p w:rsidR="00E31AAE" w:rsidRDefault="001728C3" w:rsidP="00E31AAE">
                      <w:pPr>
                        <w:jc w:val="center"/>
                      </w:pPr>
                      <w:r>
                        <w:t>C</w:t>
                      </w:r>
                      <w:r w:rsidR="00E31AAE">
                        <w:t>onsumer</w:t>
                      </w:r>
                    </w:p>
                    <w:p w:rsidR="001728C3" w:rsidRDefault="001728C3" w:rsidP="001728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监听器</w:t>
                      </w:r>
                    </w:p>
                    <w:p w:rsidR="001728C3" w:rsidRDefault="001728C3" w:rsidP="00E31AA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19BB" w:rsidRDefault="00B919BB" w:rsidP="00B919BB"/>
    <w:p w:rsidR="00B919BB" w:rsidRDefault="00B919BB" w:rsidP="00B919BB"/>
    <w:p w:rsidR="00E31AAE" w:rsidRDefault="00E31AAE" w:rsidP="00B919BB"/>
    <w:p w:rsidR="005068CE" w:rsidRDefault="005068CE" w:rsidP="00B919BB"/>
    <w:p w:rsidR="00E31AAE" w:rsidRDefault="00E31AAE" w:rsidP="00B919BB"/>
    <w:p w:rsidR="00E31AAE" w:rsidRDefault="005068CE" w:rsidP="00B919BB">
      <w:r w:rsidRPr="00E31A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2A096" wp14:editId="25B77049">
                <wp:simplePos x="0" y="0"/>
                <wp:positionH relativeFrom="column">
                  <wp:posOffset>4763622</wp:posOffset>
                </wp:positionH>
                <wp:positionV relativeFrom="paragraph">
                  <wp:posOffset>44229</wp:posOffset>
                </wp:positionV>
                <wp:extent cx="1414130" cy="669851"/>
                <wp:effectExtent l="0" t="0" r="15240" b="1651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AE" w:rsidRDefault="001728C3" w:rsidP="00E31AA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E31AAE">
                              <w:t>onsumer</w:t>
                            </w:r>
                          </w:p>
                          <w:p w:rsidR="001728C3" w:rsidRDefault="001728C3" w:rsidP="001728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监听器</w:t>
                            </w:r>
                          </w:p>
                          <w:p w:rsidR="001728C3" w:rsidRDefault="001728C3" w:rsidP="00E31A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2A096" id="矩形 79" o:spid="_x0000_s1048" style="position:absolute;left:0;text-align:left;margin-left:375.1pt;margin-top:3.5pt;width:111.35pt;height:5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" fillcolor="#4f81bd [3204]" strokecolor="#243f60 [1604]" strokeweight="2pt">
                <v:textbox>
                  <w:txbxContent>
                    <w:p w:rsidR="00E31AAE" w:rsidRDefault="001728C3" w:rsidP="00E31AAE">
                      <w:pPr>
                        <w:jc w:val="center"/>
                      </w:pPr>
                      <w:r>
                        <w:t>C</w:t>
                      </w:r>
                      <w:r w:rsidR="00E31AAE">
                        <w:t>onsumer</w:t>
                      </w:r>
                    </w:p>
                    <w:p w:rsidR="001728C3" w:rsidRDefault="001728C3" w:rsidP="001728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监听器</w:t>
                      </w:r>
                    </w:p>
                    <w:p w:rsidR="001728C3" w:rsidRDefault="001728C3" w:rsidP="00E31AA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31AAE" w:rsidRDefault="005068CE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3058115</wp:posOffset>
                </wp:positionH>
                <wp:positionV relativeFrom="paragraph">
                  <wp:posOffset>84263</wp:posOffset>
                </wp:positionV>
                <wp:extent cx="1626781" cy="737324"/>
                <wp:effectExtent l="0" t="38100" r="50165" b="2476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781" cy="737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198C1" id="直接箭头连接符 88" o:spid="_x0000_s1026" type="#_x0000_t32" style="position:absolute;left:0;text-align:left;margin-left:240.8pt;margin-top:6.65pt;width:128.1pt;height:58.0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 w:rsidR="00C56404" w:rsidRPr="00C564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9BADC6" wp14:editId="29663DCD">
                <wp:simplePos x="0" y="0"/>
                <wp:positionH relativeFrom="column">
                  <wp:posOffset>2116027</wp:posOffset>
                </wp:positionH>
                <wp:positionV relativeFrom="paragraph">
                  <wp:posOffset>99931</wp:posOffset>
                </wp:positionV>
                <wp:extent cx="935665" cy="1339702"/>
                <wp:effectExtent l="0" t="0" r="17145" b="13335"/>
                <wp:wrapNone/>
                <wp:docPr id="86" name="圆柱体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133970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404" w:rsidRDefault="00C56404" w:rsidP="00C56404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BADC6" id="圆柱体 86" o:spid="_x0000_s1049" type="#_x0000_t22" style="position:absolute;left:0;text-align:left;margin-left:166.6pt;margin-top:7.85pt;width:73.65pt;height:10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" adj="3771" fillcolor="white [3201]" strokecolor="#f79646 [3209]" strokeweight="2pt">
                <v:textbox>
                  <w:txbxContent>
                    <w:p w:rsidR="00C56404" w:rsidRDefault="00C56404" w:rsidP="00C56404">
                      <w:pPr>
                        <w:jc w:val="center"/>
                      </w:pPr>
                      <w: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</w:p>
    <w:p w:rsidR="00E31AAE" w:rsidRDefault="00E31AAE" w:rsidP="00B919BB"/>
    <w:p w:rsidR="00E31AAE" w:rsidRDefault="00E31AAE" w:rsidP="00B919BB">
      <w:r w:rsidRPr="00E31A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8A135E" wp14:editId="5815E8AB">
                <wp:simplePos x="0" y="0"/>
                <wp:positionH relativeFrom="column">
                  <wp:posOffset>276225</wp:posOffset>
                </wp:positionH>
                <wp:positionV relativeFrom="paragraph">
                  <wp:posOffset>31115</wp:posOffset>
                </wp:positionV>
                <wp:extent cx="1371600" cy="637540"/>
                <wp:effectExtent l="0" t="0" r="19050" b="101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AAE" w:rsidRDefault="00E31AAE" w:rsidP="00E31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A135E" id="矩形 76" o:spid="_x0000_s1050" style="position:absolute;left:0;text-align:left;margin-left:21.75pt;margin-top:2.45pt;width:108pt;height:5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" fillcolor="#4f81bd [3204]" strokecolor="#243f60 [1604]" strokeweight="2pt">
                <v:textbox>
                  <w:txbxContent>
                    <w:p w:rsidR="00E31AAE" w:rsidRDefault="00E31AAE" w:rsidP="00E31A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roducer</w:t>
                      </w:r>
                    </w:p>
                  </w:txbxContent>
                </v:textbox>
              </v:rect>
            </w:pict>
          </mc:Fallback>
        </mc:AlternateContent>
      </w:r>
    </w:p>
    <w:p w:rsidR="005F295B" w:rsidRDefault="005068CE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3058116</wp:posOffset>
                </wp:positionH>
                <wp:positionV relativeFrom="paragraph">
                  <wp:posOffset>74827</wp:posOffset>
                </wp:positionV>
                <wp:extent cx="1658620" cy="463845"/>
                <wp:effectExtent l="0" t="0" r="74930" b="6985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620" cy="46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38E58" id="直接箭头连接符 89" o:spid="_x0000_s1026" type="#_x0000_t32" style="position:absolute;left:0;text-align:left;margin-left:240.8pt;margin-top:5.9pt;width:130.6pt;height:3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  <w:r w:rsidRPr="00E31A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4F63CC" wp14:editId="3AB441C1">
                <wp:simplePos x="0" y="0"/>
                <wp:positionH relativeFrom="column">
                  <wp:posOffset>4731489</wp:posOffset>
                </wp:positionH>
                <wp:positionV relativeFrom="paragraph">
                  <wp:posOffset>145785</wp:posOffset>
                </wp:positionV>
                <wp:extent cx="1414130" cy="669851"/>
                <wp:effectExtent l="0" t="0" r="15240" b="1651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8CE" w:rsidRDefault="001728C3" w:rsidP="005068CE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5068CE">
                              <w:t>onsumer</w:t>
                            </w:r>
                          </w:p>
                          <w:p w:rsidR="001728C3" w:rsidRDefault="001728C3" w:rsidP="001728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监听器</w:t>
                            </w:r>
                          </w:p>
                          <w:p w:rsidR="001728C3" w:rsidRDefault="001728C3" w:rsidP="00506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F63CC" id="矩形 87" o:spid="_x0000_s1051" style="position:absolute;left:0;text-align:left;margin-left:372.55pt;margin-top:11.5pt;width:111.35pt;height:5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" fillcolor="#4f81bd [3204]" strokecolor="#243f60 [1604]" strokeweight="2pt">
                <v:textbox>
                  <w:txbxContent>
                    <w:p w:rsidR="005068CE" w:rsidRDefault="001728C3" w:rsidP="005068CE">
                      <w:pPr>
                        <w:jc w:val="center"/>
                      </w:pPr>
                      <w:r>
                        <w:t>C</w:t>
                      </w:r>
                      <w:r w:rsidR="005068CE">
                        <w:t>onsumer</w:t>
                      </w:r>
                    </w:p>
                    <w:p w:rsidR="001728C3" w:rsidRDefault="001728C3" w:rsidP="001728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监听器</w:t>
                      </w:r>
                    </w:p>
                    <w:p w:rsidR="001728C3" w:rsidRDefault="001728C3" w:rsidP="005068C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56404" w:rsidRPr="00C564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C27C99" wp14:editId="0632FD29">
                <wp:simplePos x="0" y="0"/>
                <wp:positionH relativeFrom="column">
                  <wp:posOffset>1690577</wp:posOffset>
                </wp:positionH>
                <wp:positionV relativeFrom="paragraph">
                  <wp:posOffset>80246</wp:posOffset>
                </wp:positionV>
                <wp:extent cx="393404" cy="21265"/>
                <wp:effectExtent l="0" t="57150" r="45085" b="7429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4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8614" id="直接箭头连接符 85" o:spid="_x0000_s1026" type="#_x0000_t32" style="position:absolute;left:0;text-align:left;margin-left:133.1pt;margin-top:6.3pt;width:31pt;height:1.6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5F295B" w:rsidRDefault="005F295B" w:rsidP="00B919BB"/>
    <w:p w:rsidR="00B919BB" w:rsidRDefault="00B919BB" w:rsidP="00B919BB"/>
    <w:p w:rsidR="00B919BB" w:rsidRDefault="00B919BB" w:rsidP="00B919BB"/>
    <w:p w:rsidR="00E31AAE" w:rsidRDefault="00E31AAE" w:rsidP="00B919BB"/>
    <w:p w:rsidR="00E31AAE" w:rsidRDefault="00E31AAE" w:rsidP="00B919BB"/>
    <w:p w:rsidR="00D93491" w:rsidRDefault="00D93491" w:rsidP="00B919BB"/>
    <w:p w:rsidR="00D93491" w:rsidRDefault="00D93491" w:rsidP="00B919BB"/>
    <w:p w:rsidR="00D93491" w:rsidRDefault="00036B58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2449385</wp:posOffset>
                </wp:positionH>
                <wp:positionV relativeFrom="paragraph">
                  <wp:posOffset>127512</wp:posOffset>
                </wp:positionV>
                <wp:extent cx="1626919" cy="760021"/>
                <wp:effectExtent l="0" t="0" r="11430" b="21590"/>
                <wp:wrapNone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919" cy="760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B58" w:rsidRDefault="00036B58" w:rsidP="00036B5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拉消息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到消费端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94" o:spid="_x0000_s1052" style="position:absolute;left:0;text-align:left;margin-left:192.85pt;margin-top:10.05pt;width:128.1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" fillcolor="white [3201]" strokecolor="#f79646 [3209]" strokeweight="2pt">
                <v:textbox>
                  <w:txbxContent>
                    <w:p w:rsidR="00036B58" w:rsidRDefault="00036B58" w:rsidP="00036B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拉消息到消费端</w:t>
                      </w:r>
                    </w:p>
                  </w:txbxContent>
                </v:textbox>
              </v:roundrect>
            </w:pict>
          </mc:Fallback>
        </mc:AlternateContent>
      </w:r>
      <w:r w:rsidR="00D934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4396856</wp:posOffset>
                </wp:positionH>
                <wp:positionV relativeFrom="paragraph">
                  <wp:posOffset>80010</wp:posOffset>
                </wp:positionV>
                <wp:extent cx="2196935" cy="855023"/>
                <wp:effectExtent l="0" t="0" r="13335" b="2159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55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491" w:rsidRDefault="00D93491" w:rsidP="00D93491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53" style="position:absolute;left:0;text-align:left;margin-left:346.2pt;margin-top:6.3pt;width:173pt;height:67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" fillcolor="#4f81bd [3204]" strokecolor="#243f60 [1604]" strokeweight="2pt">
                <v:textbox>
                  <w:txbxContent>
                    <w:p w:rsidR="00D93491" w:rsidRDefault="00D93491" w:rsidP="00D93491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onsumer</w:t>
                      </w:r>
                    </w:p>
                  </w:txbxContent>
                </v:textbox>
              </v:rect>
            </w:pict>
          </mc:Fallback>
        </mc:AlternateContent>
      </w:r>
      <w:r w:rsidR="00D934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240377</wp:posOffset>
                </wp:positionH>
                <wp:positionV relativeFrom="paragraph">
                  <wp:posOffset>32402</wp:posOffset>
                </wp:positionV>
                <wp:extent cx="1793174" cy="926276"/>
                <wp:effectExtent l="0" t="0" r="17145" b="2667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74" cy="9262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3491" w:rsidRDefault="00D93491" w:rsidP="00D93491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0" o:spid="_x0000_s1054" style="position:absolute;left:0;text-align:left;margin-left:18.95pt;margin-top:2.55pt;width:141.2pt;height:7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" fillcolor="#4f81bd [3204]" strokecolor="#243f60 [1604]" strokeweight="2pt">
                <v:textbox>
                  <w:txbxContent>
                    <w:p w:rsidR="00D93491" w:rsidRDefault="00D93491" w:rsidP="00D93491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:rsidR="00D93491" w:rsidRDefault="00D93491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2083600</wp:posOffset>
                </wp:positionH>
                <wp:positionV relativeFrom="paragraph">
                  <wp:posOffset>206185</wp:posOffset>
                </wp:positionV>
                <wp:extent cx="2255132" cy="154379"/>
                <wp:effectExtent l="0" t="0" r="12065" b="17145"/>
                <wp:wrapNone/>
                <wp:docPr id="93" name="箭头: 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132" cy="15437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B5E0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93" o:spid="_x0000_s1026" type="#_x0000_t66" style="position:absolute;left:0;text-align:left;margin-left:164.05pt;margin-top:16.25pt;width:177.55pt;height:1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" adj="739" fillcolor="#4f81bd [3204]" strokecolor="#243f60 [1604]" strokeweight="2pt"/>
            </w:pict>
          </mc:Fallback>
        </mc:AlternateContent>
      </w:r>
    </w:p>
    <w:p w:rsidR="00D93491" w:rsidRDefault="00D93491" w:rsidP="00B919BB"/>
    <w:p w:rsidR="00D93491" w:rsidRDefault="00D93491" w:rsidP="00B919BB"/>
    <w:p w:rsidR="00D93491" w:rsidRDefault="00D93491" w:rsidP="00B919BB"/>
    <w:p w:rsidR="00D93491" w:rsidRDefault="00D93491" w:rsidP="00B919BB"/>
    <w:p w:rsidR="00B919BB" w:rsidRDefault="00B919BB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4515353</wp:posOffset>
                </wp:positionH>
                <wp:positionV relativeFrom="paragraph">
                  <wp:posOffset>213179</wp:posOffset>
                </wp:positionV>
                <wp:extent cx="1413163" cy="391886"/>
                <wp:effectExtent l="0" t="19050" r="34925" b="46355"/>
                <wp:wrapNone/>
                <wp:docPr id="99" name="箭头: 右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3918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D850" id="箭头: 右 99" o:spid="_x0000_s1026" type="#_x0000_t13" style="position:absolute;left:0;text-align:left;margin-left:355.55pt;margin-top:16.8pt;width:111.25pt;height:30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" adj="1860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2721948</wp:posOffset>
                </wp:positionH>
                <wp:positionV relativeFrom="paragraph">
                  <wp:posOffset>-11430</wp:posOffset>
                </wp:positionV>
                <wp:extent cx="1721922" cy="795646"/>
                <wp:effectExtent l="0" t="0" r="12065" b="24130"/>
                <wp:wrapNone/>
                <wp:docPr id="98" name="矩形: 圆角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795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D9" w:rsidRDefault="00496BD9" w:rsidP="00496B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8" o:spid="_x0000_s1055" style="position:absolute;left:0;text-align:left;margin-left:214.35pt;margin-top:-.9pt;width:135.6pt;height:6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" fillcolor="#4f81bd [3204]" strokecolor="#243f60 [1604]" strokeweight="2pt">
                <v:textbox>
                  <w:txbxContent>
                    <w:p w:rsidR="00496BD9" w:rsidRDefault="00496BD9" w:rsidP="00496B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BD9" w:rsidRDefault="00496BD9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1903309</wp:posOffset>
                </wp:positionH>
                <wp:positionV relativeFrom="paragraph">
                  <wp:posOffset>185577</wp:posOffset>
                </wp:positionV>
                <wp:extent cx="617517" cy="653143"/>
                <wp:effectExtent l="0" t="38100" r="49530" b="3302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C0E8C" id="直接箭头连接符 96" o:spid="_x0000_s1026" type="#_x0000_t32" style="position:absolute;left:0;text-align:left;margin-left:149.85pt;margin-top:14.6pt;width:48.6pt;height:51.4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</w:p>
    <w:p w:rsidR="00496BD9" w:rsidRDefault="00496BD9" w:rsidP="00B919B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525673</wp:posOffset>
                </wp:positionH>
                <wp:positionV relativeFrom="paragraph">
                  <wp:posOffset>38100</wp:posOffset>
                </wp:positionV>
                <wp:extent cx="1353787" cy="1163782"/>
                <wp:effectExtent l="0" t="0" r="18415" b="1778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1163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BD9" w:rsidRDefault="00496BD9" w:rsidP="00496BD9">
                            <w:pPr>
                              <w:jc w:val="center"/>
                            </w:pPr>
                            <w:r>
                              <w:t>Q</w:t>
                            </w:r>
                            <w:r>
                              <w:rPr>
                                <w:rFonts w:hint="eastAsia"/>
                              </w:rPr>
                              <w:t>ueue</w:t>
                            </w:r>
                          </w:p>
                          <w:p w:rsidR="001E3241" w:rsidRDefault="001E3241" w:rsidP="00496B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记录消费状态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5" o:spid="_x0000_s1056" style="position:absolute;left:0;text-align:left;margin-left:41.4pt;margin-top:3pt;width:106.6pt;height:91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" fillcolor="white [3201]" strokecolor="#f79646 [3209]" strokeweight="2pt">
                <v:textbox>
                  <w:txbxContent>
                    <w:p w:rsidR="00496BD9" w:rsidRDefault="00496BD9" w:rsidP="00496BD9">
                      <w:pPr>
                        <w:jc w:val="center"/>
                      </w:pPr>
                      <w:r>
                        <w:t>Q</w:t>
                      </w:r>
                      <w:r>
                        <w:rPr>
                          <w:rFonts w:hint="eastAsia"/>
                        </w:rPr>
                        <w:t>ueue</w:t>
                      </w:r>
                    </w:p>
                    <w:p w:rsidR="001E3241" w:rsidRDefault="001E3241" w:rsidP="00496B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记录消费状态</w:t>
                      </w:r>
                    </w:p>
                  </w:txbxContent>
                </v:textbox>
              </v:oval>
            </w:pict>
          </mc:Fallback>
        </mc:AlternateContent>
      </w:r>
    </w:p>
    <w:p w:rsidR="00496BD9" w:rsidRDefault="00496BD9" w:rsidP="00B919BB"/>
    <w:p w:rsidR="00496BD9" w:rsidRDefault="00496BD9" w:rsidP="00B919BB"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2D7C1A" wp14:editId="11FECECF">
                <wp:simplePos x="0" y="0"/>
                <wp:positionH relativeFrom="column">
                  <wp:posOffset>2777680</wp:posOffset>
                </wp:positionH>
                <wp:positionV relativeFrom="paragraph">
                  <wp:posOffset>193675</wp:posOffset>
                </wp:positionV>
                <wp:extent cx="1721485" cy="795020"/>
                <wp:effectExtent l="0" t="0" r="12065" b="24130"/>
                <wp:wrapNone/>
                <wp:docPr id="100" name="矩形: 圆角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D9" w:rsidRDefault="00496BD9" w:rsidP="00496B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D7C1A" id="矩形: 圆角 100" o:spid="_x0000_s1057" style="position:absolute;left:0;text-align:left;margin-left:218.7pt;margin-top:15.25pt;width:135.55pt;height:6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" fillcolor="#4f81bd [3204]" strokecolor="#243f60 [1604]" strokeweight="2pt">
                <v:textbox>
                  <w:txbxContent>
                    <w:p w:rsidR="00496BD9" w:rsidRDefault="00496BD9" w:rsidP="00496B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1950811</wp:posOffset>
                </wp:positionH>
                <wp:positionV relativeFrom="paragraph">
                  <wp:posOffset>115026</wp:posOffset>
                </wp:positionV>
                <wp:extent cx="771896" cy="556029"/>
                <wp:effectExtent l="0" t="0" r="66675" b="5397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896" cy="556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FFDE5" id="直接箭头连接符 97" o:spid="_x0000_s1026" type="#_x0000_t32" style="position:absolute;left:0;text-align:left;margin-left:153.6pt;margin-top:9.05pt;width:60.8pt;height:43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496BD9" w:rsidRDefault="00496BD9" w:rsidP="00B919BB"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5B7F0D" wp14:editId="5325F58E">
                <wp:simplePos x="0" y="0"/>
                <wp:positionH relativeFrom="column">
                  <wp:posOffset>4570920</wp:posOffset>
                </wp:positionH>
                <wp:positionV relativeFrom="paragraph">
                  <wp:posOffset>194945</wp:posOffset>
                </wp:positionV>
                <wp:extent cx="1412875" cy="391795"/>
                <wp:effectExtent l="0" t="19050" r="34925" b="46355"/>
                <wp:wrapNone/>
                <wp:docPr id="101" name="箭头: 右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91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0F725" id="箭头: 右 101" o:spid="_x0000_s1026" type="#_x0000_t13" style="position:absolute;left:0;text-align:left;margin-left:359.9pt;margin-top:15.35pt;width:111.25pt;height:3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" adj="18605" fillcolor="#4f81bd [3204]" strokecolor="#243f60 [1604]" strokeweight="2pt"/>
            </w:pict>
          </mc:Fallback>
        </mc:AlternateContent>
      </w:r>
    </w:p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C8B1FE" wp14:editId="1F6124E8">
                <wp:simplePos x="0" y="0"/>
                <wp:positionH relativeFrom="column">
                  <wp:posOffset>2982905</wp:posOffset>
                </wp:positionH>
                <wp:positionV relativeFrom="paragraph">
                  <wp:posOffset>36195</wp:posOffset>
                </wp:positionV>
                <wp:extent cx="1721485" cy="795020"/>
                <wp:effectExtent l="0" t="0" r="12065" b="24130"/>
                <wp:wrapNone/>
                <wp:docPr id="105" name="矩形: 圆角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D9" w:rsidRDefault="00496BD9" w:rsidP="00496B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A81E17" w:rsidRDefault="00A81E17" w:rsidP="00496B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记录消费状态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8B1FE" id="矩形: 圆角 105" o:spid="_x0000_s1058" style="position:absolute;left:0;text-align:left;margin-left:234.85pt;margin-top:2.85pt;width:135.55pt;height:62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" fillcolor="#4f81bd [3204]" strokecolor="#243f60 [1604]" strokeweight="2pt">
                <v:textbox>
                  <w:txbxContent>
                    <w:p w:rsidR="00496BD9" w:rsidRDefault="00496BD9" w:rsidP="00496B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A81E17" w:rsidRDefault="00A81E17" w:rsidP="00496B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记录消费状态</w:t>
                      </w:r>
                    </w:p>
                  </w:txbxContent>
                </v:textbox>
              </v:roundrect>
            </w:pict>
          </mc:Fallback>
        </mc:AlternateContent>
      </w:r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624A9A" wp14:editId="4ED4DEC5">
                <wp:simplePos x="0" y="0"/>
                <wp:positionH relativeFrom="column">
                  <wp:posOffset>4810760</wp:posOffset>
                </wp:positionH>
                <wp:positionV relativeFrom="paragraph">
                  <wp:posOffset>1471295</wp:posOffset>
                </wp:positionV>
                <wp:extent cx="1412875" cy="391795"/>
                <wp:effectExtent l="0" t="19050" r="34925" b="46355"/>
                <wp:wrapNone/>
                <wp:docPr id="108" name="箭头: 右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91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CA833" id="箭头: 右 108" o:spid="_x0000_s1026" type="#_x0000_t13" style="position:absolute;left:0;text-align:left;margin-left:378.8pt;margin-top:115.85pt;width:111.25pt;height:3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" adj="18605" fillcolor="#4f81bd [3204]" strokecolor="#243f60 [1604]" strokeweight="2pt"/>
            </w:pict>
          </mc:Fallback>
        </mc:AlternateContent>
      </w:r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06985E" wp14:editId="291034F4">
                <wp:simplePos x="0" y="0"/>
                <wp:positionH relativeFrom="column">
                  <wp:posOffset>3017520</wp:posOffset>
                </wp:positionH>
                <wp:positionV relativeFrom="paragraph">
                  <wp:posOffset>1209040</wp:posOffset>
                </wp:positionV>
                <wp:extent cx="1721485" cy="795020"/>
                <wp:effectExtent l="0" t="0" r="12065" b="24130"/>
                <wp:wrapNone/>
                <wp:docPr id="107" name="矩形: 圆角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BD9" w:rsidRDefault="00496BD9" w:rsidP="00496BD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4D1EDC" w:rsidRDefault="004D1EDC" w:rsidP="004D1E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记录消费状态</w:t>
                            </w:r>
                          </w:p>
                          <w:p w:rsidR="004D1EDC" w:rsidRDefault="004D1EDC" w:rsidP="00496B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6985E" id="矩形: 圆角 107" o:spid="_x0000_s1059" style="position:absolute;left:0;text-align:left;margin-left:237.6pt;margin-top:95.2pt;width:135.55pt;height:6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" fillcolor="#4f81bd [3204]" strokecolor="#243f60 [1604]" strokeweight="2pt">
                <v:textbox>
                  <w:txbxContent>
                    <w:p w:rsidR="00496BD9" w:rsidRDefault="00496BD9" w:rsidP="00496BD9">
                      <w:pPr>
                        <w:jc w:val="center"/>
                      </w:pPr>
                      <w:r>
                        <w:t>B</w:t>
                      </w:r>
                    </w:p>
                    <w:p w:rsidR="004D1EDC" w:rsidRDefault="004D1EDC" w:rsidP="004D1E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记录消费状态</w:t>
                      </w:r>
                    </w:p>
                    <w:p w:rsidR="004D1EDC" w:rsidRDefault="004D1EDC" w:rsidP="00496B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A5B836" wp14:editId="0D98D60C">
                <wp:simplePos x="0" y="0"/>
                <wp:positionH relativeFrom="column">
                  <wp:posOffset>4754880</wp:posOffset>
                </wp:positionH>
                <wp:positionV relativeFrom="paragraph">
                  <wp:posOffset>279400</wp:posOffset>
                </wp:positionV>
                <wp:extent cx="1412875" cy="391795"/>
                <wp:effectExtent l="0" t="19050" r="34925" b="46355"/>
                <wp:wrapNone/>
                <wp:docPr id="106" name="箭头: 右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91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EB81A" id="箭头: 右 106" o:spid="_x0000_s1026" type="#_x0000_t13" style="position:absolute;left:0;text-align:left;margin-left:374.4pt;margin-top:22pt;width:111.25pt;height:30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" adj="18605" fillcolor="#4f81bd [3204]" strokecolor="#243f60 [1604]" strokeweight="2pt"/>
            </w:pict>
          </mc:Fallback>
        </mc:AlternateContent>
      </w:r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CFCF0A" wp14:editId="6E46A199">
                <wp:simplePos x="0" y="0"/>
                <wp:positionH relativeFrom="column">
                  <wp:posOffset>2190750</wp:posOffset>
                </wp:positionH>
                <wp:positionV relativeFrom="paragraph">
                  <wp:posOffset>1130300</wp:posOffset>
                </wp:positionV>
                <wp:extent cx="771525" cy="555625"/>
                <wp:effectExtent l="0" t="0" r="66675" b="5397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2A789" id="直接箭头连接符 104" o:spid="_x0000_s1026" type="#_x0000_t32" style="position:absolute;left:0;text-align:left;margin-left:172.5pt;margin-top:89pt;width:60.75pt;height:43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" strokecolor="#4579b8 [3044]">
                <v:stroke endarrow="block"/>
              </v:shape>
            </w:pict>
          </mc:Fallback>
        </mc:AlternateContent>
      </w:r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B23057" wp14:editId="14F578B0">
                <wp:simplePos x="0" y="0"/>
                <wp:positionH relativeFrom="column">
                  <wp:posOffset>2143125</wp:posOffset>
                </wp:positionH>
                <wp:positionV relativeFrom="paragraph">
                  <wp:posOffset>513080</wp:posOffset>
                </wp:positionV>
                <wp:extent cx="617220" cy="652780"/>
                <wp:effectExtent l="0" t="38100" r="49530" b="330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6F133" id="直接箭头连接符 103" o:spid="_x0000_s1026" type="#_x0000_t32" style="position:absolute;left:0;text-align:left;margin-left:168.75pt;margin-top:40.4pt;width:48.6pt;height:51.4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" strokecolor="#4579b8 [3044]">
                <v:stroke endarrow="block"/>
              </v:shape>
            </w:pict>
          </mc:Fallback>
        </mc:AlternateContent>
      </w:r>
      <w:r w:rsidRPr="00496BD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03AD25" wp14:editId="5C164061">
                <wp:simplePos x="0" y="0"/>
                <wp:positionH relativeFrom="column">
                  <wp:posOffset>765175</wp:posOffset>
                </wp:positionH>
                <wp:positionV relativeFrom="paragraph">
                  <wp:posOffset>569595</wp:posOffset>
                </wp:positionV>
                <wp:extent cx="1353185" cy="1163320"/>
                <wp:effectExtent l="0" t="0" r="18415" b="1778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1163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BD9" w:rsidRDefault="00496BD9" w:rsidP="00496BD9">
                            <w:pPr>
                              <w:jc w:val="center"/>
                            </w:pPr>
                            <w: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03AD25" id="椭圆 102" o:spid="_x0000_s1060" style="position:absolute;left:0;text-align:left;margin-left:60.25pt;margin-top:44.85pt;width:106.55pt;height:9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" fillcolor="white [3201]" strokecolor="#f79646 [3209]" strokeweight="2pt">
                <v:textbox>
                  <w:txbxContent>
                    <w:p w:rsidR="00496BD9" w:rsidRDefault="00496BD9" w:rsidP="00496BD9">
                      <w:pPr>
                        <w:jc w:val="center"/>
                      </w:pPr>
                      <w:r>
                        <w:t>Topic</w:t>
                      </w:r>
                    </w:p>
                  </w:txbxContent>
                </v:textbox>
              </v:oval>
            </w:pict>
          </mc:Fallback>
        </mc:AlternateContent>
      </w:r>
    </w:p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496BD9" w:rsidP="00B919BB"/>
    <w:p w:rsidR="00496BD9" w:rsidRDefault="00B904A4" w:rsidP="00B904A4">
      <w:pPr>
        <w:pStyle w:val="1"/>
      </w:pPr>
      <w:r>
        <w:rPr>
          <w:rFonts w:hint="eastAsia"/>
        </w:rPr>
        <w:t>4</w:t>
      </w:r>
      <w:r w:rsidR="006D1C6A">
        <w:t xml:space="preserve"> </w:t>
      </w:r>
      <w:proofErr w:type="spellStart"/>
      <w:r w:rsidR="006D1C6A">
        <w:rPr>
          <w:rFonts w:hint="eastAsia"/>
        </w:rPr>
        <w:t>mq</w:t>
      </w:r>
      <w:proofErr w:type="spellEnd"/>
      <w:r w:rsidR="006D1C6A">
        <w:rPr>
          <w:rFonts w:hint="eastAsia"/>
        </w:rPr>
        <w:t>整合</w:t>
      </w:r>
      <w:r w:rsidR="006D1C6A">
        <w:rPr>
          <w:rFonts w:hint="eastAsia"/>
        </w:rPr>
        <w:t>spring</w:t>
      </w:r>
    </w:p>
    <w:p w:rsidR="006D1C6A" w:rsidRPr="006D1C6A" w:rsidRDefault="006D1C6A" w:rsidP="006D1C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234A1" w:rsidTr="009234A1">
        <w:tc>
          <w:tcPr>
            <w:tcW w:w="11046" w:type="dxa"/>
          </w:tcPr>
          <w:p w:rsidR="009234A1" w:rsidRDefault="00BD696F" w:rsidP="00B919BB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编写</w:t>
            </w:r>
            <w:proofErr w:type="spellStart"/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的工厂</w:t>
            </w:r>
          </w:p>
          <w:p w:rsidR="00EA2F64" w:rsidRDefault="00F46E63" w:rsidP="00B919BB">
            <w:r>
              <w:rPr>
                <w:noProof/>
              </w:rPr>
              <w:lastRenderedPageBreak/>
              <w:drawing>
                <wp:inline distT="0" distB="0" distL="0" distR="0" wp14:anchorId="0E894889" wp14:editId="27AD09F9">
                  <wp:extent cx="7020560" cy="4465320"/>
                  <wp:effectExtent l="0" t="0" r="889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B00" w:rsidRDefault="00B751E6" w:rsidP="00B919BB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工厂初始化到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</w:t>
            </w:r>
          </w:p>
          <w:p w:rsidR="00983F83" w:rsidRDefault="00630706" w:rsidP="00B919BB">
            <w:r>
              <w:rPr>
                <w:noProof/>
              </w:rPr>
              <w:lastRenderedPageBreak/>
              <w:drawing>
                <wp:inline distT="0" distB="0" distL="0" distR="0" wp14:anchorId="5EC5B847" wp14:editId="51DBF7CD">
                  <wp:extent cx="7020560" cy="4147820"/>
                  <wp:effectExtent l="0" t="0" r="8890" b="508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14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6E63" w:rsidRDefault="00F46E63" w:rsidP="00B919BB"/>
          <w:p w:rsidR="00983F83" w:rsidRDefault="00983F83" w:rsidP="00B919BB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的监听器封装到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的容器中</w:t>
            </w:r>
          </w:p>
          <w:p w:rsidR="009234A1" w:rsidRDefault="009234A1" w:rsidP="00B919BB">
            <w:r>
              <w:rPr>
                <w:noProof/>
              </w:rPr>
              <w:drawing>
                <wp:inline distT="0" distB="0" distL="0" distR="0" wp14:anchorId="081D5318" wp14:editId="7373B399">
                  <wp:extent cx="6495238" cy="1476190"/>
                  <wp:effectExtent l="0" t="0" r="127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238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34A1" w:rsidRDefault="009234A1" w:rsidP="00B919BB"/>
          <w:p w:rsidR="00BD6665" w:rsidRDefault="00BD6665" w:rsidP="00B919BB"/>
        </w:tc>
      </w:tr>
    </w:tbl>
    <w:p w:rsidR="00496BD9" w:rsidRDefault="00496BD9" w:rsidP="00B919BB"/>
    <w:p w:rsidR="002A4EE7" w:rsidRDefault="002A4EE7" w:rsidP="00B919BB"/>
    <w:p w:rsidR="002A4EE7" w:rsidRDefault="002A4EE7" w:rsidP="00B919BB"/>
    <w:p w:rsidR="002A4EE7" w:rsidRDefault="002A4EE7" w:rsidP="00B919BB"/>
    <w:p w:rsidR="002A4EE7" w:rsidRDefault="002A4EE7" w:rsidP="00B919BB"/>
    <w:p w:rsidR="002A4EE7" w:rsidRDefault="002A4EE7" w:rsidP="00B919BB"/>
    <w:p w:rsidR="002A4EE7" w:rsidRDefault="002A4EE7" w:rsidP="00B919BB"/>
    <w:p w:rsidR="002A4EE7" w:rsidRDefault="002A4EE7" w:rsidP="002A4EE7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分布式事务的业务模型</w:t>
      </w:r>
    </w:p>
    <w:p w:rsidR="00437B0C" w:rsidRDefault="00437B0C" w:rsidP="00437B0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C5815" w:rsidTr="004C5815">
        <w:tc>
          <w:tcPr>
            <w:tcW w:w="11046" w:type="dxa"/>
          </w:tcPr>
          <w:p w:rsidR="0037782D" w:rsidRDefault="0037782D" w:rsidP="00437B0C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提交订单的延迟检查</w:t>
            </w:r>
            <w:r>
              <w:rPr>
                <w:rFonts w:hint="eastAsia"/>
              </w:rPr>
              <w:t>(</w:t>
            </w:r>
            <w:r w:rsidR="00CE5704">
              <w:rPr>
                <w:rFonts w:hint="eastAsia"/>
              </w:rPr>
              <w:t>支付服务</w:t>
            </w:r>
            <w:r>
              <w:t>)</w:t>
            </w:r>
          </w:p>
          <w:p w:rsidR="000C1C37" w:rsidRPr="000C1C37" w:rsidRDefault="00AB2828" w:rsidP="00437B0C">
            <w:r>
              <w:t>PAYMENT_CHECK_QUEUE</w:t>
            </w:r>
          </w:p>
          <w:p w:rsidR="004C5815" w:rsidRDefault="004C5815" w:rsidP="00437B0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支付完成</w:t>
            </w:r>
            <w:r w:rsidR="00647934">
              <w:rPr>
                <w:rFonts w:hint="eastAsia"/>
              </w:rPr>
              <w:t>(</w:t>
            </w:r>
            <w:r w:rsidR="00647934">
              <w:rPr>
                <w:rFonts w:hint="eastAsia"/>
              </w:rPr>
              <w:t>支付服务</w:t>
            </w:r>
            <w:r w:rsidR="00647934">
              <w:t>)</w:t>
            </w:r>
          </w:p>
          <w:p w:rsidR="0001277C" w:rsidRDefault="0001277C" w:rsidP="00437B0C">
            <w:r>
              <w:rPr>
                <w:rFonts w:hint="eastAsia"/>
              </w:rPr>
              <w:t>P</w:t>
            </w:r>
            <w:r>
              <w:t>AYHMENT_SUCCESS_QUEUE</w:t>
            </w:r>
          </w:p>
          <w:p w:rsidR="00744D12" w:rsidRDefault="00744D12" w:rsidP="00437B0C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订单已支付</w:t>
            </w:r>
            <w:r w:rsidR="00D45CDB">
              <w:rPr>
                <w:rFonts w:hint="eastAsia"/>
              </w:rPr>
              <w:t>(</w:t>
            </w:r>
            <w:r w:rsidR="00D45CDB">
              <w:rPr>
                <w:rFonts w:hint="eastAsia"/>
              </w:rPr>
              <w:t>订单服务</w:t>
            </w:r>
            <w:r w:rsidR="00D45CDB">
              <w:t>)</w:t>
            </w:r>
          </w:p>
          <w:p w:rsidR="00D45CDB" w:rsidRDefault="00863914" w:rsidP="00437B0C">
            <w:r>
              <w:rPr>
                <w:rFonts w:hint="eastAsia"/>
              </w:rPr>
              <w:t>O</w:t>
            </w:r>
            <w:r>
              <w:t>RDER_PAY_QUEUE</w:t>
            </w:r>
          </w:p>
          <w:p w:rsidR="006D1495" w:rsidRDefault="006D1495" w:rsidP="00437B0C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库存</w:t>
            </w:r>
            <w:r w:rsidR="005D79F5">
              <w:rPr>
                <w:rFonts w:hint="eastAsia"/>
              </w:rPr>
              <w:t>锁定</w:t>
            </w:r>
            <w:r w:rsidR="005D79F5">
              <w:rPr>
                <w:rFonts w:hint="eastAsia"/>
              </w:rPr>
              <w:t>(</w:t>
            </w:r>
            <w:r w:rsidR="00847E0D">
              <w:rPr>
                <w:rFonts w:hint="eastAsia"/>
              </w:rPr>
              <w:t>库存系统</w:t>
            </w:r>
            <w:r w:rsidR="005D79F5">
              <w:t>)</w:t>
            </w:r>
          </w:p>
          <w:p w:rsidR="00847E0D" w:rsidRDefault="00847E0D" w:rsidP="00437B0C">
            <w:r>
              <w:rPr>
                <w:rFonts w:hint="eastAsia"/>
              </w:rPr>
              <w:t>S</w:t>
            </w:r>
            <w:r>
              <w:t>KU_DEDUCT_QUEUE</w:t>
            </w:r>
          </w:p>
          <w:p w:rsidR="00C934A9" w:rsidRDefault="00C934A9" w:rsidP="00437B0C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订单已出库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订单服务</w:t>
            </w:r>
            <w:r w:rsidR="00B56D90">
              <w:rPr>
                <w:rFonts w:hint="eastAsia"/>
              </w:rPr>
              <w:t>)</w:t>
            </w:r>
          </w:p>
          <w:p w:rsidR="008955B8" w:rsidRDefault="000635A7" w:rsidP="00437B0C">
            <w:r>
              <w:rPr>
                <w:rFonts w:hint="eastAsia"/>
              </w:rPr>
              <w:t>O</w:t>
            </w:r>
            <w:r>
              <w:t>RDER_SUCCESS_QUEUE</w:t>
            </w:r>
          </w:p>
          <w:p w:rsidR="00334F10" w:rsidRDefault="00334F10" w:rsidP="00437B0C"/>
          <w:p w:rsidR="00334F10" w:rsidRDefault="00334F10" w:rsidP="00437B0C">
            <w:r>
              <w:rPr>
                <w:rFonts w:hint="eastAsia"/>
              </w:rPr>
              <w:t>购物车合并队列</w:t>
            </w:r>
          </w:p>
          <w:p w:rsidR="00334F10" w:rsidRDefault="00334F10" w:rsidP="00437B0C">
            <w:r>
              <w:rPr>
                <w:rFonts w:hint="eastAsia"/>
              </w:rPr>
              <w:t>商品管理同步队列</w:t>
            </w:r>
          </w:p>
          <w:p w:rsidR="00334F10" w:rsidRDefault="00334F10" w:rsidP="00437B0C"/>
        </w:tc>
      </w:tr>
    </w:tbl>
    <w:p w:rsidR="00437B0C" w:rsidRDefault="00437B0C" w:rsidP="00437B0C"/>
    <w:p w:rsidR="00437B0C" w:rsidRDefault="00437B0C" w:rsidP="00437B0C"/>
    <w:p w:rsidR="00437B0C" w:rsidRDefault="00C55B15" w:rsidP="00C55B15">
      <w:pPr>
        <w:pStyle w:val="1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分布式事务的复习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36819" w:rsidTr="00436819">
        <w:tc>
          <w:tcPr>
            <w:tcW w:w="11046" w:type="dxa"/>
          </w:tcPr>
          <w:p w:rsidR="00436819" w:rsidRDefault="00436819" w:rsidP="00C55B15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分布式事务</w:t>
            </w:r>
          </w:p>
          <w:p w:rsidR="004223E6" w:rsidRDefault="004223E6" w:rsidP="00C55B15">
            <w:r>
              <w:rPr>
                <w:rFonts w:hint="eastAsia"/>
              </w:rPr>
              <w:t>事务：保证数据的一致性</w:t>
            </w:r>
          </w:p>
          <w:p w:rsidR="00510EA4" w:rsidRDefault="00510EA4" w:rsidP="00C55B15">
            <w:r>
              <w:rPr>
                <w:rFonts w:hint="eastAsia"/>
              </w:rPr>
              <w:t>分布式事务：在分布式环境下保证数据的一致性</w:t>
            </w:r>
          </w:p>
          <w:p w:rsidR="008E7C11" w:rsidRDefault="008E7C11" w:rsidP="00C55B15"/>
          <w:p w:rsidR="008E7C11" w:rsidRDefault="008E7C11" w:rsidP="00C55B15">
            <w:r>
              <w:rPr>
                <w:rFonts w:hint="eastAsia"/>
              </w:rPr>
              <w:t>2</w:t>
            </w:r>
            <w:r>
              <w:t xml:space="preserve"> </w:t>
            </w:r>
            <w:r w:rsidR="00AF0727">
              <w:rPr>
                <w:rFonts w:hint="eastAsia"/>
              </w:rPr>
              <w:t>分布式事务的解决方案</w:t>
            </w:r>
          </w:p>
          <w:p w:rsidR="00652389" w:rsidRDefault="00652389" w:rsidP="00C55B15">
            <w:proofErr w:type="spellStart"/>
            <w:r>
              <w:rPr>
                <w:rFonts w:hint="eastAsia"/>
              </w:rPr>
              <w:t>x</w:t>
            </w:r>
            <w:r w:rsidR="000B1DA0"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>协议</w:t>
            </w:r>
            <w:r w:rsidR="008A18CC">
              <w:rPr>
                <w:rFonts w:hint="eastAsia"/>
              </w:rPr>
              <w:t>，事务管理器，资源管理器</w:t>
            </w:r>
            <w:r w:rsidR="001D12AA">
              <w:rPr>
                <w:rFonts w:hint="eastAsia"/>
              </w:rPr>
              <w:t>之间协议</w:t>
            </w:r>
          </w:p>
          <w:p w:rsidR="002830B1" w:rsidRDefault="002830B1" w:rsidP="00C55B15">
            <w:r>
              <w:rPr>
                <w:rFonts w:hint="eastAsia"/>
              </w:rPr>
              <w:t>两端</w:t>
            </w:r>
            <w:r w:rsidR="00FD3584">
              <w:rPr>
                <w:rFonts w:hint="eastAsia"/>
              </w:rPr>
              <w:t>式提交</w:t>
            </w:r>
            <w:r w:rsidR="005A0E3E">
              <w:rPr>
                <w:rFonts w:hint="eastAsia"/>
              </w:rPr>
              <w:t>，</w:t>
            </w:r>
            <w:proofErr w:type="spellStart"/>
            <w:r w:rsidR="00F4292B">
              <w:rPr>
                <w:rFonts w:hint="eastAsia"/>
              </w:rPr>
              <w:t>xa</w:t>
            </w:r>
            <w:proofErr w:type="spellEnd"/>
            <w:r w:rsidR="00F4292B">
              <w:rPr>
                <w:rFonts w:hint="eastAsia"/>
              </w:rPr>
              <w:t>和</w:t>
            </w:r>
            <w:proofErr w:type="spellStart"/>
            <w:r w:rsidR="00F4292B">
              <w:rPr>
                <w:rFonts w:hint="eastAsia"/>
              </w:rPr>
              <w:t>tcc</w:t>
            </w:r>
            <w:proofErr w:type="spellEnd"/>
            <w:r w:rsidR="00956E81">
              <w:t>(</w:t>
            </w:r>
            <w:proofErr w:type="spellStart"/>
            <w:r w:rsidR="00956E81">
              <w:t>try,confirm,concle</w:t>
            </w:r>
            <w:proofErr w:type="spellEnd"/>
            <w:r w:rsidR="00956E81">
              <w:t>)</w:t>
            </w:r>
          </w:p>
          <w:p w:rsidR="00BA6E9D" w:rsidRDefault="00BA6E9D" w:rsidP="00C55B15">
            <w:r>
              <w:rPr>
                <w:rFonts w:hint="eastAsia"/>
              </w:rPr>
              <w:t>消息，最终一致性的解决方案</w:t>
            </w:r>
          </w:p>
          <w:p w:rsidR="004E4B73" w:rsidRDefault="004E4B73" w:rsidP="00C55B15"/>
          <w:p w:rsidR="004E4B73" w:rsidRDefault="004E4B73" w:rsidP="00C55B15">
            <w:r>
              <w:rPr>
                <w:rFonts w:hint="eastAsia"/>
              </w:rPr>
              <w:t>3</w:t>
            </w:r>
            <w:r>
              <w:t xml:space="preserve"> </w:t>
            </w:r>
            <w:r w:rsidR="00314627">
              <w:rPr>
                <w:rFonts w:hint="eastAsia"/>
              </w:rPr>
              <w:t>基于消息队列的解决方案</w:t>
            </w:r>
          </w:p>
          <w:p w:rsidR="00A9203B" w:rsidRDefault="00A9203B" w:rsidP="00C55B15">
            <w:pPr>
              <w:rPr>
                <w:rFonts w:hint="eastAsia"/>
              </w:rPr>
            </w:pPr>
          </w:p>
          <w:p w:rsidR="00CD66B9" w:rsidRPr="002830B1" w:rsidRDefault="008458D3" w:rsidP="00C55B15">
            <w:pPr>
              <w:rPr>
                <w:rFonts w:hint="eastAsia"/>
              </w:rPr>
            </w:pPr>
            <w:r>
              <w:rPr>
                <w:rFonts w:hint="eastAsia"/>
              </w:rPr>
              <w:t>将消息的事务和普通事务</w:t>
            </w:r>
            <w:r w:rsidR="008E5091">
              <w:rPr>
                <w:rFonts w:hint="eastAsia"/>
              </w:rPr>
              <w:t>放在一起，同时提交</w:t>
            </w:r>
            <w:proofErr w:type="gramStart"/>
            <w:r w:rsidR="008E5091">
              <w:rPr>
                <w:rFonts w:hint="eastAsia"/>
              </w:rPr>
              <w:t>或者回滚</w:t>
            </w:r>
            <w:proofErr w:type="gramEnd"/>
          </w:p>
        </w:tc>
      </w:tr>
    </w:tbl>
    <w:p w:rsidR="00C55B15" w:rsidRPr="00C55B15" w:rsidRDefault="00C55B15" w:rsidP="00C55B15">
      <w:pPr>
        <w:rPr>
          <w:rFonts w:hint="eastAsia"/>
        </w:rPr>
      </w:pPr>
    </w:p>
    <w:p w:rsidR="00437B0C" w:rsidRDefault="00806D6A" w:rsidP="00806D6A">
      <w:pPr>
        <w:pStyle w:val="1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延迟队列</w:t>
      </w:r>
    </w:p>
    <w:p w:rsidR="009E5B1F" w:rsidRDefault="009E5B1F" w:rsidP="009E5B1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E5B1F" w:rsidTr="009E5B1F">
        <w:tc>
          <w:tcPr>
            <w:tcW w:w="11046" w:type="dxa"/>
          </w:tcPr>
          <w:p w:rsidR="009E5B1F" w:rsidRDefault="009E5B1F" w:rsidP="009E5B1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延迟队列解决的问题</w:t>
            </w:r>
          </w:p>
          <w:p w:rsidR="009E5B1F" w:rsidRDefault="00CB7219" w:rsidP="009E5B1F">
            <w:r>
              <w:rPr>
                <w:rFonts w:hint="eastAsia"/>
              </w:rPr>
              <w:t>定时任务</w:t>
            </w:r>
            <w:r w:rsidR="00A57841">
              <w:t>(</w:t>
            </w:r>
            <w:r w:rsidR="00A57841">
              <w:rPr>
                <w:rFonts w:hint="eastAsia"/>
              </w:rPr>
              <w:t>延迟队列</w:t>
            </w:r>
            <w:r w:rsidR="00A57841">
              <w:t>)</w:t>
            </w:r>
          </w:p>
          <w:p w:rsidR="001C600F" w:rsidRDefault="001C600F" w:rsidP="009E5B1F"/>
          <w:p w:rsidR="001C600F" w:rsidRDefault="00F926B6" w:rsidP="009E5B1F">
            <w:r>
              <w:rPr>
                <w:rFonts w:hint="eastAsia"/>
              </w:rPr>
              <w:t>在提交支付</w:t>
            </w:r>
            <w:r w:rsidR="00E95A3A">
              <w:rPr>
                <w:rFonts w:hint="eastAsia"/>
              </w:rPr>
              <w:t>时</w:t>
            </w:r>
            <w:r>
              <w:rPr>
                <w:rFonts w:hint="eastAsia"/>
              </w:rPr>
              <w:t>，</w:t>
            </w:r>
            <w:proofErr w:type="gramStart"/>
            <w:r w:rsidR="00E95A3A">
              <w:rPr>
                <w:rFonts w:hint="eastAsia"/>
              </w:rPr>
              <w:t>向消息</w:t>
            </w:r>
            <w:proofErr w:type="gramEnd"/>
            <w:r>
              <w:rPr>
                <w:rFonts w:hint="eastAsia"/>
              </w:rPr>
              <w:t>队列发送一个延迟执行的消息任务，当该任务被支付服务执行时，在消费任务的程序中去查询当前交易的交易状态，根据交易状态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支付结束</w:t>
            </w:r>
            <w:r>
              <w:t>)</w:t>
            </w:r>
            <w:r>
              <w:rPr>
                <w:rFonts w:hint="eastAsia"/>
              </w:rPr>
              <w:t>决定解除延迟任务还是继续再设置新的延迟任务</w:t>
            </w:r>
          </w:p>
          <w:p w:rsidR="007218F1" w:rsidRDefault="007218F1" w:rsidP="009E5B1F"/>
          <w:p w:rsidR="007218F1" w:rsidRDefault="007218F1" w:rsidP="009E5B1F">
            <w:r>
              <w:rPr>
                <w:rFonts w:hint="eastAsia"/>
              </w:rPr>
              <w:t>配置消息队列的延迟属性：</w:t>
            </w:r>
            <w:proofErr w:type="spellStart"/>
            <w:r w:rsidR="008E0D4C" w:rsidRPr="000628A4">
              <w:rPr>
                <w:color w:val="FF0000"/>
              </w:rPr>
              <w:t>schedulerSupport</w:t>
            </w:r>
            <w:proofErr w:type="spellEnd"/>
            <w:r w:rsidR="008E0D4C" w:rsidRPr="000628A4">
              <w:rPr>
                <w:color w:val="FF0000"/>
              </w:rPr>
              <w:t>="true"</w:t>
            </w:r>
          </w:p>
          <w:p w:rsidR="00785C3C" w:rsidRDefault="00785C3C" w:rsidP="009E5B1F">
            <w:r>
              <w:rPr>
                <w:noProof/>
              </w:rPr>
              <w:drawing>
                <wp:inline distT="0" distB="0" distL="0" distR="0" wp14:anchorId="72CF5FC6" wp14:editId="5BDAA8EC">
                  <wp:extent cx="7020560" cy="4883785"/>
                  <wp:effectExtent l="0" t="0" r="889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488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C3C" w:rsidRDefault="00785C3C" w:rsidP="009E5B1F"/>
          <w:p w:rsidR="00B24638" w:rsidRDefault="00B24638" w:rsidP="009E5B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 xml:space="preserve"> </w:t>
            </w:r>
            <w:r>
              <w:rPr>
                <w:rFonts w:hint="eastAsia"/>
              </w:rPr>
              <w:t>消费延迟队列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支付服务</w:t>
            </w:r>
            <w:r>
              <w:t>)</w:t>
            </w:r>
          </w:p>
          <w:p w:rsidR="007218F1" w:rsidRDefault="004F66D3" w:rsidP="009E5B1F">
            <w:r>
              <w:rPr>
                <w:rFonts w:hint="eastAsia"/>
              </w:rPr>
              <w:t>检查当前订单的交易状态</w:t>
            </w:r>
            <w:r w:rsidR="009869CD">
              <w:rPr>
                <w:rFonts w:hint="eastAsia"/>
              </w:rPr>
              <w:t>，根据交易状态</w:t>
            </w:r>
            <w:r w:rsidR="009869CD">
              <w:rPr>
                <w:rFonts w:hint="eastAsia"/>
              </w:rPr>
              <w:t>(</w:t>
            </w:r>
            <w:r w:rsidR="009869CD">
              <w:rPr>
                <w:rFonts w:hint="eastAsia"/>
              </w:rPr>
              <w:t>没有成功支付</w:t>
            </w:r>
            <w:r w:rsidR="009869CD">
              <w:t>)</w:t>
            </w:r>
            <w:r w:rsidR="009869CD">
              <w:rPr>
                <w:rFonts w:hint="eastAsia"/>
              </w:rPr>
              <w:t>，设置重新发送延迟检查的时间和队列</w:t>
            </w:r>
          </w:p>
          <w:p w:rsidR="00B50A01" w:rsidRDefault="00B50A01" w:rsidP="009E5B1F">
            <w:r>
              <w:rPr>
                <w:rFonts w:hint="eastAsia"/>
              </w:rPr>
              <w:t>检查当前订单的交易状态，根据交易状态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成功支付</w:t>
            </w:r>
            <w:r>
              <w:t>)</w:t>
            </w:r>
            <w:r w:rsidR="00E60FDB">
              <w:rPr>
                <w:rFonts w:hint="eastAsia"/>
              </w:rPr>
              <w:t>，</w:t>
            </w:r>
            <w:r w:rsidR="00E151F1">
              <w:rPr>
                <w:rFonts w:hint="eastAsia"/>
              </w:rPr>
              <w:t>更新支付信息发送订单队列</w:t>
            </w:r>
            <w:r w:rsidR="00055343">
              <w:rPr>
                <w:rFonts w:hint="eastAsia"/>
              </w:rPr>
              <w:t>(</w:t>
            </w:r>
            <w:proofErr w:type="gramStart"/>
            <w:r w:rsidR="00055343" w:rsidRPr="007F0AE8">
              <w:rPr>
                <w:rFonts w:hint="eastAsia"/>
                <w:color w:val="FF0000"/>
              </w:rPr>
              <w:t>幂</w:t>
            </w:r>
            <w:proofErr w:type="gramEnd"/>
            <w:r w:rsidR="00055343" w:rsidRPr="007F0AE8">
              <w:rPr>
                <w:rFonts w:hint="eastAsia"/>
                <w:color w:val="FF0000"/>
              </w:rPr>
              <w:t>等性</w:t>
            </w:r>
            <w:r w:rsidR="00055343">
              <w:rPr>
                <w:rFonts w:hint="eastAsia"/>
              </w:rPr>
              <w:t>检查</w:t>
            </w:r>
            <w:r w:rsidR="00055343">
              <w:t>)</w:t>
            </w:r>
          </w:p>
          <w:p w:rsidR="001C4320" w:rsidRDefault="001C4320" w:rsidP="009E5B1F"/>
          <w:p w:rsidR="005F78D9" w:rsidRDefault="00504EE8" w:rsidP="009E5B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6588314" wp14:editId="74A7E2B0">
                  <wp:extent cx="7020560" cy="2605405"/>
                  <wp:effectExtent l="0" t="0" r="8890" b="444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60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66D3" w:rsidRDefault="004F66D3" w:rsidP="009E5B1F"/>
          <w:p w:rsidR="00AF7536" w:rsidRDefault="00AF7536" w:rsidP="009E5B1F">
            <w:r>
              <w:rPr>
                <w:rFonts w:hint="eastAsia"/>
              </w:rPr>
              <w:t>再支付服务的</w:t>
            </w:r>
            <w:proofErr w:type="spellStart"/>
            <w:r>
              <w:rPr>
                <w:rFonts w:hint="eastAsia"/>
              </w:rPr>
              <w:t>mq</w:t>
            </w:r>
            <w:proofErr w:type="spellEnd"/>
            <w:r>
              <w:rPr>
                <w:rFonts w:hint="eastAsia"/>
              </w:rPr>
              <w:t>消费端</w:t>
            </w:r>
            <w:proofErr w:type="spellStart"/>
            <w:r w:rsidR="005E08F0">
              <w:rPr>
                <w:rFonts w:hint="eastAsia"/>
              </w:rPr>
              <w:t>P</w:t>
            </w:r>
            <w:r w:rsidR="005E08F0">
              <w:t>aymentServiceMqListener</w:t>
            </w:r>
            <w:proofErr w:type="spellEnd"/>
            <w:r>
              <w:rPr>
                <w:rFonts w:hint="eastAsia"/>
              </w:rPr>
              <w:t>调用阿里的支付查询接口</w:t>
            </w:r>
            <w:r w:rsidR="004B1EB0">
              <w:rPr>
                <w:rFonts w:hint="eastAsia"/>
              </w:rPr>
              <w:t>（通过</w:t>
            </w:r>
            <w:proofErr w:type="spellStart"/>
            <w:r w:rsidR="004B1EB0">
              <w:rPr>
                <w:rFonts w:hint="eastAsia"/>
              </w:rPr>
              <w:t>paymentService</w:t>
            </w:r>
            <w:proofErr w:type="spellEnd"/>
            <w:r w:rsidR="004B1EB0">
              <w:rPr>
                <w:rFonts w:hint="eastAsia"/>
              </w:rPr>
              <w:t>）</w:t>
            </w:r>
          </w:p>
          <w:p w:rsidR="00AF7536" w:rsidRDefault="00AF7536" w:rsidP="009E5B1F">
            <w:r>
              <w:rPr>
                <w:noProof/>
              </w:rPr>
              <w:drawing>
                <wp:inline distT="0" distB="0" distL="0" distR="0" wp14:anchorId="4308AA13" wp14:editId="2225E8C0">
                  <wp:extent cx="7020560" cy="2003425"/>
                  <wp:effectExtent l="0" t="0" r="889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56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536" w:rsidRDefault="00AF7536" w:rsidP="009E5B1F"/>
          <w:p w:rsidR="00EE02E7" w:rsidRDefault="00EE02E7" w:rsidP="009E5B1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延迟检查的</w:t>
            </w:r>
            <w:r w:rsidR="00284EDB">
              <w:rPr>
                <w:rFonts w:hint="eastAsia"/>
              </w:rPr>
              <w:t>限制</w:t>
            </w:r>
          </w:p>
          <w:p w:rsidR="005C7E2B" w:rsidRDefault="005C7E2B" w:rsidP="009E5B1F">
            <w:pPr>
              <w:rPr>
                <w:rFonts w:hint="eastAsia"/>
              </w:rPr>
            </w:pPr>
          </w:p>
          <w:p w:rsidR="005D7C66" w:rsidRDefault="005D7C66" w:rsidP="009E5B1F">
            <w:pPr>
              <w:rPr>
                <w:rFonts w:hint="eastAsia"/>
              </w:rPr>
            </w:pPr>
          </w:p>
          <w:p w:rsidR="005D7C66" w:rsidRDefault="005D7C66" w:rsidP="009E5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2270975</wp:posOffset>
                      </wp:positionH>
                      <wp:positionV relativeFrom="paragraph">
                        <wp:posOffset>232302</wp:posOffset>
                      </wp:positionV>
                      <wp:extent cx="715993" cy="388189"/>
                      <wp:effectExtent l="0" t="0" r="27305" b="12065"/>
                      <wp:wrapNone/>
                      <wp:docPr id="68" name="矩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5993" cy="38818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7C66" w:rsidRDefault="005D7C66" w:rsidP="005D7C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服务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61" style="position:absolute;left:0;text-align:left;margin-left:178.8pt;margin-top:18.3pt;width:56.4pt;height:30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" fillcolor="#4f81bd [3204]" strokecolor="#243f60 [1604]" strokeweight="2pt">
                      <v:textbox>
                        <w:txbxContent>
                          <w:p w:rsidR="005D7C66" w:rsidRDefault="005D7C66" w:rsidP="005D7C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3824929</wp:posOffset>
                      </wp:positionH>
                      <wp:positionV relativeFrom="paragraph">
                        <wp:posOffset>206590</wp:posOffset>
                      </wp:positionV>
                      <wp:extent cx="845389" cy="414067"/>
                      <wp:effectExtent l="0" t="0" r="12065" b="24130"/>
                      <wp:wrapNone/>
                      <wp:docPr id="70" name="矩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389" cy="4140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7C66" w:rsidRDefault="005D7C66" w:rsidP="005D7C66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</w:t>
                                  </w:r>
                                  <w:proofErr w:type="spellEnd"/>
                                  <w:r>
                                    <w:t>队列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70" o:spid="_x0000_s1062" style="position:absolute;left:0;text-align:left;margin-left:301.2pt;margin-top:16.25pt;width:66.55pt;height:32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" fillcolor="#4f81bd [3204]" strokecolor="#243f60 [1604]" strokeweight="2pt">
                      <v:textbox>
                        <w:txbxContent>
                          <w:p w:rsidR="005D7C66" w:rsidRDefault="005D7C66" w:rsidP="005D7C6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proofErr w:type="spellEnd"/>
                            <w:r>
                              <w:t>队列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231775</wp:posOffset>
                      </wp:positionV>
                      <wp:extent cx="681355" cy="422275"/>
                      <wp:effectExtent l="0" t="0" r="23495" b="15875"/>
                      <wp:wrapNone/>
                      <wp:docPr id="66" name="矩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422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7C66" w:rsidRDefault="005D7C66" w:rsidP="005D7C6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监听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6" o:spid="_x0000_s1063" style="position:absolute;left:0;text-align:left;margin-left:68.1pt;margin-top:18.25pt;width:53.65pt;height:3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" fillcolor="#4f81bd [3204]" strokecolor="#243f60 [1604]" strokeweight="2pt">
                      <v:textbox>
                        <w:txbxContent>
                          <w:p w:rsidR="005D7C66" w:rsidRDefault="005D7C66" w:rsidP="005D7C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D7C66" w:rsidRDefault="005D7C66" w:rsidP="009E5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3108337</wp:posOffset>
                      </wp:positionH>
                      <wp:positionV relativeFrom="paragraph">
                        <wp:posOffset>119967</wp:posOffset>
                      </wp:positionV>
                      <wp:extent cx="612476" cy="131121"/>
                      <wp:effectExtent l="0" t="19050" r="35560" b="40640"/>
                      <wp:wrapNone/>
                      <wp:docPr id="69" name="箭头: 右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476" cy="13112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D9219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69" o:spid="_x0000_s1026" type="#_x0000_t13" style="position:absolute;left:0;text-align:left;margin-left:244.75pt;margin-top:9.45pt;width:48.25pt;height:10.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" adj="19288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1625169</wp:posOffset>
                      </wp:positionH>
                      <wp:positionV relativeFrom="paragraph">
                        <wp:posOffset>154413</wp:posOffset>
                      </wp:positionV>
                      <wp:extent cx="543464" cy="86264"/>
                      <wp:effectExtent l="0" t="19050" r="47625" b="47625"/>
                      <wp:wrapNone/>
                      <wp:docPr id="67" name="箭头: 右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3464" cy="8626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9A485" id="箭头: 右 67" o:spid="_x0000_s1026" type="#_x0000_t13" style="position:absolute;left:0;text-align:left;margin-left:127.95pt;margin-top:12.15pt;width:42.8pt;height: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" adj="19886" fillcolor="#4f81bd [3204]" strokecolor="#243f60 [1604]" strokeweight="2pt"/>
                  </w:pict>
                </mc:Fallback>
              </mc:AlternateContent>
            </w:r>
          </w:p>
          <w:p w:rsidR="005D7C66" w:rsidRDefault="005D7C66" w:rsidP="009E5B1F"/>
          <w:p w:rsidR="005D7C66" w:rsidRDefault="005D7C66" w:rsidP="009E5B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1098981</wp:posOffset>
                      </wp:positionH>
                      <wp:positionV relativeFrom="paragraph">
                        <wp:posOffset>33152</wp:posOffset>
                      </wp:positionV>
                      <wp:extent cx="3225441" cy="414068"/>
                      <wp:effectExtent l="0" t="0" r="13335" b="24130"/>
                      <wp:wrapNone/>
                      <wp:docPr id="77" name="箭头: 上弧形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25441" cy="414068"/>
                              </a:xfrm>
                              <a:prstGeom prst="curved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99841" id="_x0000_t105" coordsize="21600,21600" o:spt="105" adj="12960,19440,14400" path="wr,0@3@23,0@22@4,0@15,0@1@23@7,0@13@2l@14@2@8@22@12@2at,0@3@23@11@2@17@26@15,0@1@23@17@26@15@22xewr,0@3@23@4,0@17@2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@17,0;@16,@22;@12,@2;@8,@22;@14,@2" o:connectangles="270,90,90,90,0" textboxrect="@45,@47,@46,@48"/>
                      <v:handles>
                        <v:h position="#0,bottomRight" xrange="@40,@29"/>
                        <v:h position="#1,bottomRight" xrange="@27,@21"/>
                        <v:h position="bottomRight,#2" yrange="@44,@22"/>
                      </v:handles>
                      <o:complex v:ext="view"/>
                    </v:shapetype>
                    <v:shape id="箭头: 上弧形 77" o:spid="_x0000_s1026" type="#_x0000_t105" style="position:absolute;left:0;text-align:left;margin-left:86.55pt;margin-top:2.6pt;width:253.95pt;height:32.6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" adj="20214,21254,16200" fillcolor="#4f81bd [3204]" strokecolor="#243f60 [1604]" strokeweight="2pt"/>
                  </w:pict>
                </mc:Fallback>
              </mc:AlternateContent>
            </w:r>
          </w:p>
          <w:p w:rsidR="005D7C66" w:rsidRDefault="005D7C66" w:rsidP="009E5B1F"/>
          <w:p w:rsidR="005D7C66" w:rsidRDefault="005D7C66" w:rsidP="009E5B1F">
            <w:pPr>
              <w:rPr>
                <w:rFonts w:hint="eastAsia"/>
              </w:rPr>
            </w:pPr>
          </w:p>
          <w:p w:rsidR="005D7C66" w:rsidRDefault="005D7C66" w:rsidP="009E5B1F"/>
          <w:p w:rsidR="005D7C66" w:rsidRDefault="005D7C66" w:rsidP="009E5B1F"/>
          <w:p w:rsidR="007F7AA3" w:rsidRDefault="007F7AA3" w:rsidP="009E5B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检查支付情况的接口</w:t>
            </w:r>
          </w:p>
          <w:p w:rsidR="005D7C66" w:rsidRDefault="00220EA5" w:rsidP="009E5B1F">
            <w:r>
              <w:t xml:space="preserve">A </w:t>
            </w:r>
            <w:r>
              <w:rPr>
                <w:rFonts w:hint="eastAsia"/>
              </w:rPr>
              <w:t>交易未创建</w:t>
            </w:r>
          </w:p>
          <w:p w:rsidR="002E3A10" w:rsidRDefault="002E3A10" w:rsidP="009E5B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136933" wp14:editId="5D1A3E5F">
                  <wp:extent cx="5101571" cy="3252159"/>
                  <wp:effectExtent l="0" t="0" r="4445" b="571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522" cy="325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0EA5" w:rsidRDefault="00220EA5" w:rsidP="009E5B1F">
            <w:r>
              <w:t xml:space="preserve">B </w:t>
            </w:r>
            <w:r>
              <w:rPr>
                <w:rFonts w:hint="eastAsia"/>
              </w:rPr>
              <w:t>交易已创建，但未付款</w:t>
            </w:r>
          </w:p>
          <w:p w:rsidR="00482F05" w:rsidRDefault="00482F05" w:rsidP="009E5B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D08936" wp14:editId="67EE78D8">
                  <wp:extent cx="4348384" cy="2708694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533" cy="271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1EF" w:rsidRDefault="00220EA5" w:rsidP="009E5B1F">
            <w:pPr>
              <w:rPr>
                <w:rFonts w:hint="eastAsia"/>
              </w:rPr>
            </w:pPr>
            <w:r>
              <w:t xml:space="preserve">C </w:t>
            </w:r>
            <w:r>
              <w:rPr>
                <w:rFonts w:hint="eastAsia"/>
              </w:rPr>
              <w:t>交易已成功</w:t>
            </w:r>
          </w:p>
          <w:p w:rsidR="00AF7536" w:rsidRDefault="00137821" w:rsidP="009E5B1F">
            <w:r>
              <w:rPr>
                <w:noProof/>
              </w:rPr>
              <w:lastRenderedPageBreak/>
              <w:drawing>
                <wp:inline distT="0" distB="0" distL="0" distR="0" wp14:anchorId="51D786B9" wp14:editId="249EAB07">
                  <wp:extent cx="5794744" cy="4071983"/>
                  <wp:effectExtent l="0" t="0" r="0" b="508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615" cy="408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62A3" w:rsidRDefault="009E62A3" w:rsidP="009E5B1F"/>
          <w:p w:rsidR="00DF0D72" w:rsidRDefault="00DF0D72" w:rsidP="009E5B1F">
            <w:r>
              <w:rPr>
                <w:rFonts w:hint="eastAsia"/>
              </w:rPr>
              <w:t>5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等性</w:t>
            </w:r>
          </w:p>
          <w:p w:rsidR="00DF0D72" w:rsidRDefault="001C4087" w:rsidP="009E5B1F">
            <w:pPr>
              <w:rPr>
                <w:rFonts w:hint="eastAsia"/>
              </w:rPr>
            </w:pPr>
            <w:r>
              <w:rPr>
                <w:rFonts w:hint="eastAsia"/>
              </w:rPr>
              <w:t>服务器资源对于相同的请求，一次或者多次，所返回的结果状态应该保持一致</w:t>
            </w:r>
          </w:p>
        </w:tc>
      </w:tr>
    </w:tbl>
    <w:p w:rsidR="009E5B1F" w:rsidRDefault="009E5B1F" w:rsidP="009E5B1F"/>
    <w:p w:rsidR="005D7C66" w:rsidRDefault="00D74A22" w:rsidP="00D74A22">
      <w:pPr>
        <w:pStyle w:val="1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库存系统的介绍</w:t>
      </w:r>
    </w:p>
    <w:p w:rsidR="00C940D4" w:rsidRDefault="00C940D4" w:rsidP="00C940D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F477D" w:rsidTr="009F477D">
        <w:tc>
          <w:tcPr>
            <w:tcW w:w="11046" w:type="dxa"/>
          </w:tcPr>
          <w:p w:rsidR="009F477D" w:rsidRDefault="009F477D" w:rsidP="00C940D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库存表</w:t>
            </w:r>
          </w:p>
          <w:p w:rsidR="009F477D" w:rsidRDefault="009F477D" w:rsidP="00C940D4">
            <w:proofErr w:type="spellStart"/>
            <w:r>
              <w:t>Wms_ware_info</w:t>
            </w:r>
            <w:proofErr w:type="spellEnd"/>
          </w:p>
          <w:p w:rsidR="00970DA3" w:rsidRDefault="00970DA3" w:rsidP="00C940D4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库存系统</w:t>
            </w:r>
            <w:r w:rsidR="007F3321">
              <w:rPr>
                <w:rFonts w:hint="eastAsia"/>
              </w:rPr>
              <w:t>和商品</w:t>
            </w:r>
            <w:r w:rsidR="007F3321">
              <w:rPr>
                <w:rFonts w:hint="eastAsia"/>
              </w:rPr>
              <w:t>(</w:t>
            </w:r>
            <w:proofErr w:type="spellStart"/>
            <w:r w:rsidR="007F3321">
              <w:t>sku</w:t>
            </w:r>
            <w:proofErr w:type="spellEnd"/>
            <w:r w:rsidR="007F3321">
              <w:t>)</w:t>
            </w:r>
            <w:r w:rsidR="007F3321">
              <w:rPr>
                <w:rFonts w:hint="eastAsia"/>
              </w:rPr>
              <w:t>的</w:t>
            </w:r>
            <w:r w:rsidR="007D47B9">
              <w:rPr>
                <w:rFonts w:hint="eastAsia"/>
              </w:rPr>
              <w:t>对应关系表</w:t>
            </w:r>
          </w:p>
          <w:p w:rsidR="00071794" w:rsidRDefault="00071794" w:rsidP="00C940D4">
            <w:proofErr w:type="spellStart"/>
            <w:r>
              <w:t>Wms_ware_sku</w:t>
            </w:r>
            <w:proofErr w:type="spellEnd"/>
          </w:p>
          <w:p w:rsidR="00D55C87" w:rsidRDefault="00CB17BF" w:rsidP="00C940D4">
            <w:r>
              <w:rPr>
                <w:rFonts w:hint="eastAsia"/>
              </w:rPr>
              <w:t>多对多</w:t>
            </w:r>
          </w:p>
          <w:p w:rsidR="00402CC2" w:rsidRDefault="003B6B1E" w:rsidP="00C940D4">
            <w:r>
              <w:rPr>
                <w:rFonts w:hint="eastAsia"/>
              </w:rPr>
              <w:t>3</w:t>
            </w:r>
            <w:r>
              <w:t xml:space="preserve"> </w:t>
            </w:r>
            <w:proofErr w:type="spellStart"/>
            <w:r w:rsidR="00991AC2">
              <w:t>wms_ware_order_task</w:t>
            </w:r>
            <w:proofErr w:type="spellEnd"/>
          </w:p>
          <w:p w:rsidR="00545F92" w:rsidRDefault="003A1FCC" w:rsidP="00C940D4">
            <w:pPr>
              <w:rPr>
                <w:rFonts w:hint="eastAsia"/>
              </w:rPr>
            </w:pPr>
            <w:r>
              <w:rPr>
                <w:rFonts w:hint="eastAsia"/>
              </w:rPr>
              <w:t>库存系统根据库存情况</w:t>
            </w:r>
            <w:r w:rsidR="008A3922">
              <w:rPr>
                <w:rFonts w:hint="eastAsia"/>
              </w:rPr>
              <w:t>，对订单的拆分结果</w:t>
            </w:r>
          </w:p>
          <w:p w:rsidR="003B6B1E" w:rsidRDefault="00436F06" w:rsidP="00C940D4">
            <w:r>
              <w:rPr>
                <w:rFonts w:hint="eastAsia"/>
              </w:rPr>
              <w:t>4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wms</w:t>
            </w:r>
            <w:r>
              <w:t>_ware_order_task_detail</w:t>
            </w:r>
            <w:proofErr w:type="spellEnd"/>
          </w:p>
          <w:p w:rsidR="003A1FCC" w:rsidRDefault="008A3922" w:rsidP="00C940D4">
            <w:pPr>
              <w:rPr>
                <w:rFonts w:hint="eastAsia"/>
              </w:rPr>
            </w:pPr>
            <w:r>
              <w:rPr>
                <w:rFonts w:hint="eastAsia"/>
              </w:rPr>
              <w:t>库</w:t>
            </w:r>
            <w:proofErr w:type="gramStart"/>
            <w:r>
              <w:rPr>
                <w:rFonts w:hint="eastAsia"/>
              </w:rPr>
              <w:t>存拆</w:t>
            </w:r>
            <w:proofErr w:type="gramEnd"/>
            <w:r>
              <w:rPr>
                <w:rFonts w:hint="eastAsia"/>
              </w:rPr>
              <w:t>单后的，库存订单详情</w:t>
            </w:r>
          </w:p>
        </w:tc>
      </w:tr>
    </w:tbl>
    <w:p w:rsidR="00C940D4" w:rsidRDefault="00C940D4" w:rsidP="00C940D4"/>
    <w:p w:rsidR="00896413" w:rsidRDefault="00896413" w:rsidP="00C940D4">
      <w:pPr>
        <w:rPr>
          <w:rFonts w:hint="eastAsia"/>
        </w:rPr>
      </w:pPr>
    </w:p>
    <w:p w:rsidR="00896413" w:rsidRDefault="00DA51DB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4811008</wp:posOffset>
                </wp:positionH>
                <wp:positionV relativeFrom="paragraph">
                  <wp:posOffset>38680</wp:posOffset>
                </wp:positionV>
                <wp:extent cx="1773141" cy="723568"/>
                <wp:effectExtent l="0" t="0" r="17780" b="1968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141" cy="723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413" w:rsidRDefault="00896413" w:rsidP="008964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按照支付订单的商品信息进行库存锁定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7" o:spid="_x0000_s1064" style="position:absolute;left:0;text-align:left;margin-left:378.8pt;margin-top:3.05pt;width:139.6pt;height:5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" fillcolor="#4f81bd [3204]" strokecolor="#243f60 [1604]" strokeweight="2pt">
                <v:textbox>
                  <w:txbxContent>
                    <w:p w:rsidR="00896413" w:rsidRDefault="00896413" w:rsidP="008964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按照支付订单的商品信息进行库存锁定</w:t>
                      </w:r>
                    </w:p>
                  </w:txbxContent>
                </v:textbox>
              </v:rect>
            </w:pict>
          </mc:Fallback>
        </mc:AlternateContent>
      </w:r>
      <w:r w:rsidR="005F789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38403</wp:posOffset>
                </wp:positionV>
                <wp:extent cx="1463040" cy="787096"/>
                <wp:effectExtent l="0" t="0" r="22860" b="13335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87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893" w:rsidRDefault="005F7893" w:rsidP="005F78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库</w:t>
                            </w:r>
                            <w:proofErr w:type="gramStart"/>
                            <w: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>拆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4" o:spid="_x0000_s1065" style="position:absolute;left:0;text-align:left;margin-left:204.1pt;margin-top:3pt;width:115.2pt;height:6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" fillcolor="#4f81bd [3204]" strokecolor="#243f60 [1604]" strokeweight="2pt">
                <v:textbox>
                  <w:txbxContent>
                    <w:p w:rsidR="005F7893" w:rsidRDefault="005F7893" w:rsidP="005F78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库</w:t>
                      </w:r>
                      <w:proofErr w:type="gramStart"/>
                      <w:r>
                        <w:t>存</w:t>
                      </w:r>
                      <w:r>
                        <w:rPr>
                          <w:rFonts w:hint="eastAsia"/>
                        </w:rPr>
                        <w:t>拆</w:t>
                      </w:r>
                      <w:proofErr w:type="gramEnd"/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rect>
            </w:pict>
          </mc:Fallback>
        </mc:AlternateContent>
      </w:r>
      <w:r w:rsidR="0089641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56515</wp:posOffset>
                </wp:positionV>
                <wp:extent cx="1423035" cy="779145"/>
                <wp:effectExtent l="0" t="0" r="24765" b="2095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779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413" w:rsidRDefault="00896413" w:rsidP="008964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订单消息</w:t>
                            </w:r>
                          </w:p>
                          <w:p w:rsidR="00896413" w:rsidRDefault="00896413" w:rsidP="008964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订单已支付队列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5" o:spid="_x0000_s1066" style="position:absolute;left:0;text-align:left;margin-left:23.15pt;margin-top:4.45pt;width:112.05pt;height:61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" fillcolor="#4f81bd [3204]" strokecolor="#243f60 [1604]" strokeweight="2pt">
                <v:textbox>
                  <w:txbxContent>
                    <w:p w:rsidR="00896413" w:rsidRDefault="00896413" w:rsidP="008964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订单消息</w:t>
                      </w:r>
                    </w:p>
                    <w:p w:rsidR="00896413" w:rsidRDefault="00896413" w:rsidP="008964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订单已支付队列</w:t>
                      </w:r>
                    </w:p>
                  </w:txbxContent>
                </v:textbox>
              </v:rect>
            </w:pict>
          </mc:Fallback>
        </mc:AlternateContent>
      </w:r>
    </w:p>
    <w:p w:rsidR="00896413" w:rsidRDefault="00DA51DB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42876</wp:posOffset>
                </wp:positionV>
                <wp:extent cx="636104" cy="302150"/>
                <wp:effectExtent l="0" t="19050" r="31115" b="41275"/>
                <wp:wrapNone/>
                <wp:docPr id="133" name="箭头: 右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302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E60BA" id="箭头: 右 133" o:spid="_x0000_s1026" type="#_x0000_t13" style="position:absolute;left:0;text-align:left;margin-left:324.9pt;margin-top:3.4pt;width:50.1pt;height:23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" adj="1647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1845172</wp:posOffset>
                </wp:positionH>
                <wp:positionV relativeFrom="paragraph">
                  <wp:posOffset>54334</wp:posOffset>
                </wp:positionV>
                <wp:extent cx="699715" cy="267197"/>
                <wp:effectExtent l="0" t="19050" r="43815" b="38100"/>
                <wp:wrapNone/>
                <wp:docPr id="116" name="箭头: 右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2671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FBC9" id="箭头: 右 116" o:spid="_x0000_s1026" type="#_x0000_t13" style="position:absolute;left:0;text-align:left;margin-left:145.3pt;margin-top:4.3pt;width:55.1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" adj="17476" fillcolor="#4f81bd [3204]" strokecolor="#243f60 [1604]" strokeweight="2pt"/>
            </w:pict>
          </mc:Fallback>
        </mc:AlternateContent>
      </w:r>
    </w:p>
    <w:p w:rsidR="00896413" w:rsidRDefault="00896413" w:rsidP="00C940D4"/>
    <w:p w:rsidR="00896413" w:rsidRDefault="00DA51DB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5365860</wp:posOffset>
                </wp:positionH>
                <wp:positionV relativeFrom="paragraph">
                  <wp:posOffset>84151</wp:posOffset>
                </wp:positionV>
                <wp:extent cx="717274" cy="270344"/>
                <wp:effectExtent l="38100" t="0" r="0" b="34925"/>
                <wp:wrapNone/>
                <wp:docPr id="135" name="箭头: 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74" cy="270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8FF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35" o:spid="_x0000_s1026" type="#_x0000_t67" style="position:absolute;left:0;text-align:left;margin-left:422.5pt;margin-top:6.65pt;width:56.5pt;height:21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" adj="10800" fillcolor="#4f81bd [3204]" strokecolor="#243f60 [1604]" strokeweight="2pt"/>
            </w:pict>
          </mc:Fallback>
        </mc:AlternateContent>
      </w:r>
    </w:p>
    <w:p w:rsidR="00896413" w:rsidRDefault="00DA51DB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4834862</wp:posOffset>
                </wp:positionH>
                <wp:positionV relativeFrom="paragraph">
                  <wp:posOffset>223879</wp:posOffset>
                </wp:positionV>
                <wp:extent cx="1828800" cy="636104"/>
                <wp:effectExtent l="0" t="0" r="19050" b="12065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1DB" w:rsidRDefault="00DA51DB" w:rsidP="00DA5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其他拆单接口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6" o:spid="_x0000_s1067" style="position:absolute;left:0;text-align:left;margin-left:380.7pt;margin-top:17.65pt;width:2in;height:50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" fillcolor="#4f81bd [3204]" strokecolor="#243f60 [1604]" strokeweight="2pt">
                <v:textbox>
                  <w:txbxContent>
                    <w:p w:rsidR="00DA51DB" w:rsidRDefault="00DA51DB" w:rsidP="00DA5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gramStart"/>
                      <w:r>
                        <w:rPr>
                          <w:rFonts w:hint="eastAsia"/>
                        </w:rPr>
                        <w:t>其他拆单接口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96413" w:rsidRDefault="0000668B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21645</wp:posOffset>
                </wp:positionV>
                <wp:extent cx="1637969" cy="644056"/>
                <wp:effectExtent l="0" t="0" r="19685" b="2286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68B" w:rsidRDefault="0000668B" w:rsidP="0000668B">
                            <w:pPr>
                              <w:jc w:val="center"/>
                            </w:pP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物流系统</w:t>
                            </w:r>
                          </w:p>
                          <w:p w:rsidR="0000668B" w:rsidRDefault="0000668B" w:rsidP="0000668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返回对应物流单号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0" o:spid="_x0000_s1068" style="position:absolute;left:0;text-align:left;margin-left:18.8pt;margin-top:1.7pt;width:128.95pt;height:50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" fillcolor="#4f81bd [3204]" strokecolor="#243f60 [1604]" strokeweight="2pt">
                <v:textbox>
                  <w:txbxContent>
                    <w:p w:rsidR="0000668B" w:rsidRDefault="0000668B" w:rsidP="0000668B">
                      <w:pPr>
                        <w:jc w:val="center"/>
                      </w:pP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物流系统</w:t>
                      </w:r>
                    </w:p>
                    <w:p w:rsidR="0000668B" w:rsidRDefault="0000668B" w:rsidP="0000668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返回对应物流单号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1956490</wp:posOffset>
                </wp:positionH>
                <wp:positionV relativeFrom="paragraph">
                  <wp:posOffset>227965</wp:posOffset>
                </wp:positionV>
                <wp:extent cx="413468" cy="214686"/>
                <wp:effectExtent l="0" t="0" r="24765" b="13970"/>
                <wp:wrapNone/>
                <wp:docPr id="139" name="箭头: 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2146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5F7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139" o:spid="_x0000_s1026" type="#_x0000_t66" style="position:absolute;left:0;text-align:left;margin-left:154.05pt;margin-top:17.95pt;width:32.55pt;height:1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" adj="5608" fillcolor="#4f81bd [3204]" strokecolor="#243f60 [1604]" strokeweight="2pt"/>
            </w:pict>
          </mc:Fallback>
        </mc:AlternateContent>
      </w:r>
      <w:r w:rsidR="00DA51D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2425617</wp:posOffset>
                </wp:positionH>
                <wp:positionV relativeFrom="paragraph">
                  <wp:posOffset>37603</wp:posOffset>
                </wp:positionV>
                <wp:extent cx="1598212" cy="564542"/>
                <wp:effectExtent l="0" t="0" r="21590" b="2603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1DB" w:rsidRDefault="00DA51DB" w:rsidP="00DA5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商系统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DA51DB" w:rsidRDefault="00DA51DB" w:rsidP="00DA51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拆单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8" o:spid="_x0000_s1069" style="position:absolute;left:0;text-align:left;margin-left:191pt;margin-top:2.95pt;width:125.85pt;height:44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" fillcolor="#4f81bd [3204]" strokecolor="#243f60 [1604]" strokeweight="2pt">
                <v:textbox>
                  <w:txbxContent>
                    <w:p w:rsidR="00DA51DB" w:rsidRDefault="00DA51DB" w:rsidP="00DA5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</w:t>
                      </w:r>
                      <w:proofErr w:type="gramStart"/>
                      <w:r>
                        <w:rPr>
                          <w:rFonts w:hint="eastAsia"/>
                        </w:rPr>
                        <w:t>商系统</w:t>
                      </w:r>
                      <w:proofErr w:type="gramEnd"/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DA51DB" w:rsidRDefault="00DA51DB" w:rsidP="00DA51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拆单</w:t>
                      </w:r>
                    </w:p>
                  </w:txbxContent>
                </v:textbox>
              </v:rect>
            </w:pict>
          </mc:Fallback>
        </mc:AlternateContent>
      </w:r>
      <w:r w:rsidR="00DA51D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4039732</wp:posOffset>
                </wp:positionH>
                <wp:positionV relativeFrom="paragraph">
                  <wp:posOffset>164824</wp:posOffset>
                </wp:positionV>
                <wp:extent cx="723099" cy="270344"/>
                <wp:effectExtent l="0" t="0" r="20320" b="15875"/>
                <wp:wrapNone/>
                <wp:docPr id="137" name="箭头: 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99" cy="27034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5E10A" id="箭头: 左 137" o:spid="_x0000_s1026" type="#_x0000_t66" style="position:absolute;left:0;text-align:left;margin-left:318.1pt;margin-top:13pt;width:56.95pt;height:21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" adj="4038" fillcolor="#4f81bd [3204]" strokecolor="#243f60 [1604]" strokeweight="2pt"/>
            </w:pict>
          </mc:Fallback>
        </mc:AlternateContent>
      </w:r>
    </w:p>
    <w:p w:rsidR="005F7893" w:rsidRDefault="005F7893" w:rsidP="00C940D4"/>
    <w:p w:rsidR="005F7893" w:rsidRDefault="005F7893" w:rsidP="00C940D4"/>
    <w:p w:rsidR="005F7893" w:rsidRDefault="005F7893" w:rsidP="00C940D4"/>
    <w:p w:rsidR="005F7893" w:rsidRDefault="005F7893" w:rsidP="00C940D4">
      <w:pPr>
        <w:rPr>
          <w:rFonts w:hint="eastAsia"/>
        </w:rPr>
      </w:pPr>
    </w:p>
    <w:p w:rsidR="00896413" w:rsidRDefault="00BC684C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BB0FE8" wp14:editId="185E1E29">
                <wp:simplePos x="0" y="0"/>
                <wp:positionH relativeFrom="column">
                  <wp:posOffset>4104199</wp:posOffset>
                </wp:positionH>
                <wp:positionV relativeFrom="paragraph">
                  <wp:posOffset>38321</wp:posOffset>
                </wp:positionV>
                <wp:extent cx="2075291" cy="675861"/>
                <wp:effectExtent l="0" t="0" r="20320" b="105410"/>
                <wp:wrapNone/>
                <wp:docPr id="132" name="对话气泡: 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67586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84C" w:rsidRDefault="00BC684C" w:rsidP="00BC68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BC684C" w:rsidRDefault="00BC684C" w:rsidP="00BC68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两个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B0FE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132" o:spid="_x0000_s1070" type="#_x0000_t61" style="position:absolute;left:0;text-align:left;margin-left:323.15pt;margin-top:3pt;width:163.4pt;height:5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" adj="6300,24300" fillcolor="white [3201]" strokecolor="#f79646 [3209]" strokeweight="2pt">
                <v:textbox>
                  <w:txbxContent>
                    <w:p w:rsidR="00BC684C" w:rsidRDefault="00BC684C" w:rsidP="00BC68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BC684C" w:rsidRDefault="00BC684C" w:rsidP="00BC68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两个</w:t>
                      </w:r>
                      <w:r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8831A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366036</wp:posOffset>
                </wp:positionH>
                <wp:positionV relativeFrom="paragraph">
                  <wp:posOffset>124846</wp:posOffset>
                </wp:positionV>
                <wp:extent cx="2075291" cy="675861"/>
                <wp:effectExtent l="0" t="0" r="20320" b="105410"/>
                <wp:wrapNone/>
                <wp:docPr id="124" name="对话气泡: 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1" cy="67586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1A7" w:rsidRDefault="008831A7" w:rsidP="008831A7">
                            <w:pPr>
                              <w:jc w:val="center"/>
                            </w:pPr>
                            <w:r>
                              <w:t>电商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  <w:p w:rsidR="008831A7" w:rsidRDefault="008831A7" w:rsidP="008831A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对话气泡: 矩形 124" o:spid="_x0000_s1071" type="#_x0000_t61" style="position:absolute;left:0;text-align:left;margin-left:28.8pt;margin-top:9.85pt;width:163.4pt;height:53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" adj="6300,24300" fillcolor="white [3201]" strokecolor="#f79646 [3209]" strokeweight="2pt">
                <v:textbox>
                  <w:txbxContent>
                    <w:p w:rsidR="008831A7" w:rsidRDefault="008831A7" w:rsidP="008831A7">
                      <w:pPr>
                        <w:jc w:val="center"/>
                      </w:pPr>
                      <w:r>
                        <w:t>电商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8831A7" w:rsidRDefault="008831A7" w:rsidP="008831A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8831A7" w:rsidRDefault="008831A7" w:rsidP="00C940D4"/>
    <w:p w:rsidR="008831A7" w:rsidRDefault="008831A7" w:rsidP="00C940D4"/>
    <w:p w:rsidR="008831A7" w:rsidRDefault="00BC684C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3593851</wp:posOffset>
                </wp:positionH>
                <wp:positionV relativeFrom="paragraph">
                  <wp:posOffset>154333</wp:posOffset>
                </wp:positionV>
                <wp:extent cx="3506526" cy="1733384"/>
                <wp:effectExtent l="0" t="0" r="17780" b="19685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526" cy="173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492C0" id="矩形 125" o:spid="_x0000_s1026" style="position:absolute;left:0;text-align:left;margin-left:283pt;margin-top:12.15pt;width:276.1pt;height:13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" fillcolor="white [3201]" strokecolor="#f79646 [3209]" strokeweight="2pt"/>
            </w:pict>
          </mc:Fallback>
        </mc:AlternateContent>
      </w:r>
      <w:r w:rsidR="008831A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326473</wp:posOffset>
                </wp:positionH>
                <wp:positionV relativeFrom="paragraph">
                  <wp:posOffset>178490</wp:posOffset>
                </wp:positionV>
                <wp:extent cx="2512612" cy="1653872"/>
                <wp:effectExtent l="0" t="0" r="21590" b="2286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1653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C7C76" id="矩形 118" o:spid="_x0000_s1026" style="position:absolute;left:0;text-align:left;margin-left:25.7pt;margin-top:14.05pt;width:197.85pt;height:13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" fillcolor="white [3201]" strokecolor="#f79646 [3209]" strokeweight="2pt"/>
            </w:pict>
          </mc:Fallback>
        </mc:AlternateContent>
      </w:r>
    </w:p>
    <w:p w:rsidR="008831A7" w:rsidRDefault="00BC684C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E288C8" wp14:editId="40A64DBE">
                <wp:simplePos x="0" y="0"/>
                <wp:positionH relativeFrom="column">
                  <wp:posOffset>5758125</wp:posOffset>
                </wp:positionH>
                <wp:positionV relativeFrom="paragraph">
                  <wp:posOffset>183984</wp:posOffset>
                </wp:positionV>
                <wp:extent cx="580445" cy="381662"/>
                <wp:effectExtent l="0" t="0" r="10160" b="1841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5991E" id="矩形: 圆角 130" o:spid="_x0000_s1026" style="position:absolute;left:0;text-align:left;margin-left:453.4pt;margin-top:14.5pt;width:45.7pt;height:3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8F5189" wp14:editId="7037ACD0">
                <wp:simplePos x="0" y="0"/>
                <wp:positionH relativeFrom="column">
                  <wp:posOffset>5478449</wp:posOffset>
                </wp:positionH>
                <wp:positionV relativeFrom="paragraph">
                  <wp:posOffset>39039</wp:posOffset>
                </wp:positionV>
                <wp:extent cx="1455089" cy="1463040"/>
                <wp:effectExtent l="0" t="0" r="12065" b="2286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429BD" id="矩形 129" o:spid="_x0000_s1026" style="position:absolute;left:0;text-align:left;margin-left:431.35pt;margin-top:3.05pt;width:114.55pt;height:115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3728E8" wp14:editId="1C292BD1">
                <wp:simplePos x="0" y="0"/>
                <wp:positionH relativeFrom="column">
                  <wp:posOffset>3913339</wp:posOffset>
                </wp:positionH>
                <wp:positionV relativeFrom="paragraph">
                  <wp:posOffset>168137</wp:posOffset>
                </wp:positionV>
                <wp:extent cx="596347" cy="453225"/>
                <wp:effectExtent l="0" t="0" r="13335" b="23495"/>
                <wp:wrapNone/>
                <wp:docPr id="127" name="等腰三角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453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02CA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27" o:spid="_x0000_s1026" type="#_x0000_t5" style="position:absolute;left:0;text-align:left;margin-left:308.15pt;margin-top:13.25pt;width:46.95pt;height:3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" fillcolor="#9bbb59 [3206]" strokecolor="#4e6128 [16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3737527</wp:posOffset>
                </wp:positionH>
                <wp:positionV relativeFrom="paragraph">
                  <wp:posOffset>39314</wp:posOffset>
                </wp:positionV>
                <wp:extent cx="1455089" cy="1463040"/>
                <wp:effectExtent l="0" t="0" r="12065" b="2286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41B5E" id="矩形 126" o:spid="_x0000_s1026" style="position:absolute;left:0;text-align:left;margin-left:294.3pt;margin-top:3.1pt;width:114.55pt;height:115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" fillcolor="white [3201]" strokecolor="#f79646 [3209]" strokeweight="2pt"/>
            </w:pict>
          </mc:Fallback>
        </mc:AlternateContent>
      </w:r>
      <w:r w:rsidR="008831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2027444</wp:posOffset>
                </wp:positionH>
                <wp:positionV relativeFrom="paragraph">
                  <wp:posOffset>95029</wp:posOffset>
                </wp:positionV>
                <wp:extent cx="596347" cy="453225"/>
                <wp:effectExtent l="0" t="0" r="13335" b="23495"/>
                <wp:wrapNone/>
                <wp:docPr id="120" name="等腰三角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453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69F2" id="等腰三角形 120" o:spid="_x0000_s1026" type="#_x0000_t5" style="position:absolute;left:0;text-align:left;margin-left:159.65pt;margin-top:7.5pt;width:46.95pt;height:3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" fillcolor="#9bbb59 [3206]" strokecolor="#4e6128 [1606]" strokeweight="2pt"/>
            </w:pict>
          </mc:Fallback>
        </mc:AlternateContent>
      </w:r>
      <w:r w:rsidR="008831A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517304</wp:posOffset>
                </wp:positionH>
                <wp:positionV relativeFrom="paragraph">
                  <wp:posOffset>127387</wp:posOffset>
                </wp:positionV>
                <wp:extent cx="580445" cy="381662"/>
                <wp:effectExtent l="0" t="0" r="10160" b="1841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381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51240A" id="矩形: 圆角 119" o:spid="_x0000_s1026" style="position:absolute;left:0;text-align:left;margin-left:40.75pt;margin-top:10.05pt;width:45.7pt;height:30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" fillcolor="#4f81bd [3204]" strokecolor="#243f60 [1604]" strokeweight="2pt"/>
            </w:pict>
          </mc:Fallback>
        </mc:AlternateContent>
      </w:r>
    </w:p>
    <w:p w:rsidR="008831A7" w:rsidRDefault="008831A7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2989912</wp:posOffset>
                </wp:positionH>
                <wp:positionV relativeFrom="paragraph">
                  <wp:posOffset>218993</wp:posOffset>
                </wp:positionV>
                <wp:extent cx="532738" cy="659958"/>
                <wp:effectExtent l="0" t="19050" r="39370" b="45085"/>
                <wp:wrapNone/>
                <wp:docPr id="123" name="箭头: 右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8" cy="6599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C891C" id="箭头: 右 123" o:spid="_x0000_s1026" type="#_x0000_t13" style="position:absolute;left:0;text-align:left;margin-left:235.45pt;margin-top:17.25pt;width:41.95pt;height:51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" adj="10800" fillcolor="#4f81bd [3204]" strokecolor="#243f60 [1604]" strokeweight="2pt"/>
            </w:pict>
          </mc:Fallback>
        </mc:AlternateContent>
      </w:r>
    </w:p>
    <w:p w:rsidR="008831A7" w:rsidRDefault="00BC684C" w:rsidP="00C940D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614D36" wp14:editId="31DC0C7A">
                <wp:simplePos x="0" y="0"/>
                <wp:positionH relativeFrom="column">
                  <wp:posOffset>4207427</wp:posOffset>
                </wp:positionH>
                <wp:positionV relativeFrom="paragraph">
                  <wp:posOffset>233017</wp:posOffset>
                </wp:positionV>
                <wp:extent cx="596348" cy="588396"/>
                <wp:effectExtent l="0" t="0" r="13335" b="21590"/>
                <wp:wrapNone/>
                <wp:docPr id="128" name="五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8396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C7533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五边形 128" o:spid="_x0000_s1026" type="#_x0000_t56" style="position:absolute;left:0;text-align:left;margin-left:331.3pt;margin-top:18.35pt;width:46.95pt;height:46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" fillcolor="#c0504d [3205]" strokecolor="#622423 [1605]" strokeweight="2pt"/>
            </w:pict>
          </mc:Fallback>
        </mc:AlternateContent>
      </w:r>
    </w:p>
    <w:p w:rsidR="008831A7" w:rsidRDefault="00BC684C" w:rsidP="00C940D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530662" wp14:editId="7528EAC3">
                <wp:simplePos x="0" y="0"/>
                <wp:positionH relativeFrom="column">
                  <wp:posOffset>5917399</wp:posOffset>
                </wp:positionH>
                <wp:positionV relativeFrom="paragraph">
                  <wp:posOffset>78326</wp:posOffset>
                </wp:positionV>
                <wp:extent cx="636105" cy="548640"/>
                <wp:effectExtent l="0" t="0" r="12065" b="2286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82BEA" id="椭圆 131" o:spid="_x0000_s1026" style="position:absolute;left:0;text-align:left;margin-left:465.95pt;margin-top:6.15pt;width:50.1pt;height:4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" fillcolor="#f79646 [3209]" strokecolor="#974706 [1609]" strokeweight="2pt"/>
            </w:pict>
          </mc:Fallback>
        </mc:AlternateContent>
      </w:r>
      <w:r w:rsidR="008831A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1542332</wp:posOffset>
                </wp:positionH>
                <wp:positionV relativeFrom="paragraph">
                  <wp:posOffset>36996</wp:posOffset>
                </wp:positionV>
                <wp:extent cx="596348" cy="588396"/>
                <wp:effectExtent l="0" t="0" r="13335" b="21590"/>
                <wp:wrapNone/>
                <wp:docPr id="122" name="五边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8" cy="588396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06C93" id="五边形 122" o:spid="_x0000_s1026" type="#_x0000_t56" style="position:absolute;left:0;text-align:left;margin-left:121.45pt;margin-top:2.9pt;width:46.95pt;height:46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" fillcolor="#c0504d [3205]" strokecolor="#622423 [1605]" strokeweight="2pt"/>
            </w:pict>
          </mc:Fallback>
        </mc:AlternateContent>
      </w:r>
      <w:r w:rsidR="008831A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556454</wp:posOffset>
                </wp:positionH>
                <wp:positionV relativeFrom="paragraph">
                  <wp:posOffset>124819</wp:posOffset>
                </wp:positionV>
                <wp:extent cx="636105" cy="548640"/>
                <wp:effectExtent l="0" t="0" r="12065" b="2286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186A6" id="椭圆 121" o:spid="_x0000_s1026" style="position:absolute;left:0;text-align:left;margin-left:43.8pt;margin-top:9.85pt;width:50.1pt;height:43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" fillcolor="#f79646 [3209]" strokecolor="#974706 [1609]" strokeweight="2pt"/>
            </w:pict>
          </mc:Fallback>
        </mc:AlternateContent>
      </w:r>
    </w:p>
    <w:p w:rsidR="00896413" w:rsidRDefault="00896413" w:rsidP="00C940D4">
      <w:pPr>
        <w:rPr>
          <w:rFonts w:hint="eastAsia"/>
        </w:rPr>
      </w:pPr>
    </w:p>
    <w:p w:rsidR="00C940D4" w:rsidRDefault="00C940D4" w:rsidP="00C940D4"/>
    <w:p w:rsidR="00C940D4" w:rsidRDefault="00C940D4" w:rsidP="00C940D4"/>
    <w:p w:rsidR="00C940D4" w:rsidRPr="00C940D4" w:rsidRDefault="00C940D4" w:rsidP="00C940D4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C0493" w:rsidTr="00903BB1">
        <w:tc>
          <w:tcPr>
            <w:tcW w:w="11046" w:type="dxa"/>
          </w:tcPr>
          <w:p w:rsidR="00CC0493" w:rsidRDefault="00CC0493" w:rsidP="009E5B1F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商家</w:t>
            </w:r>
          </w:p>
          <w:p w:rsidR="00CC0493" w:rsidRDefault="00CC0493" w:rsidP="009E5B1F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库存</w:t>
            </w:r>
          </w:p>
          <w:p w:rsidR="00CC0493" w:rsidRDefault="00CC0493" w:rsidP="009E5B1F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商品类型</w:t>
            </w:r>
          </w:p>
          <w:p w:rsidR="00CC0493" w:rsidRDefault="00CC0493" w:rsidP="009E5B1F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商品价值</w:t>
            </w:r>
            <w:bookmarkStart w:id="0" w:name="_GoBack"/>
            <w:bookmarkEnd w:id="0"/>
          </w:p>
          <w:p w:rsidR="00CC0493" w:rsidRDefault="00CC0493" w:rsidP="009E5B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物流等其他因素</w:t>
            </w:r>
          </w:p>
        </w:tc>
      </w:tr>
    </w:tbl>
    <w:p w:rsidR="005D7C66" w:rsidRDefault="005D7C66" w:rsidP="009E5B1F"/>
    <w:p w:rsidR="002A4EE7" w:rsidRDefault="002A4EE7" w:rsidP="00B919BB">
      <w:pPr>
        <w:rPr>
          <w:rFonts w:hint="eastAsia"/>
        </w:rPr>
      </w:pPr>
    </w:p>
    <w:p w:rsidR="002A4EE7" w:rsidRPr="00B919BB" w:rsidRDefault="002A4EE7" w:rsidP="00B919BB"/>
    <w:sectPr w:rsidR="002A4EE7" w:rsidRPr="00B919BB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50"/>
    <w:rsid w:val="0000668B"/>
    <w:rsid w:val="0001277C"/>
    <w:rsid w:val="00036B58"/>
    <w:rsid w:val="00055343"/>
    <w:rsid w:val="000628A4"/>
    <w:rsid w:val="000635A7"/>
    <w:rsid w:val="00071794"/>
    <w:rsid w:val="000B1DA0"/>
    <w:rsid w:val="000C1C37"/>
    <w:rsid w:val="000F7D50"/>
    <w:rsid w:val="00101E2A"/>
    <w:rsid w:val="0011055D"/>
    <w:rsid w:val="001303F7"/>
    <w:rsid w:val="00137821"/>
    <w:rsid w:val="0014223F"/>
    <w:rsid w:val="00152E68"/>
    <w:rsid w:val="001728C3"/>
    <w:rsid w:val="0019788D"/>
    <w:rsid w:val="001C2543"/>
    <w:rsid w:val="001C4087"/>
    <w:rsid w:val="001C4320"/>
    <w:rsid w:val="001C600F"/>
    <w:rsid w:val="001D12AA"/>
    <w:rsid w:val="001E3241"/>
    <w:rsid w:val="00220EA5"/>
    <w:rsid w:val="00242811"/>
    <w:rsid w:val="0027793D"/>
    <w:rsid w:val="002830B1"/>
    <w:rsid w:val="00284EDB"/>
    <w:rsid w:val="00291FBC"/>
    <w:rsid w:val="002A4EE7"/>
    <w:rsid w:val="002C2640"/>
    <w:rsid w:val="002E3A10"/>
    <w:rsid w:val="0030648E"/>
    <w:rsid w:val="003069B2"/>
    <w:rsid w:val="00314627"/>
    <w:rsid w:val="00325157"/>
    <w:rsid w:val="00334F10"/>
    <w:rsid w:val="0037782D"/>
    <w:rsid w:val="003A1FCC"/>
    <w:rsid w:val="003B42E1"/>
    <w:rsid w:val="003B6B1E"/>
    <w:rsid w:val="003C6E78"/>
    <w:rsid w:val="003E02A7"/>
    <w:rsid w:val="003F6CD3"/>
    <w:rsid w:val="00402CC2"/>
    <w:rsid w:val="004223E6"/>
    <w:rsid w:val="00436819"/>
    <w:rsid w:val="00436F06"/>
    <w:rsid w:val="00437B0C"/>
    <w:rsid w:val="00480A7E"/>
    <w:rsid w:val="00482F05"/>
    <w:rsid w:val="00483B4A"/>
    <w:rsid w:val="00496BD9"/>
    <w:rsid w:val="004B1EB0"/>
    <w:rsid w:val="004C5815"/>
    <w:rsid w:val="004D1EDC"/>
    <w:rsid w:val="004D4B00"/>
    <w:rsid w:val="004E4B73"/>
    <w:rsid w:val="004F66D3"/>
    <w:rsid w:val="00504EE8"/>
    <w:rsid w:val="005051EF"/>
    <w:rsid w:val="005068CE"/>
    <w:rsid w:val="00510EA4"/>
    <w:rsid w:val="005134A9"/>
    <w:rsid w:val="00543239"/>
    <w:rsid w:val="00545F92"/>
    <w:rsid w:val="00564AAD"/>
    <w:rsid w:val="0058480D"/>
    <w:rsid w:val="00584C08"/>
    <w:rsid w:val="00590318"/>
    <w:rsid w:val="005A0E3E"/>
    <w:rsid w:val="005C7E2B"/>
    <w:rsid w:val="005D014D"/>
    <w:rsid w:val="005D0384"/>
    <w:rsid w:val="005D79F5"/>
    <w:rsid w:val="005D7C66"/>
    <w:rsid w:val="005E08F0"/>
    <w:rsid w:val="005F295B"/>
    <w:rsid w:val="005F7893"/>
    <w:rsid w:val="005F78D9"/>
    <w:rsid w:val="00625B53"/>
    <w:rsid w:val="00630706"/>
    <w:rsid w:val="00640002"/>
    <w:rsid w:val="00647934"/>
    <w:rsid w:val="00652389"/>
    <w:rsid w:val="006D1495"/>
    <w:rsid w:val="006D1C6A"/>
    <w:rsid w:val="006F2E55"/>
    <w:rsid w:val="0070677F"/>
    <w:rsid w:val="00715281"/>
    <w:rsid w:val="00720324"/>
    <w:rsid w:val="007218F1"/>
    <w:rsid w:val="00736991"/>
    <w:rsid w:val="00744D12"/>
    <w:rsid w:val="00785C3C"/>
    <w:rsid w:val="007A1C27"/>
    <w:rsid w:val="007B32A1"/>
    <w:rsid w:val="007C1281"/>
    <w:rsid w:val="007C6446"/>
    <w:rsid w:val="007C710C"/>
    <w:rsid w:val="007D47B9"/>
    <w:rsid w:val="007F0AE8"/>
    <w:rsid w:val="007F3321"/>
    <w:rsid w:val="007F365D"/>
    <w:rsid w:val="007F6DF7"/>
    <w:rsid w:val="007F7AA3"/>
    <w:rsid w:val="00806D6A"/>
    <w:rsid w:val="008458D3"/>
    <w:rsid w:val="00847E0D"/>
    <w:rsid w:val="008601C1"/>
    <w:rsid w:val="00863914"/>
    <w:rsid w:val="008831A7"/>
    <w:rsid w:val="008955B8"/>
    <w:rsid w:val="00896413"/>
    <w:rsid w:val="008A18CC"/>
    <w:rsid w:val="008A3922"/>
    <w:rsid w:val="008E0D4C"/>
    <w:rsid w:val="008E5091"/>
    <w:rsid w:val="008E6267"/>
    <w:rsid w:val="008E7C11"/>
    <w:rsid w:val="008F518E"/>
    <w:rsid w:val="00900E71"/>
    <w:rsid w:val="00903BB1"/>
    <w:rsid w:val="00906818"/>
    <w:rsid w:val="009234A1"/>
    <w:rsid w:val="00956E81"/>
    <w:rsid w:val="00970DA3"/>
    <w:rsid w:val="00983F83"/>
    <w:rsid w:val="009869CD"/>
    <w:rsid w:val="00990BD0"/>
    <w:rsid w:val="00991AC2"/>
    <w:rsid w:val="009D792C"/>
    <w:rsid w:val="009E4FCA"/>
    <w:rsid w:val="009E5B1F"/>
    <w:rsid w:val="009E62A3"/>
    <w:rsid w:val="009F477D"/>
    <w:rsid w:val="00A57841"/>
    <w:rsid w:val="00A62B96"/>
    <w:rsid w:val="00A67E59"/>
    <w:rsid w:val="00A81E17"/>
    <w:rsid w:val="00A86566"/>
    <w:rsid w:val="00A9032D"/>
    <w:rsid w:val="00A9203B"/>
    <w:rsid w:val="00AA6101"/>
    <w:rsid w:val="00AB2828"/>
    <w:rsid w:val="00AD7C90"/>
    <w:rsid w:val="00AE6C92"/>
    <w:rsid w:val="00AF0727"/>
    <w:rsid w:val="00AF0DFA"/>
    <w:rsid w:val="00AF1F8D"/>
    <w:rsid w:val="00AF7536"/>
    <w:rsid w:val="00B03DCA"/>
    <w:rsid w:val="00B1043C"/>
    <w:rsid w:val="00B24638"/>
    <w:rsid w:val="00B50A01"/>
    <w:rsid w:val="00B56D90"/>
    <w:rsid w:val="00B751E6"/>
    <w:rsid w:val="00B904A4"/>
    <w:rsid w:val="00B919BB"/>
    <w:rsid w:val="00BA2858"/>
    <w:rsid w:val="00BA5A52"/>
    <w:rsid w:val="00BA6E9D"/>
    <w:rsid w:val="00BB4801"/>
    <w:rsid w:val="00BC2EF4"/>
    <w:rsid w:val="00BC684C"/>
    <w:rsid w:val="00BD6665"/>
    <w:rsid w:val="00BD696F"/>
    <w:rsid w:val="00C06662"/>
    <w:rsid w:val="00C31B0D"/>
    <w:rsid w:val="00C505F6"/>
    <w:rsid w:val="00C55B15"/>
    <w:rsid w:val="00C56404"/>
    <w:rsid w:val="00C934A9"/>
    <w:rsid w:val="00C940D4"/>
    <w:rsid w:val="00CA43A2"/>
    <w:rsid w:val="00CB17BF"/>
    <w:rsid w:val="00CB4C6A"/>
    <w:rsid w:val="00CB7219"/>
    <w:rsid w:val="00CC0493"/>
    <w:rsid w:val="00CD66B9"/>
    <w:rsid w:val="00CE5704"/>
    <w:rsid w:val="00CF6B63"/>
    <w:rsid w:val="00D45CDB"/>
    <w:rsid w:val="00D55C87"/>
    <w:rsid w:val="00D55E2C"/>
    <w:rsid w:val="00D74A22"/>
    <w:rsid w:val="00D93491"/>
    <w:rsid w:val="00DA51DB"/>
    <w:rsid w:val="00DA7F01"/>
    <w:rsid w:val="00DC37FC"/>
    <w:rsid w:val="00DE7953"/>
    <w:rsid w:val="00DE7B62"/>
    <w:rsid w:val="00DF0D72"/>
    <w:rsid w:val="00DF5788"/>
    <w:rsid w:val="00E0779A"/>
    <w:rsid w:val="00E151F1"/>
    <w:rsid w:val="00E3135C"/>
    <w:rsid w:val="00E31AAE"/>
    <w:rsid w:val="00E36677"/>
    <w:rsid w:val="00E60FDB"/>
    <w:rsid w:val="00E95A3A"/>
    <w:rsid w:val="00EA2F64"/>
    <w:rsid w:val="00EE02E7"/>
    <w:rsid w:val="00F15576"/>
    <w:rsid w:val="00F25910"/>
    <w:rsid w:val="00F4161D"/>
    <w:rsid w:val="00F4292B"/>
    <w:rsid w:val="00F46E63"/>
    <w:rsid w:val="00F926B6"/>
    <w:rsid w:val="00FA102F"/>
    <w:rsid w:val="00FD03D5"/>
    <w:rsid w:val="00FD3584"/>
    <w:rsid w:val="00FD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0D56"/>
  <w15:docId w15:val="{4CBC8140-7FC8-471C-B0ED-7AD3CCB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unhideWhenUsed/>
    <w:rsid w:val="00584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454C-35FF-4F3C-8279-06BD9BD0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485</TotalTime>
  <Pages>15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383</cp:revision>
  <dcterms:created xsi:type="dcterms:W3CDTF">2019-06-17T00:39:00Z</dcterms:created>
  <dcterms:modified xsi:type="dcterms:W3CDTF">2019-06-18T07:00:00Z</dcterms:modified>
</cp:coreProperties>
</file>