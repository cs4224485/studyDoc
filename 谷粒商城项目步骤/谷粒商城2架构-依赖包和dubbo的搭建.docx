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r>
        <w:rPr>
          <w:rFonts w:hint="eastAsia"/>
        </w:rPr>
        <w:t>谷粒商城的架构</w:t>
      </w:r>
    </w:p>
    <w:p>
      <w:pPr>
        <w:pStyle w:val="2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关于架构的介绍</w:t>
      </w:r>
    </w:p>
    <w:p/>
    <w:tbl>
      <w:tblPr>
        <w:tblStyle w:val="6"/>
        <w:tblW w:w="110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6" w:type="dxa"/>
          </w:tcPr>
          <w:p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工程结构</w:t>
            </w:r>
          </w:p>
          <w:p>
            <w:r>
              <w:rPr>
                <w:rFonts w:hint="eastAsia"/>
              </w:rPr>
              <w:t>以maven为基础，对项目的分层架构</w:t>
            </w:r>
          </w:p>
          <w:p/>
          <w:p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项目架构</w:t>
            </w:r>
          </w:p>
          <w:p>
            <w:r>
              <w:rPr>
                <w:rFonts w:hint="eastAsia"/>
              </w:rPr>
              <w:t>分布式(</w:t>
            </w:r>
            <w:r>
              <w:t>SOA)</w:t>
            </w:r>
          </w:p>
          <w:p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ubbo</w:t>
            </w:r>
            <w:r>
              <w:t>(ali)</w:t>
            </w:r>
          </w:p>
        </w:tc>
      </w:tr>
    </w:tbl>
    <w:p/>
    <w:p/>
    <w:p>
      <w:pPr>
        <w:pStyle w:val="2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g</w:t>
      </w:r>
      <w:r>
        <w:t>malll-parent</w:t>
      </w:r>
      <w:r>
        <w:rPr>
          <w:rFonts w:hint="eastAsia"/>
        </w:rPr>
        <w:t>父依赖的创建</w:t>
      </w:r>
    </w:p>
    <w:tbl>
      <w:tblPr>
        <w:tblStyle w:val="6"/>
        <w:tblW w:w="110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6" w:type="dxa"/>
          </w:tcPr>
          <w:p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用maven创建一个gmall</w:t>
            </w:r>
            <w:r>
              <w:t>-parent</w:t>
            </w:r>
            <w:r>
              <w:rPr>
                <w:rFonts w:hint="eastAsia"/>
              </w:rPr>
              <w:t>的工程</w:t>
            </w:r>
          </w:p>
          <w:p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新建其他项目模块(子项目</w:t>
            </w:r>
            <w:r>
              <w:t>)</w:t>
            </w:r>
            <w:r>
              <w:rPr>
                <w:rFonts w:hint="eastAsia"/>
              </w:rPr>
              <w:t>的时候，继承自g</w:t>
            </w:r>
            <w:r>
              <w:t>malll-</w:t>
            </w:r>
            <w:r>
              <w:rPr>
                <w:rFonts w:hint="eastAsia"/>
              </w:rPr>
              <w:t>parent</w:t>
            </w:r>
          </w:p>
          <w:p>
            <w:r>
              <w:rPr>
                <w:rFonts w:hint="eastAsia"/>
              </w:rPr>
              <w:t>3</w:t>
            </w:r>
            <w:r>
              <w:t xml:space="preserve">  gmall-parent</w:t>
            </w:r>
            <w:r>
              <w:rPr>
                <w:rFonts w:hint="eastAsia"/>
              </w:rPr>
              <w:t>中父依赖使用springboot1.5</w:t>
            </w:r>
          </w:p>
          <w:tbl>
            <w:tblPr>
              <w:tblStyle w:val="6"/>
              <w:tblW w:w="1082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82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20" w:type="dxa"/>
                </w:tcPr>
                <w:p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eastAsia="宋体" w:cs="宋体"/>
                      <w:color w:val="000000"/>
                      <w:kern w:val="0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Cs w:val="24"/>
                      <w:shd w:val="clear" w:color="auto" w:fill="EFEFEF"/>
                    </w:rPr>
                    <w:t>&lt;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color w:val="000080"/>
                      <w:kern w:val="0"/>
                      <w:szCs w:val="24"/>
                      <w:shd w:val="clear" w:color="auto" w:fill="EFEFEF"/>
                    </w:rPr>
                    <w:t>parent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Cs w:val="24"/>
                      <w:shd w:val="clear" w:color="auto" w:fill="EFEFEF"/>
                    </w:rPr>
                    <w:t>&gt;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Cs w:val="24"/>
                    </w:rPr>
                    <w:br w:type="textWrapping"/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Cs w:val="24"/>
                    </w:rPr>
                    <w:t xml:space="preserve">    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Cs w:val="24"/>
                      <w:shd w:val="clear" w:color="auto" w:fill="EFEFEF"/>
                    </w:rPr>
                    <w:t>&lt;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color w:val="000080"/>
                      <w:kern w:val="0"/>
                      <w:szCs w:val="24"/>
                      <w:shd w:val="clear" w:color="auto" w:fill="EFEFEF"/>
                    </w:rPr>
                    <w:t>groupId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Cs w:val="24"/>
                      <w:shd w:val="clear" w:color="auto" w:fill="EFEFEF"/>
                    </w:rPr>
                    <w:t>&gt;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Cs w:val="24"/>
                    </w:rPr>
                    <w:t>org.springframework.boot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Cs w:val="24"/>
                      <w:shd w:val="clear" w:color="auto" w:fill="EFEFEF"/>
                    </w:rPr>
                    <w:t>&lt;/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color w:val="000080"/>
                      <w:kern w:val="0"/>
                      <w:szCs w:val="24"/>
                      <w:shd w:val="clear" w:color="auto" w:fill="EFEFEF"/>
                    </w:rPr>
                    <w:t>groupId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Cs w:val="24"/>
                      <w:shd w:val="clear" w:color="auto" w:fill="EFEFEF"/>
                    </w:rPr>
                    <w:t>&gt;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Cs w:val="24"/>
                    </w:rPr>
                    <w:br w:type="textWrapping"/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Cs w:val="24"/>
                    </w:rPr>
                    <w:t xml:space="preserve">    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Cs w:val="24"/>
                      <w:shd w:val="clear" w:color="auto" w:fill="EFEFEF"/>
                    </w:rPr>
                    <w:t>&lt;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color w:val="000080"/>
                      <w:kern w:val="0"/>
                      <w:szCs w:val="24"/>
                      <w:shd w:val="clear" w:color="auto" w:fill="EFEFEF"/>
                    </w:rPr>
                    <w:t>artifactId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Cs w:val="24"/>
                      <w:shd w:val="clear" w:color="auto" w:fill="EFEFEF"/>
                    </w:rPr>
                    <w:t>&gt;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Cs w:val="24"/>
                    </w:rPr>
                    <w:t>spring-boot-starter-parent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Cs w:val="24"/>
                      <w:shd w:val="clear" w:color="auto" w:fill="EFEFEF"/>
                    </w:rPr>
                    <w:t>&lt;/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color w:val="000080"/>
                      <w:kern w:val="0"/>
                      <w:szCs w:val="24"/>
                      <w:shd w:val="clear" w:color="auto" w:fill="EFEFEF"/>
                    </w:rPr>
                    <w:t>artifactId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Cs w:val="24"/>
                      <w:shd w:val="clear" w:color="auto" w:fill="EFEFEF"/>
                    </w:rPr>
                    <w:t>&gt;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Cs w:val="24"/>
                    </w:rPr>
                    <w:br w:type="textWrapping"/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Cs w:val="24"/>
                    </w:rPr>
                    <w:t xml:space="preserve">    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Cs w:val="24"/>
                      <w:shd w:val="clear" w:color="auto" w:fill="EFEFEF"/>
                    </w:rPr>
                    <w:t>&lt;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color w:val="000080"/>
                      <w:kern w:val="0"/>
                      <w:szCs w:val="24"/>
                      <w:shd w:val="clear" w:color="auto" w:fill="EFEFEF"/>
                    </w:rPr>
                    <w:t>version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Cs w:val="24"/>
                      <w:shd w:val="clear" w:color="auto" w:fill="EFEFEF"/>
                    </w:rPr>
                    <w:t>&gt;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Cs w:val="24"/>
                    </w:rPr>
                    <w:t>1.5.21.RELEASE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Cs w:val="24"/>
                      <w:shd w:val="clear" w:color="auto" w:fill="EFEFEF"/>
                    </w:rPr>
                    <w:t>&lt;/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color w:val="000080"/>
                      <w:kern w:val="0"/>
                      <w:szCs w:val="24"/>
                      <w:shd w:val="clear" w:color="auto" w:fill="EFEFEF"/>
                    </w:rPr>
                    <w:t>version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Cs w:val="24"/>
                      <w:shd w:val="clear" w:color="auto" w:fill="EFEFEF"/>
                    </w:rPr>
                    <w:t>&gt;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Cs w:val="24"/>
                    </w:rPr>
                    <w:br w:type="textWrapping"/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Cs w:val="24"/>
                    </w:rPr>
                    <w:t xml:space="preserve">    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Cs w:val="24"/>
                      <w:shd w:val="clear" w:color="auto" w:fill="EFEFEF"/>
                    </w:rPr>
                    <w:t>&lt;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color w:val="000080"/>
                      <w:kern w:val="0"/>
                      <w:szCs w:val="24"/>
                      <w:shd w:val="clear" w:color="auto" w:fill="EFEFEF"/>
                    </w:rPr>
                    <w:t>relativePath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Cs w:val="24"/>
                      <w:shd w:val="clear" w:color="auto" w:fill="EFEFEF"/>
                    </w:rPr>
                    <w:t>/&gt;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Cs w:val="24"/>
                    </w:rPr>
                    <w:t xml:space="preserve"> </w:t>
                  </w:r>
                  <w:r>
                    <w:rPr>
                      <w:rFonts w:hint="eastAsia" w:ascii="宋体" w:hAnsi="宋体" w:eastAsia="宋体" w:cs="宋体"/>
                      <w:i/>
                      <w:iCs/>
                      <w:color w:val="808080"/>
                      <w:kern w:val="0"/>
                      <w:szCs w:val="24"/>
                    </w:rPr>
                    <w:t>&lt;!-- lookup parent from repository --&gt;</w:t>
                  </w:r>
                  <w:r>
                    <w:rPr>
                      <w:rFonts w:hint="eastAsia" w:ascii="宋体" w:hAnsi="宋体" w:eastAsia="宋体" w:cs="宋体"/>
                      <w:i/>
                      <w:iCs/>
                      <w:color w:val="808080"/>
                      <w:kern w:val="0"/>
                      <w:szCs w:val="24"/>
                    </w:rPr>
                    <w:br w:type="textWrapping"/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Cs w:val="24"/>
                      <w:shd w:val="clear" w:color="auto" w:fill="EFEFEF"/>
                    </w:rPr>
                    <w:t>&lt;/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color w:val="000080"/>
                      <w:kern w:val="0"/>
                      <w:szCs w:val="24"/>
                      <w:shd w:val="clear" w:color="auto" w:fill="EFEFEF"/>
                    </w:rPr>
                    <w:t>parent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Cs w:val="24"/>
                      <w:shd w:val="clear" w:color="auto" w:fill="EFEFEF"/>
                    </w:rPr>
                    <w:t>&gt;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Cs w:val="24"/>
                    </w:rPr>
                    <w:br w:type="textWrapping"/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Cs w:val="24"/>
                    </w:rPr>
                    <w:br w:type="textWrapping"/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Cs w:val="24"/>
                      <w:shd w:val="clear" w:color="auto" w:fill="EFEFEF"/>
                    </w:rPr>
                    <w:t>&lt;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color w:val="000080"/>
                      <w:kern w:val="0"/>
                      <w:szCs w:val="24"/>
                      <w:shd w:val="clear" w:color="auto" w:fill="EFEFEF"/>
                    </w:rPr>
                    <w:t>groupId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Cs w:val="24"/>
                      <w:shd w:val="clear" w:color="auto" w:fill="EFEFEF"/>
                    </w:rPr>
                    <w:t>&gt;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Cs w:val="24"/>
                    </w:rPr>
                    <w:t>com.atguigu.gmall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Cs w:val="24"/>
                      <w:shd w:val="clear" w:color="auto" w:fill="EFEFEF"/>
                    </w:rPr>
                    <w:t>&lt;/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color w:val="000080"/>
                      <w:kern w:val="0"/>
                      <w:szCs w:val="24"/>
                      <w:shd w:val="clear" w:color="auto" w:fill="EFEFEF"/>
                    </w:rPr>
                    <w:t>groupId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Cs w:val="24"/>
                      <w:shd w:val="clear" w:color="auto" w:fill="EFEFEF"/>
                    </w:rPr>
                    <w:t>&gt;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Cs w:val="24"/>
                    </w:rPr>
                    <w:br w:type="textWrapping"/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Cs w:val="24"/>
                      <w:shd w:val="clear" w:color="auto" w:fill="EFEFEF"/>
                    </w:rPr>
                    <w:t>&lt;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color w:val="000080"/>
                      <w:kern w:val="0"/>
                      <w:szCs w:val="24"/>
                      <w:shd w:val="clear" w:color="auto" w:fill="EFEFEF"/>
                    </w:rPr>
                    <w:t>artifactId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Cs w:val="24"/>
                      <w:shd w:val="clear" w:color="auto" w:fill="EFEFEF"/>
                    </w:rPr>
                    <w:t>&gt;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Cs w:val="24"/>
                    </w:rPr>
                    <w:t>gmall-parent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Cs w:val="24"/>
                      <w:shd w:val="clear" w:color="auto" w:fill="EFEFEF"/>
                    </w:rPr>
                    <w:t>&lt;/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color w:val="000080"/>
                      <w:kern w:val="0"/>
                      <w:szCs w:val="24"/>
                      <w:shd w:val="clear" w:color="auto" w:fill="EFEFEF"/>
                    </w:rPr>
                    <w:t>artifactId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Cs w:val="24"/>
                      <w:shd w:val="clear" w:color="auto" w:fill="EFEFEF"/>
                    </w:rPr>
                    <w:t>&gt;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Cs w:val="24"/>
                    </w:rPr>
                    <w:br w:type="textWrapping"/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Cs w:val="24"/>
                      <w:shd w:val="clear" w:color="auto" w:fill="EFEFEF"/>
                    </w:rPr>
                    <w:t>&lt;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color w:val="000080"/>
                      <w:kern w:val="0"/>
                      <w:szCs w:val="24"/>
                      <w:shd w:val="clear" w:color="auto" w:fill="EFEFEF"/>
                    </w:rPr>
                    <w:t>version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Cs w:val="24"/>
                      <w:shd w:val="clear" w:color="auto" w:fill="EFEFEF"/>
                    </w:rPr>
                    <w:t>&gt;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Cs w:val="24"/>
                    </w:rPr>
                    <w:t>1.0-SNAPSHOT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Cs w:val="24"/>
                      <w:shd w:val="clear" w:color="auto" w:fill="EFEFEF"/>
                    </w:rPr>
                    <w:t>&lt;/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color w:val="000080"/>
                      <w:kern w:val="0"/>
                      <w:szCs w:val="24"/>
                      <w:shd w:val="clear" w:color="auto" w:fill="EFEFEF"/>
                    </w:rPr>
                    <w:t>version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Cs w:val="24"/>
                      <w:shd w:val="clear" w:color="auto" w:fill="EFEFEF"/>
                    </w:rPr>
                    <w:t>&gt;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Cs w:val="24"/>
                    </w:rPr>
                    <w:br w:type="textWrapping"/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Cs w:val="24"/>
                      <w:shd w:val="clear" w:color="auto" w:fill="EFEFEF"/>
                    </w:rPr>
                    <w:t>&lt;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color w:val="000080"/>
                      <w:kern w:val="0"/>
                      <w:szCs w:val="24"/>
                      <w:shd w:val="clear" w:color="auto" w:fill="EFEFEF"/>
                    </w:rPr>
                    <w:t>packaging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Cs w:val="24"/>
                      <w:shd w:val="clear" w:color="auto" w:fill="EFEFEF"/>
                    </w:rPr>
                    <w:t>&gt;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Cs w:val="24"/>
                    </w:rPr>
                    <w:t>pom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Cs w:val="24"/>
                      <w:shd w:val="clear" w:color="auto" w:fill="EFEFEF"/>
                    </w:rPr>
                    <w:t>&lt;/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color w:val="000080"/>
                      <w:kern w:val="0"/>
                      <w:szCs w:val="24"/>
                      <w:shd w:val="clear" w:color="auto" w:fill="EFEFEF"/>
                    </w:rPr>
                    <w:t>packaging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Cs w:val="24"/>
                      <w:shd w:val="clear" w:color="auto" w:fill="EFEFEF"/>
                    </w:rPr>
                    <w:t>&gt;</w:t>
                  </w:r>
                </w:p>
                <w:p/>
              </w:tc>
            </w:tr>
          </w:tbl>
          <w:p>
            <w:r>
              <w:br w:type="textWrapping"/>
            </w:r>
            <w:r>
              <w:t xml:space="preserve">4 </w:t>
            </w:r>
            <w:r>
              <w:rPr>
                <w:rFonts w:hint="eastAsia"/>
              </w:rPr>
              <w:t>在gmall</w:t>
            </w:r>
            <w:r>
              <w:t>-parent</w:t>
            </w:r>
            <w:r>
              <w:rPr>
                <w:rFonts w:hint="eastAsia"/>
              </w:rPr>
              <w:t>中定义好项目的技术框架各种版本</w:t>
            </w:r>
          </w:p>
          <w:p>
            <w:pPr>
              <w:rPr>
                <w:rFonts w:hint="eastAsia"/>
              </w:rPr>
            </w:pPr>
          </w:p>
        </w:tc>
      </w:tr>
    </w:tbl>
    <w:p/>
    <w:p>
      <w:pPr>
        <w:pStyle w:val="2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调整idea的大小</w:t>
      </w:r>
    </w:p>
    <w:p>
      <w:r>
        <w:drawing>
          <wp:inline distT="0" distB="0" distL="0" distR="0">
            <wp:extent cx="7020560" cy="4686935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468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2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抽取api工程（负责管理项目中所有的接口和bean）</w:t>
      </w:r>
    </w:p>
    <w:tbl>
      <w:tblPr>
        <w:tblStyle w:val="6"/>
        <w:tblW w:w="110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6" w:type="dxa"/>
          </w:tcPr>
          <w:p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首先用maven创建一个gmall</w:t>
            </w:r>
            <w:r>
              <w:t>-api</w:t>
            </w:r>
            <w:r>
              <w:rPr>
                <w:rFonts w:hint="eastAsia"/>
              </w:rPr>
              <w:t>的工程</w:t>
            </w:r>
          </w:p>
          <w:p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引入tk通用mapper</w:t>
            </w:r>
            <w:r>
              <w:t>(</w:t>
            </w:r>
            <w:r>
              <w:rPr>
                <w:rFonts w:hint="eastAsia"/>
              </w:rPr>
              <w:t>映射类</w:t>
            </w:r>
            <w:r>
              <w:t>)</w:t>
            </w:r>
          </w:p>
          <w:p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将XXXService接口和所有的bean类都放到api中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service、service实现、controller、mapper、mapper</w:t>
            </w:r>
            <w:r>
              <w:t>.xml</w:t>
            </w:r>
            <w:r>
              <w:rPr>
                <w:rFonts w:hint="eastAsia"/>
              </w:rPr>
              <w:t>中所有的bean的引入全部修改引入路径</w:t>
            </w:r>
          </w:p>
        </w:tc>
      </w:tr>
    </w:tbl>
    <w:p>
      <w:pPr>
        <w:pStyle w:val="2"/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抽取util工程</w:t>
      </w:r>
    </w:p>
    <w:p/>
    <w:tbl>
      <w:tblPr>
        <w:tblStyle w:val="6"/>
        <w:tblW w:w="110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6" w:type="dxa"/>
          </w:tcPr>
          <w:p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项目中的通用框架，是所有应用工程需要引入的包</w:t>
            </w:r>
          </w:p>
          <w:p>
            <w:r>
              <w:rPr>
                <w:rFonts w:hint="eastAsia"/>
              </w:rPr>
              <w:t>例如：s</w:t>
            </w:r>
            <w:r>
              <w:t>pringboot</w:t>
            </w:r>
            <w:r>
              <w:rPr>
                <w:rFonts w:hint="eastAsia"/>
              </w:rPr>
              <w:t>、common</w:t>
            </w:r>
            <w:r>
              <w:t>-langs</w:t>
            </w:r>
            <w:r>
              <w:rPr>
                <w:rFonts w:hint="eastAsia"/>
              </w:rPr>
              <w:t>、c</w:t>
            </w:r>
            <w:r>
              <w:t>ommon-beanutils</w:t>
            </w:r>
          </w:p>
          <w:tbl>
            <w:tblPr>
              <w:tblStyle w:val="6"/>
              <w:tblW w:w="1082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82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20" w:type="dxa"/>
                </w:tcPr>
                <w:p>
                  <w:pPr>
                    <w:pStyle w:val="3"/>
                    <w:shd w:val="clear" w:color="auto" w:fill="FFFFFF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br w:type="textWrapping"/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EFEFEF"/>
                    </w:rPr>
                    <w:t>&lt;</w:t>
                  </w: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  <w:shd w:val="clear" w:color="auto" w:fill="EFEFEF"/>
                    </w:rPr>
                    <w:t>dependency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EFEFEF"/>
                    </w:rPr>
                    <w:t>&gt;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br w:type="textWrapping"/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EFEFEF"/>
                    </w:rPr>
                    <w:t>&lt;</w:t>
                  </w: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  <w:shd w:val="clear" w:color="auto" w:fill="EFEFEF"/>
                    </w:rPr>
                    <w:t>groupId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EFEFEF"/>
                    </w:rPr>
                    <w:t>&gt;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>com.alibaba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EFEFEF"/>
                    </w:rPr>
                    <w:t>&lt;/</w:t>
                  </w: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  <w:shd w:val="clear" w:color="auto" w:fill="EFEFEF"/>
                    </w:rPr>
                    <w:t>groupId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EFEFEF"/>
                    </w:rPr>
                    <w:t>&gt;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br w:type="textWrapping"/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EFEFEF"/>
                    </w:rPr>
                    <w:t>&lt;</w:t>
                  </w: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  <w:shd w:val="clear" w:color="auto" w:fill="EFEFEF"/>
                    </w:rPr>
                    <w:t>artifactId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EFEFEF"/>
                    </w:rPr>
                    <w:t>&gt;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>fastjson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EFEFEF"/>
                    </w:rPr>
                    <w:t>&lt;/</w:t>
                  </w: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  <w:shd w:val="clear" w:color="auto" w:fill="EFEFEF"/>
                    </w:rPr>
                    <w:t>artifactId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EFEFEF"/>
                    </w:rPr>
                    <w:t>&gt;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br w:type="textWrapping"/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EFEFEF"/>
                    </w:rPr>
                    <w:t>&lt;/</w:t>
                  </w: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  <w:shd w:val="clear" w:color="auto" w:fill="EFEFEF"/>
                    </w:rPr>
                    <w:t>dependency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EFEFEF"/>
                    </w:rPr>
                    <w:t>&gt;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br w:type="textWrapping"/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br w:type="textWrapping"/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br w:type="textWrapping"/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EFEFEF"/>
                    </w:rPr>
                    <w:t>&lt;</w:t>
                  </w: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  <w:shd w:val="clear" w:color="auto" w:fill="EFEFEF"/>
                    </w:rPr>
                    <w:t>dependency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EFEFEF"/>
                    </w:rPr>
                    <w:t>&gt;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br w:type="textWrapping"/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EFEFEF"/>
                    </w:rPr>
                    <w:t>&lt;</w:t>
                  </w: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  <w:shd w:val="clear" w:color="auto" w:fill="EFEFEF"/>
                    </w:rPr>
                    <w:t>groupId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EFEFEF"/>
                    </w:rPr>
                    <w:t>&gt;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>org.springframework.boot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EFEFEF"/>
                    </w:rPr>
                    <w:t>&lt;/</w:t>
                  </w: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  <w:shd w:val="clear" w:color="auto" w:fill="EFEFEF"/>
                    </w:rPr>
                    <w:t>groupId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EFEFEF"/>
                    </w:rPr>
                    <w:t>&gt;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br w:type="textWrapping"/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EFEFEF"/>
                    </w:rPr>
                    <w:t>&lt;</w:t>
                  </w: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  <w:shd w:val="clear" w:color="auto" w:fill="EFEFEF"/>
                    </w:rPr>
                    <w:t>artifactId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EFEFEF"/>
                    </w:rPr>
                    <w:t>&gt;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>spring-boot-starter-test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EFEFEF"/>
                    </w:rPr>
                    <w:t>&lt;/</w:t>
                  </w: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  <w:shd w:val="clear" w:color="auto" w:fill="EFEFEF"/>
                    </w:rPr>
                    <w:t>artifactId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EFEFEF"/>
                    </w:rPr>
                    <w:t>&gt;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br w:type="textWrapping"/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EFEFEF"/>
                    </w:rPr>
                    <w:t>&lt;/</w:t>
                  </w: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  <w:shd w:val="clear" w:color="auto" w:fill="EFEFEF"/>
                    </w:rPr>
                    <w:t>dependency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EFEFEF"/>
                    </w:rPr>
                    <w:t>&gt;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br w:type="textWrapping"/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br w:type="textWrapping"/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EFEFEF"/>
                    </w:rPr>
                    <w:t>&lt;</w:t>
                  </w: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  <w:shd w:val="clear" w:color="auto" w:fill="EFEFEF"/>
                    </w:rPr>
                    <w:t>dependency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EFEFEF"/>
                    </w:rPr>
                    <w:t>&gt;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br w:type="textWrapping"/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EFEFEF"/>
                    </w:rPr>
                    <w:t>&lt;</w:t>
                  </w: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  <w:shd w:val="clear" w:color="auto" w:fill="EFEFEF"/>
                    </w:rPr>
                    <w:t>groupId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EFEFEF"/>
                    </w:rPr>
                    <w:t>&gt;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>org.springframework.boot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EFEFEF"/>
                    </w:rPr>
                    <w:t>&lt;/</w:t>
                  </w: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  <w:shd w:val="clear" w:color="auto" w:fill="EFEFEF"/>
                    </w:rPr>
                    <w:t>groupId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EFEFEF"/>
                    </w:rPr>
                    <w:t>&gt;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br w:type="textWrapping"/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EFEFEF"/>
                    </w:rPr>
                    <w:t>&lt;</w:t>
                  </w: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  <w:shd w:val="clear" w:color="auto" w:fill="EFEFEF"/>
                    </w:rPr>
                    <w:t>artifactId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EFEFEF"/>
                    </w:rPr>
                    <w:t>&gt;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>spring-boot-starter-web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EFEFEF"/>
                    </w:rPr>
                    <w:t>&lt;/</w:t>
                  </w: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  <w:shd w:val="clear" w:color="auto" w:fill="EFEFEF"/>
                    </w:rPr>
                    <w:t>artifactId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EFEFEF"/>
                    </w:rPr>
                    <w:t>&gt;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br w:type="textWrapping"/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EFEFEF"/>
                    </w:rPr>
                    <w:t>&lt;/</w:t>
                  </w: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  <w:shd w:val="clear" w:color="auto" w:fill="EFEFEF"/>
                    </w:rPr>
                    <w:t>dependency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EFEFEF"/>
                    </w:rPr>
                    <w:t>&gt;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br w:type="textWrapping"/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br w:type="textWrapping"/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br w:type="textWrapping"/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br w:type="textWrapping"/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EFEFEF"/>
                    </w:rPr>
                    <w:t>&lt;</w:t>
                  </w: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  <w:shd w:val="clear" w:color="auto" w:fill="EFEFEF"/>
                    </w:rPr>
                    <w:t>dependency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EFEFEF"/>
                    </w:rPr>
                    <w:t>&gt;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br w:type="textWrapping"/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EFEFEF"/>
                    </w:rPr>
                    <w:t>&lt;</w:t>
                  </w: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  <w:shd w:val="clear" w:color="auto" w:fill="EFEFEF"/>
                    </w:rPr>
                    <w:t>groupId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EFEFEF"/>
                    </w:rPr>
                    <w:t>&gt;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>org.apache.httpcomponents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EFEFEF"/>
                    </w:rPr>
                    <w:t>&lt;/</w:t>
                  </w: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  <w:shd w:val="clear" w:color="auto" w:fill="EFEFEF"/>
                    </w:rPr>
                    <w:t>groupId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EFEFEF"/>
                    </w:rPr>
                    <w:t>&gt;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br w:type="textWrapping"/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EFEFEF"/>
                    </w:rPr>
                    <w:t>&lt;</w:t>
                  </w: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  <w:shd w:val="clear" w:color="auto" w:fill="EFEFEF"/>
                    </w:rPr>
                    <w:t>artifactId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EFEFEF"/>
                    </w:rPr>
                    <w:t>&gt;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>httpclient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EFEFEF"/>
                    </w:rPr>
                    <w:t>&lt;/</w:t>
                  </w: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  <w:shd w:val="clear" w:color="auto" w:fill="EFEFEF"/>
                    </w:rPr>
                    <w:t>artifactId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EFEFEF"/>
                    </w:rPr>
                    <w:t>&gt;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br w:type="textWrapping"/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EFEFEF"/>
                    </w:rPr>
                    <w:t>&lt;/</w:t>
                  </w: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  <w:shd w:val="clear" w:color="auto" w:fill="EFEFEF"/>
                    </w:rPr>
                    <w:t>dependency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EFEFEF"/>
                    </w:rPr>
                    <w:t>&gt;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br w:type="textWrapping"/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br w:type="textWrapping"/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EFEFEF"/>
                    </w:rPr>
                    <w:t>&lt;</w:t>
                  </w: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  <w:shd w:val="clear" w:color="auto" w:fill="EFEFEF"/>
                    </w:rPr>
                    <w:t>dependency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EFEFEF"/>
                    </w:rPr>
                    <w:t>&gt;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br w:type="textWrapping"/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EFEFEF"/>
                    </w:rPr>
                    <w:t>&lt;</w:t>
                  </w: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  <w:shd w:val="clear" w:color="auto" w:fill="EFEFEF"/>
                    </w:rPr>
                    <w:t>groupId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EFEFEF"/>
                    </w:rPr>
                    <w:t>&gt;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>org.apache.commons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EFEFEF"/>
                    </w:rPr>
                    <w:t>&lt;/</w:t>
                  </w: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  <w:shd w:val="clear" w:color="auto" w:fill="EFEFEF"/>
                    </w:rPr>
                    <w:t>groupId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EFEFEF"/>
                    </w:rPr>
                    <w:t>&gt;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br w:type="textWrapping"/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EFEFEF"/>
                    </w:rPr>
                    <w:t>&lt;</w:t>
                  </w: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  <w:shd w:val="clear" w:color="auto" w:fill="EFEFEF"/>
                    </w:rPr>
                    <w:t>artifactId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EFEFEF"/>
                    </w:rPr>
                    <w:t>&gt;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>commons-lang3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EFEFEF"/>
                    </w:rPr>
                    <w:t>&lt;/</w:t>
                  </w: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  <w:shd w:val="clear" w:color="auto" w:fill="EFEFEF"/>
                    </w:rPr>
                    <w:t>artifactId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EFEFEF"/>
                    </w:rPr>
                    <w:t>&gt;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br w:type="textWrapping"/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EFEFEF"/>
                    </w:rPr>
                    <w:t>&lt;/</w:t>
                  </w: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  <w:shd w:val="clear" w:color="auto" w:fill="EFEFEF"/>
                    </w:rPr>
                    <w:t>dependency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EFEFEF"/>
                    </w:rPr>
                    <w:t>&gt;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br w:type="textWrapping"/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br w:type="textWrapping"/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EFEFEF"/>
                    </w:rPr>
                    <w:t>&lt;</w:t>
                  </w: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  <w:shd w:val="clear" w:color="auto" w:fill="EFEFEF"/>
                    </w:rPr>
                    <w:t>dependency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EFEFEF"/>
                    </w:rPr>
                    <w:t>&gt;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br w:type="textWrapping"/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EFEFEF"/>
                    </w:rPr>
                    <w:t>&lt;</w:t>
                  </w: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  <w:shd w:val="clear" w:color="auto" w:fill="EFEFEF"/>
                    </w:rPr>
                    <w:t>groupId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EFEFEF"/>
                    </w:rPr>
                    <w:t>&gt;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>commons-beanutils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EFEFEF"/>
                    </w:rPr>
                    <w:t>&lt;/</w:t>
                  </w: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  <w:shd w:val="clear" w:color="auto" w:fill="EFEFEF"/>
                    </w:rPr>
                    <w:t>groupId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EFEFEF"/>
                    </w:rPr>
                    <w:t>&gt;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br w:type="textWrapping"/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EFEFEF"/>
                    </w:rPr>
                    <w:t>&lt;</w:t>
                  </w: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  <w:shd w:val="clear" w:color="auto" w:fill="EFEFEF"/>
                    </w:rPr>
                    <w:t>artifactId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EFEFEF"/>
                    </w:rPr>
                    <w:t>&gt;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>commons-beanutils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EFEFEF"/>
                    </w:rPr>
                    <w:t>&lt;/</w:t>
                  </w: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  <w:shd w:val="clear" w:color="auto" w:fill="EFEFEF"/>
                    </w:rPr>
                    <w:t>artifactId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EFEFEF"/>
                    </w:rPr>
                    <w:t>&gt;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br w:type="textWrapping"/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EFEFEF"/>
                    </w:rPr>
                    <w:t>&lt;/</w:t>
                  </w: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  <w:shd w:val="clear" w:color="auto" w:fill="EFEFEF"/>
                    </w:rPr>
                    <w:t>dependency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EFEFEF"/>
                    </w:rPr>
                    <w:t>&gt;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br w:type="textWrapping"/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br w:type="textWrapping"/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EFEFEF"/>
                    </w:rPr>
                    <w:t>&lt;</w:t>
                  </w: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  <w:shd w:val="clear" w:color="auto" w:fill="EFEFEF"/>
                    </w:rPr>
                    <w:t>dependency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EFEFEF"/>
                    </w:rPr>
                    <w:t>&gt;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br w:type="textWrapping"/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EFEFEF"/>
                    </w:rPr>
                    <w:t>&lt;</w:t>
                  </w: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  <w:shd w:val="clear" w:color="auto" w:fill="EFEFEF"/>
                    </w:rPr>
                    <w:t>groupId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EFEFEF"/>
                    </w:rPr>
                    <w:t>&gt;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>commons-codec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EFEFEF"/>
                    </w:rPr>
                    <w:t>&lt;/</w:t>
                  </w: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  <w:shd w:val="clear" w:color="auto" w:fill="EFEFEF"/>
                    </w:rPr>
                    <w:t>groupId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EFEFEF"/>
                    </w:rPr>
                    <w:t>&gt;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br w:type="textWrapping"/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EFEFEF"/>
                    </w:rPr>
                    <w:t>&lt;</w:t>
                  </w: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  <w:shd w:val="clear" w:color="auto" w:fill="EFEFEF"/>
                    </w:rPr>
                    <w:t>artifactId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EFEFEF"/>
                    </w:rPr>
                    <w:t>&gt;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>commons-codec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EFEFEF"/>
                    </w:rPr>
                    <w:t>&lt;/</w:t>
                  </w: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  <w:shd w:val="clear" w:color="auto" w:fill="EFEFEF"/>
                    </w:rPr>
                    <w:t>artifactId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EFEFEF"/>
                    </w:rPr>
                    <w:t>&gt;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br w:type="textWrapping"/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EFEFEF"/>
                    </w:rPr>
                    <w:t>&lt;/</w:t>
                  </w: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  <w:shd w:val="clear" w:color="auto" w:fill="EFEFEF"/>
                    </w:rPr>
                    <w:t>dependency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EFEFEF"/>
                    </w:rPr>
                    <w:t>&gt;</w:t>
                  </w:r>
                </w:p>
                <w:p/>
              </w:tc>
            </w:tr>
          </w:tbl>
          <w:p/>
          <w:p/>
          <w:p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基于soa的架构理念，项目分为web前端controller</w:t>
            </w:r>
            <w:r>
              <w:t>(webUtil)</w:t>
            </w:r>
          </w:p>
          <w:p>
            <w:r>
              <w:t>J</w:t>
            </w:r>
            <w:r>
              <w:rPr>
                <w:rFonts w:hint="eastAsia"/>
              </w:rPr>
              <w:t>sp、thymeleaf、cookie工具类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加入commonUtil</w:t>
            </w:r>
          </w:p>
          <w:p>
            <w:pPr>
              <w:rPr>
                <w:rFonts w:hint="eastAsia"/>
              </w:rPr>
            </w:pPr>
          </w:p>
          <w:p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基于soa的架构理念，项目分为web后端service(</w:t>
            </w:r>
            <w:r>
              <w:t>serviceUtil)</w:t>
            </w:r>
          </w:p>
          <w:p>
            <w:pPr>
              <w:rPr>
                <w:rFonts w:hint="eastAsia"/>
              </w:rPr>
            </w:pPr>
            <w:r>
              <w:t>Mybatis</w:t>
            </w:r>
            <w:r>
              <w:rPr>
                <w:rFonts w:hint="eastAsia"/>
              </w:rPr>
              <w:t>、mysql、redis</w:t>
            </w:r>
          </w:p>
          <w:p>
            <w:r>
              <w:rPr>
                <w:rFonts w:hint="eastAsia"/>
              </w:rPr>
              <w:t>加入commonUtil</w:t>
            </w:r>
          </w:p>
          <w:tbl>
            <w:tblPr>
              <w:tblStyle w:val="6"/>
              <w:tblW w:w="1082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82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20" w:type="dxa"/>
                </w:tcPr>
                <w:p>
                  <w:pPr>
                    <w:pStyle w:val="3"/>
                    <w:shd w:val="clear" w:color="auto" w:fill="FFFFFF"/>
                    <w:spacing w:after="240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br w:type="textWrapping"/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EFEFEF"/>
                    </w:rPr>
                    <w:t>&lt;</w:t>
                  </w: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  <w:shd w:val="clear" w:color="auto" w:fill="EFEFEF"/>
                    </w:rPr>
                    <w:t>dependency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EFEFEF"/>
                    </w:rPr>
                    <w:t>&gt;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br w:type="textWrapping"/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EFEFEF"/>
                    </w:rPr>
                    <w:t>&lt;</w:t>
                  </w: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  <w:shd w:val="clear" w:color="auto" w:fill="EFEFEF"/>
                    </w:rPr>
                    <w:t>groupId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EFEFEF"/>
                    </w:rPr>
                    <w:t>&gt;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>com.atguigu.gmall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EFEFEF"/>
                    </w:rPr>
                    <w:t>&lt;/</w:t>
                  </w: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  <w:shd w:val="clear" w:color="auto" w:fill="EFEFEF"/>
                    </w:rPr>
                    <w:t>groupId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EFEFEF"/>
                    </w:rPr>
                    <w:t>&gt;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br w:type="textWrapping"/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EFEFEF"/>
                    </w:rPr>
                    <w:t>&lt;</w:t>
                  </w: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  <w:shd w:val="clear" w:color="auto" w:fill="EFEFEF"/>
                    </w:rPr>
                    <w:t>artifactId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EFEFEF"/>
                    </w:rPr>
                    <w:t>&gt;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>gmall-common-util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EFEFEF"/>
                    </w:rPr>
                    <w:t>&lt;/</w:t>
                  </w: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  <w:shd w:val="clear" w:color="auto" w:fill="EFEFEF"/>
                    </w:rPr>
                    <w:t>artifactId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EFEFEF"/>
                    </w:rPr>
                    <w:t>&gt;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br w:type="textWrapping"/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EFEFEF"/>
                    </w:rPr>
                    <w:t>&lt;</w:t>
                  </w: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  <w:shd w:val="clear" w:color="auto" w:fill="EFEFEF"/>
                    </w:rPr>
                    <w:t>version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EFEFEF"/>
                    </w:rPr>
                    <w:t>&gt;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>1.0-SNAPSHOT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EFEFEF"/>
                    </w:rPr>
                    <w:t>&lt;/</w:t>
                  </w: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  <w:shd w:val="clear" w:color="auto" w:fill="EFEFEF"/>
                    </w:rPr>
                    <w:t>version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EFEFEF"/>
                    </w:rPr>
                    <w:t>&gt;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br w:type="textWrapping"/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EFEFEF"/>
                    </w:rPr>
                    <w:t>&lt;/</w:t>
                  </w: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  <w:shd w:val="clear" w:color="auto" w:fill="EFEFEF"/>
                    </w:rPr>
                    <w:t>dependency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EFEFEF"/>
                    </w:rPr>
                    <w:t>&gt;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br w:type="textWrapping"/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br w:type="textWrapping"/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EFEFEF"/>
                    </w:rPr>
                    <w:t>&lt;</w:t>
                  </w: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  <w:shd w:val="clear" w:color="auto" w:fill="EFEFEF"/>
                    </w:rPr>
                    <w:t>dependency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EFEFEF"/>
                    </w:rPr>
                    <w:t>&gt;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br w:type="textWrapping"/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EFEFEF"/>
                    </w:rPr>
                    <w:t>&lt;</w:t>
                  </w: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  <w:shd w:val="clear" w:color="auto" w:fill="EFEFEF"/>
                    </w:rPr>
                    <w:t>groupId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EFEFEF"/>
                    </w:rPr>
                    <w:t>&gt;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>org.springframework.boot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EFEFEF"/>
                    </w:rPr>
                    <w:t>&lt;/</w:t>
                  </w: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  <w:shd w:val="clear" w:color="auto" w:fill="EFEFEF"/>
                    </w:rPr>
                    <w:t>groupId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EFEFEF"/>
                    </w:rPr>
                    <w:t>&gt;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br w:type="textWrapping"/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EFEFEF"/>
                    </w:rPr>
                    <w:t>&lt;</w:t>
                  </w: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  <w:shd w:val="clear" w:color="auto" w:fill="EFEFEF"/>
                    </w:rPr>
                    <w:t>artifactId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EFEFEF"/>
                    </w:rPr>
                    <w:t>&gt;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>spring-boot-starter-jdbc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EFEFEF"/>
                    </w:rPr>
                    <w:t>&lt;/</w:t>
                  </w: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  <w:shd w:val="clear" w:color="auto" w:fill="EFEFEF"/>
                    </w:rPr>
                    <w:t>artifactId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EFEFEF"/>
                    </w:rPr>
                    <w:t>&gt;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br w:type="textWrapping"/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EFEFEF"/>
                    </w:rPr>
                    <w:t>&lt;/</w:t>
                  </w: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  <w:shd w:val="clear" w:color="auto" w:fill="EFEFEF"/>
                    </w:rPr>
                    <w:t>dependency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EFEFEF"/>
                    </w:rPr>
                    <w:t>&gt;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br w:type="textWrapping"/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br w:type="textWrapping"/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EFEFEF"/>
                    </w:rPr>
                    <w:t>&lt;</w:t>
                  </w: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  <w:shd w:val="clear" w:color="auto" w:fill="EFEFEF"/>
                    </w:rPr>
                    <w:t>dependency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EFEFEF"/>
                    </w:rPr>
                    <w:t>&gt;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br w:type="textWrapping"/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EFEFEF"/>
                    </w:rPr>
                    <w:t>&lt;</w:t>
                  </w: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  <w:shd w:val="clear" w:color="auto" w:fill="EFEFEF"/>
                    </w:rPr>
                    <w:t>groupId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EFEFEF"/>
                    </w:rPr>
                    <w:t>&gt;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>org.mybatis.spring.boot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EFEFEF"/>
                    </w:rPr>
                    <w:t>&lt;/</w:t>
                  </w: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  <w:shd w:val="clear" w:color="auto" w:fill="EFEFEF"/>
                    </w:rPr>
                    <w:t>groupId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EFEFEF"/>
                    </w:rPr>
                    <w:t>&gt;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br w:type="textWrapping"/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EFEFEF"/>
                    </w:rPr>
                    <w:t>&lt;</w:t>
                  </w: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  <w:shd w:val="clear" w:color="auto" w:fill="EFEFEF"/>
                    </w:rPr>
                    <w:t>artifactId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EFEFEF"/>
                    </w:rPr>
                    <w:t>&gt;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>mybatis-spring-boot-starter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EFEFEF"/>
                    </w:rPr>
                    <w:t>&lt;/</w:t>
                  </w: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  <w:shd w:val="clear" w:color="auto" w:fill="EFEFEF"/>
                    </w:rPr>
                    <w:t>artifactId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EFEFEF"/>
                    </w:rPr>
                    <w:t>&gt;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br w:type="textWrapping"/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EFEFEF"/>
                    </w:rPr>
                    <w:t>&lt;/</w:t>
                  </w: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  <w:shd w:val="clear" w:color="auto" w:fill="EFEFEF"/>
                    </w:rPr>
                    <w:t>dependency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EFEFEF"/>
                    </w:rPr>
                    <w:t>&gt;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br w:type="textWrapping"/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br w:type="textWrapping"/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EFEFEF"/>
                    </w:rPr>
                    <w:t>&lt;</w:t>
                  </w: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  <w:shd w:val="clear" w:color="auto" w:fill="EFEFEF"/>
                    </w:rPr>
                    <w:t>dependency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EFEFEF"/>
                    </w:rPr>
                    <w:t>&gt;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br w:type="textWrapping"/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EFEFEF"/>
                    </w:rPr>
                    <w:t>&lt;</w:t>
                  </w: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  <w:shd w:val="clear" w:color="auto" w:fill="EFEFEF"/>
                    </w:rPr>
                    <w:t>groupId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EFEFEF"/>
                    </w:rPr>
                    <w:t>&gt;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>mysql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EFEFEF"/>
                    </w:rPr>
                    <w:t>&lt;/</w:t>
                  </w: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  <w:shd w:val="clear" w:color="auto" w:fill="EFEFEF"/>
                    </w:rPr>
                    <w:t>groupId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EFEFEF"/>
                    </w:rPr>
                    <w:t>&gt;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br w:type="textWrapping"/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EFEFEF"/>
                    </w:rPr>
                    <w:t>&lt;</w:t>
                  </w: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  <w:shd w:val="clear" w:color="auto" w:fill="EFEFEF"/>
                    </w:rPr>
                    <w:t>artifactId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EFEFEF"/>
                    </w:rPr>
                    <w:t>&gt;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>mysql-connector-java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EFEFEF"/>
                    </w:rPr>
                    <w:t>&lt;/</w:t>
                  </w: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  <w:shd w:val="clear" w:color="auto" w:fill="EFEFEF"/>
                    </w:rPr>
                    <w:t>artifactId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EFEFEF"/>
                    </w:rPr>
                    <w:t>&gt;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br w:type="textWrapping"/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EFEFEF"/>
                    </w:rPr>
                    <w:t>&lt;</w:t>
                  </w: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  <w:shd w:val="clear" w:color="auto" w:fill="EFEFEF"/>
                    </w:rPr>
                    <w:t>scope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EFEFEF"/>
                    </w:rPr>
                    <w:t>&gt;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>runtime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EFEFEF"/>
                    </w:rPr>
                    <w:t>&lt;/</w:t>
                  </w: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  <w:shd w:val="clear" w:color="auto" w:fill="EFEFEF"/>
                    </w:rPr>
                    <w:t>scope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EFEFEF"/>
                    </w:rPr>
                    <w:t>&gt;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br w:type="textWrapping"/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EFEFEF"/>
                    </w:rPr>
                    <w:t>&lt;/</w:t>
                  </w: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  <w:shd w:val="clear" w:color="auto" w:fill="EFEFEF"/>
                    </w:rPr>
                    <w:t>dependency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EFEFEF"/>
                    </w:rPr>
                    <w:t>&gt;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br w:type="textWrapping"/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br w:type="textWrapping"/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br w:type="textWrapping"/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EFEFEF"/>
                    </w:rPr>
                    <w:t>&lt;</w:t>
                  </w: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  <w:shd w:val="clear" w:color="auto" w:fill="EFEFEF"/>
                    </w:rPr>
                    <w:t>dependency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EFEFEF"/>
                    </w:rPr>
                    <w:t>&gt;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br w:type="textWrapping"/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EFEFEF"/>
                    </w:rPr>
                    <w:t>&lt;</w:t>
                  </w: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  <w:shd w:val="clear" w:color="auto" w:fill="EFEFEF"/>
                    </w:rPr>
                    <w:t>groupId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EFEFEF"/>
                    </w:rPr>
                    <w:t>&gt;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>redis.clients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EFEFEF"/>
                    </w:rPr>
                    <w:t>&lt;/</w:t>
                  </w: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  <w:shd w:val="clear" w:color="auto" w:fill="EFEFEF"/>
                    </w:rPr>
                    <w:t>groupId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EFEFEF"/>
                    </w:rPr>
                    <w:t>&gt;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br w:type="textWrapping"/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EFEFEF"/>
                    </w:rPr>
                    <w:t>&lt;</w:t>
                  </w: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  <w:shd w:val="clear" w:color="auto" w:fill="EFEFEF"/>
                    </w:rPr>
                    <w:t>artifactId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EFEFEF"/>
                    </w:rPr>
                    <w:t>&gt;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>jedis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EFEFEF"/>
                    </w:rPr>
                    <w:t>&lt;/</w:t>
                  </w: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  <w:shd w:val="clear" w:color="auto" w:fill="EFEFEF"/>
                    </w:rPr>
                    <w:t>artifactId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EFEFEF"/>
                    </w:rPr>
                    <w:t>&gt;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br w:type="textWrapping"/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EFEFEF"/>
                    </w:rPr>
                    <w:t>&lt;/</w:t>
                  </w: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  <w:shd w:val="clear" w:color="auto" w:fill="EFEFEF"/>
                    </w:rPr>
                    <w:t>dependency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EFEFEF"/>
                    </w:rPr>
                    <w:t>&gt;</w:t>
                  </w:r>
                </w:p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5707380</wp:posOffset>
                </wp:positionH>
                <wp:positionV relativeFrom="paragraph">
                  <wp:posOffset>160020</wp:posOffset>
                </wp:positionV>
                <wp:extent cx="1262380" cy="1249045"/>
                <wp:effectExtent l="0" t="0" r="13970" b="2794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418" cy="1248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Service+mapper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49.4pt;margin-top:12.6pt;height:98.35pt;width:99.4pt;z-index:251662336;v-text-anchor:middle;mso-width-relative:page;mso-height-relative:page;" fillcolor="#FFFFFF [3201]" filled="t" stroked="t" coordsize="21600,21600" o:gfxdata="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bebd8NkAAAAL&#10;AQAADwAAAAAAAAABACAAAAAiAAAAZHJzL2Rvd25yZXYueG1sUEsBAhQAFAAAAAgAh07iQA8qA75U&#10;AgAAmwQAAA4AAAAAAAAAAQAgAAAAKAEAAGRycy9lMm9Eb2MueG1sUEsFBgAAAAAGAAYAWQEAAO4F&#10;AAAAAA=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Service+mapper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3735070</wp:posOffset>
                </wp:positionH>
                <wp:positionV relativeFrom="paragraph">
                  <wp:posOffset>200025</wp:posOffset>
                </wp:positionV>
                <wp:extent cx="1221740" cy="1173480"/>
                <wp:effectExtent l="0" t="0" r="17145" b="2667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475" cy="11737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4.1pt;margin-top:15.75pt;height:92.4pt;width:96.2pt;z-index:251660288;v-text-anchor:middle;mso-width-relative:page;mso-height-relative:page;" fillcolor="#FFFFFF [3201]" filled="t" stroked="t" coordsize="21600,21600" o:gfxdata="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KklngHaAAAACgEA&#10;AA8AAAAAAAAAAQAgAAAAIgAAAGRycy9kb3ducmV2LnhtbFBLAQIUABQAAAAIAIdO4kAMowCiUQIA&#10;AJsEAAAOAAAAAAAAAAEAIAAAACkBAABkcnMvZTJvRG9jLnhtbFBLBQYAAAAABgAGAFkBAADsBQAA&#10;AAA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</w:t>
                      </w:r>
                      <w:r>
                        <w:t>ontroller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132715</wp:posOffset>
                </wp:positionH>
                <wp:positionV relativeFrom="paragraph">
                  <wp:posOffset>187325</wp:posOffset>
                </wp:positionV>
                <wp:extent cx="2231390" cy="1091565"/>
                <wp:effectExtent l="0" t="0" r="16510" b="1333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1409" cy="10918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Controller+service+mapper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.45pt;margin-top:14.75pt;height:85.95pt;width:175.7pt;z-index:251659264;v-text-anchor:middle;mso-width-relative:page;mso-height-relative:page;" fillcolor="#FFFFFF [3201]" filled="t" stroked="t" coordsize="21600,21600" o:gfxdata="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FqpdLLYAAAACQEAAA8A&#10;AAAAAAAAAQAgAAAAIgAAAGRycy9kb3ducmV2LnhtbFBLAQIUABQAAAAIAIdO4kAQIaRWUAIAAJsE&#10;AAAOAAAAAAAAAAEAIAAAACcBAABkcnMvZTJvRG9jLnhtbFBLBQYAAAAABgAGAFkBAADpBQAAAAA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Controller+service+mapper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4655820</wp:posOffset>
                </wp:positionH>
                <wp:positionV relativeFrom="paragraph">
                  <wp:posOffset>142875</wp:posOffset>
                </wp:positionV>
                <wp:extent cx="1255395" cy="416560"/>
                <wp:effectExtent l="0" t="0" r="20955" b="22225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594" cy="4162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buuo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66.6pt;margin-top:11.25pt;height:32.8pt;width:98.85pt;z-index:251663360;v-text-anchor:middle;mso-width-relative:page;mso-height-relative:page;" fillcolor="#4F81BD [3204]" filled="t" stroked="t" coordsize="21600,21600" o:gfxdata="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/xF0wdgAAAAJAQAADwAAAAAAAAABACAAAAAiAAAAZHJzL2Rvd25yZXYueG1sUEsBAhQA&#10;FAAAAAgAh07iQEjVlnRkAgAAvgQAAA4AAAAAAAAAAQAgAAAAJwEAAGRycy9lMm9Eb2MueG1sUEsF&#10;BgAAAAAGAAYAWQEAAP0FAAAAAA=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</w:t>
                      </w:r>
                      <w:r>
                        <w:t>buuo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6171565</wp:posOffset>
                </wp:positionH>
                <wp:positionV relativeFrom="paragraph">
                  <wp:posOffset>52070</wp:posOffset>
                </wp:positionV>
                <wp:extent cx="389255" cy="347980"/>
                <wp:effectExtent l="19050" t="0" r="11430" b="33020"/>
                <wp:wrapNone/>
                <wp:docPr id="7" name="箭头: 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961" cy="34801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 7" o:spid="_x0000_s1026" o:spt="67" type="#_x0000_t67" style="position:absolute;left:0pt;margin-left:485.95pt;margin-top:4.1pt;height:27.4pt;width:30.65pt;z-index:251664384;v-text-anchor:middle;mso-width-relative:page;mso-height-relative:page;" fillcolor="#4F81BD [3204]" filled="t" stroked="t" coordsize="21600,21600" o:gfxdata="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CdaoYNYAAAAJAQAADwAAAAAAAAABACAAAAAiAAAAZHJzL2Rvd25yZXYueG1sUEsBAhQA&#10;FAAAAAgAh07iQK0C+hlmAgAAuQQAAA4AAAAAAAAAAQAgAAAAJQEAAGRycy9lMm9Eb2MueG1sUEsF&#10;BgAAAAAGAAYAWQEAAP0FAAAAAA==&#10;" adj="10800,540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5714365</wp:posOffset>
                </wp:positionH>
                <wp:positionV relativeFrom="paragraph">
                  <wp:posOffset>5715</wp:posOffset>
                </wp:positionV>
                <wp:extent cx="1323975" cy="668655"/>
                <wp:effectExtent l="0" t="0" r="10160" b="17145"/>
                <wp:wrapNone/>
                <wp:docPr id="8" name="圆柱体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833" cy="66874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圆柱体 8" o:spid="_x0000_s1026" o:spt="22" type="#_x0000_t22" style="position:absolute;left:0pt;margin-left:449.95pt;margin-top:0.45pt;height:52.65pt;width:104.25pt;z-index:251665408;v-text-anchor:middle;mso-width-relative:page;mso-height-relative:page;" fillcolor="#4F81BD [3204]" filled="t" stroked="t" coordsize="21600,21600" o:gfxdata="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z+a3+9UAAAAJAQAADwAAAAAAAAABACAAAAAiAAAAZHJzL2Rvd25yZXYueG1sUEsB&#10;AhQAFAAAAAgAh07iQB+ms9RqAgAAvQQAAA4AAAAAAAAAAQAgAAAAJAEAAGRycy9lMm9Eb2MueG1s&#10;UEsFBgAAAAAGAAYAWQEAAAAGAAAAAA==&#10;" adj="5400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D</w:t>
                      </w:r>
                      <w:r>
                        <w:rPr>
                          <w:rFonts w:hint="eastAsia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tbl>
      <w:tblPr>
        <w:tblStyle w:val="6"/>
        <w:tblW w:w="110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6" w:type="dxa"/>
          </w:tcPr>
          <w:p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新建一个web的前端controller模块的项目</w:t>
            </w:r>
          </w:p>
          <w:p>
            <w:r>
              <w:t>C</w:t>
            </w:r>
            <w:r>
              <w:rPr>
                <w:rFonts w:hint="eastAsia"/>
              </w:rPr>
              <w:t>ontroller</w:t>
            </w:r>
            <w:r>
              <w:t xml:space="preserve"> = </w:t>
            </w:r>
            <w:r>
              <w:rPr>
                <w:rFonts w:hint="eastAsia"/>
              </w:rPr>
              <w:t>parent</w:t>
            </w:r>
            <w:r>
              <w:t xml:space="preserve"> + api + webUtil</w:t>
            </w:r>
          </w:p>
          <w:p/>
          <w:p>
            <w:r>
              <w:t xml:space="preserve">2 </w:t>
            </w:r>
            <w:r>
              <w:rPr>
                <w:rFonts w:hint="eastAsia"/>
              </w:rPr>
              <w:t>新建一个web的后端service模块的项目</w:t>
            </w:r>
          </w:p>
          <w:p>
            <w:r>
              <w:t xml:space="preserve">service = </w:t>
            </w:r>
            <w:r>
              <w:rPr>
                <w:rFonts w:hint="eastAsia"/>
              </w:rPr>
              <w:t>parent</w:t>
            </w:r>
            <w:r>
              <w:t xml:space="preserve"> + api + </w:t>
            </w:r>
            <w:r>
              <w:rPr>
                <w:rFonts w:hint="eastAsia"/>
              </w:rPr>
              <w:t>service</w:t>
            </w:r>
            <w:r>
              <w:t>Util</w:t>
            </w:r>
          </w:p>
          <w:p/>
          <w:p>
            <w:pPr>
              <w:rPr>
                <w:rFonts w:hint="eastAsia"/>
              </w:rPr>
            </w:pPr>
          </w:p>
        </w:tc>
      </w:tr>
    </w:tbl>
    <w:p/>
    <w:p/>
    <w:p/>
    <w:p/>
    <w:p/>
    <w:p>
      <w:r>
        <w:drawing>
          <wp:inline distT="0" distB="0" distL="0" distR="0">
            <wp:extent cx="7020560" cy="2876550"/>
            <wp:effectExtent l="0" t="0" r="889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2"/>
      </w:pP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soa面向服务(以dubbo为基础</w:t>
      </w:r>
      <w:r>
        <w:t>)</w:t>
      </w:r>
    </w:p>
    <w:p/>
    <w:tbl>
      <w:tblPr>
        <w:tblStyle w:val="6"/>
        <w:tblW w:w="110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6" w:type="dxa"/>
          </w:tcPr>
          <w:p>
            <w:r>
              <w:rPr>
                <w:rFonts w:hint="eastAsia"/>
              </w:rPr>
              <w:t>1</w:t>
            </w:r>
            <w:r>
              <w:t xml:space="preserve"> dubbo</w:t>
            </w:r>
            <w:r>
              <w:rPr>
                <w:rFonts w:hint="eastAsia"/>
              </w:rPr>
              <w:t>的soa的工作原理，和springcloud类似</w:t>
            </w:r>
          </w:p>
          <w:p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dubbo和springcloud的区别在于dubbo由自己的dubbo协议通讯，sc是由http协议(</w:t>
            </w:r>
            <w:r>
              <w:t>rest</w:t>
            </w:r>
            <w:r>
              <w:rPr>
                <w:rFonts w:hint="eastAsia"/>
              </w:rPr>
              <w:t>风格</w:t>
            </w:r>
            <w:r>
              <w:t>)</w:t>
            </w:r>
          </w:p>
          <w:p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dubbo有一个注册中心的客户端在时时同步注册中心的服务信息</w:t>
            </w:r>
          </w:p>
          <w:p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dubbo有一个javaweb的监控中心，负责监控服务的注册信息，甚至可以配置负载均衡</w:t>
            </w:r>
          </w:p>
          <w:p>
            <w:pPr>
              <w:rPr>
                <w:rFonts w:hint="eastAsia"/>
              </w:rPr>
            </w:pPr>
          </w:p>
        </w:tc>
      </w:tr>
    </w:tbl>
    <w:p>
      <w:pPr>
        <w:pStyle w:val="2"/>
      </w:pP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将dubbo框架引入到项目中</w:t>
      </w:r>
    </w:p>
    <w:p>
      <w:r>
        <w:rPr>
          <w:rFonts w:hint="eastAsia"/>
        </w:rPr>
        <w:t>启动监控中心</w:t>
      </w:r>
    </w:p>
    <w:tbl>
      <w:tblPr>
        <w:tblStyle w:val="6"/>
        <w:tblW w:w="110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6" w:type="dxa"/>
          </w:tcPr>
          <w:p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将dubbo监控中心和tomct上传只linux服务器</w:t>
            </w:r>
          </w:p>
          <w:p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用unzip命令解压dubbo</w:t>
            </w:r>
            <w:r>
              <w:t>-admin.war</w:t>
            </w:r>
            <w:r>
              <w:rPr>
                <w:rFonts w:hint="eastAsia"/>
              </w:rPr>
              <w:t>监控中心</w:t>
            </w:r>
          </w:p>
          <w:p>
            <w:pPr>
              <w:rPr>
                <w:rFonts w:hint="eastAsia"/>
                <w:color w:val="FF0000"/>
              </w:rPr>
            </w:pPr>
            <w:r>
              <w:rPr>
                <w:color w:val="FF0000"/>
              </w:rPr>
              <w:t>U</w:t>
            </w:r>
            <w:r>
              <w:rPr>
                <w:rFonts w:hint="eastAsia"/>
                <w:color w:val="FF0000"/>
              </w:rPr>
              <w:t>nzip</w:t>
            </w:r>
            <w:r>
              <w:rPr>
                <w:color w:val="FF0000"/>
              </w:rPr>
              <w:t xml:space="preserve"> file</w:t>
            </w:r>
            <w:r>
              <w:rPr>
                <w:rFonts w:hint="eastAsia"/>
                <w:color w:val="FF0000"/>
              </w:rPr>
              <w:t xml:space="preserve">文件名 </w:t>
            </w:r>
            <w:r>
              <w:rPr>
                <w:color w:val="FF0000"/>
              </w:rPr>
              <w:t xml:space="preserve">-d </w:t>
            </w:r>
            <w:r>
              <w:rPr>
                <w:rFonts w:hint="eastAsia"/>
                <w:color w:val="FF0000"/>
              </w:rPr>
              <w:t>解压路径</w:t>
            </w:r>
          </w:p>
          <w:p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配置tomcat的ser</w:t>
            </w:r>
            <w:r>
              <w:t>ver.xml</w:t>
            </w:r>
            <w:r>
              <w:rPr>
                <w:rFonts w:hint="eastAsia"/>
              </w:rPr>
              <w:t>配置文件</w:t>
            </w:r>
          </w:p>
          <w:p>
            <w:pPr>
              <w:rPr>
                <w:color w:val="FF0000"/>
              </w:rPr>
            </w:pPr>
            <w:r>
              <w:rPr>
                <w:color w:val="FF0000"/>
              </w:rPr>
              <w:t>&lt;Context path="/dubbo" docBase="/opt/dubbo" debug="0" privileged="true" /&gt;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启动tomcat，打开监控中心</w:t>
            </w:r>
          </w:p>
        </w:tc>
      </w:tr>
    </w:tbl>
    <w:p/>
    <w:p/>
    <w:p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2254250</wp:posOffset>
                </wp:positionH>
                <wp:positionV relativeFrom="paragraph">
                  <wp:posOffset>214630</wp:posOffset>
                </wp:positionV>
                <wp:extent cx="1637665" cy="962025"/>
                <wp:effectExtent l="0" t="0" r="19685" b="28575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732" cy="9621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Dubbo-dadmin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7.5pt;margin-top:16.9pt;height:75.75pt;width:128.95pt;z-index:251669504;v-text-anchor:middle;mso-width-relative:page;mso-height-relative:page;" fillcolor="#FFFFFF [3201]" filled="t" stroked="t" coordsize="21600,21600" o:gfxdata="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Oshl1nZAAAA&#10;CgEAAA8AAAAAAAAAAQAgAAAAIgAAAGRycy9kb3ducmV2LnhtbFBLAQIUABQAAAAIAIdO4kApdmuX&#10;VQIAAJ8EAAAOAAAAAAAAAAEAIAAAACgBAABkcnMvZTJvRG9jLnhtbFBLBQYAAAAABgAGAFkBAADv&#10;BQAAAAA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Dubbo-dadmin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5536565</wp:posOffset>
                </wp:positionH>
                <wp:positionV relativeFrom="paragraph">
                  <wp:posOffset>99060</wp:posOffset>
                </wp:positionV>
                <wp:extent cx="716280" cy="634365"/>
                <wp:effectExtent l="0" t="0" r="26670" b="1333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507" cy="6346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Linux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35.95pt;margin-top:7.8pt;height:49.95pt;width:56.4pt;z-index:251667456;v-text-anchor:middle;mso-width-relative:page;mso-height-relative:page;" fillcolor="#4F81BD [3204]" filled="t" stroked="t" coordsize="21600,21600" o:gfxdata="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HWuwhzZAAAACgEAAA8AAAAAAAAAAQAgAAAAIgAAAGRycy9kb3ducmV2LnhtbFBLAQIU&#10;ABQAAAAIAIdO4kDaUk0IZAIAALwEAAAOAAAAAAAAAAEAIAAAACgBAABkcnMvZTJvRG9jLnhtbFBL&#10;BQYAAAAABgAGAFkBAAD+BQAAAAA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Linux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ragraph">
                  <wp:posOffset>153670</wp:posOffset>
                </wp:positionV>
                <wp:extent cx="682625" cy="648335"/>
                <wp:effectExtent l="0" t="0" r="22860" b="1905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388" cy="6482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Linux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.25pt;margin-top:12.1pt;height:51.05pt;width:53.75pt;z-index:251666432;v-text-anchor:middle;mso-width-relative:page;mso-height-relative:page;" fillcolor="#4F81BD [3204]" filled="t" stroked="t" coordsize="21600,21600" o:gfxdata="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jAwV9NkAAAAJAQAADwAAAAAAAAABACAAAAAiAAAAZHJzL2Rvd25yZXYueG1sUEsBAhQA&#10;FAAAAAgAh07iQEd3IphjAgAAvAQAAA4AAAAAAAAAAQAgAAAAKAEAAGRycy9lMm9Eb2MueG1sUEsF&#10;BgAAAAAGAAYAWQEAAP0FAAAAAA=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Linux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3953510</wp:posOffset>
                </wp:positionH>
                <wp:positionV relativeFrom="paragraph">
                  <wp:posOffset>163830</wp:posOffset>
                </wp:positionV>
                <wp:extent cx="1494155" cy="204470"/>
                <wp:effectExtent l="38100" t="0" r="29845" b="8128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4430" cy="2047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11.3pt;margin-top:12.9pt;height:16.1pt;width:117.65pt;z-index:251672576;mso-width-relative:page;mso-height-relative:page;" filled="f" stroked="t" coordsize="21600,21600" o:gfxdata="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v7pVLdkAAAAJAQAADwAAAAAAAAABACAAAAAi&#10;AAAAZHJzL2Rvd25yZXYueG1sUEsBAhQAFAAAAAgAh07iQGzAPxcJAgAAxgMAAA4AAAAAAAAAAQAg&#10;AAAAKAEAAGRycy9lMm9Eb2MueG1sUEsFBgAAAAAGAAYAWQEAAKMFAAAAAA==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1080770</wp:posOffset>
                </wp:positionH>
                <wp:positionV relativeFrom="paragraph">
                  <wp:posOffset>225425</wp:posOffset>
                </wp:positionV>
                <wp:extent cx="1098550" cy="198120"/>
                <wp:effectExtent l="0" t="0" r="82550" b="8826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8645" cy="1978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5.1pt;margin-top:17.75pt;height:15.6pt;width:86.5pt;z-index:251670528;mso-width-relative:page;mso-height-relative:page;" filled="f" stroked="t" coordsize="21600,21600" o:gfxdata="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AxLScdkAAAAJAQAADwAAAAAAAAABACAAAAAiAAAAZHJz&#10;L2Rvd25yZXYueG1sUEsBAhQAFAAAAAgAh07iQJRdUAUDAgAAvAMAAA4AAAAAAAAAAQAgAAAAKAEA&#10;AGRycy9lMm9Eb2MueG1sUEsFBgAAAAAGAAYAWQEAAJ0FAAAAAA==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2991485</wp:posOffset>
                </wp:positionH>
                <wp:positionV relativeFrom="paragraph">
                  <wp:posOffset>236855</wp:posOffset>
                </wp:positionV>
                <wp:extent cx="74930" cy="300355"/>
                <wp:effectExtent l="57150" t="38100" r="20320" b="2413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063" cy="300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35.55pt;margin-top:18.65pt;height:23.65pt;width:5.9pt;z-index:251671552;mso-width-relative:page;mso-height-relative:page;" filled="f" stroked="t" coordsize="21600,21600" o:gfxdata="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5lQaa9kAAAAJAQAADwAAAAAAAAABACAA&#10;AAAiAAAAZHJzL2Rvd25yZXYueG1sUEsBAhQAFAAAAAgAh07iQBfnHIUMAgAAzgMAAA4AAAAAAAAA&#10;AQAgAAAAKAEAAGRycy9lMm9Eb2MueG1sUEsFBgAAAAAGAAYAWQEAAKYFAAAAAA==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2472690</wp:posOffset>
                </wp:positionH>
                <wp:positionV relativeFrom="paragraph">
                  <wp:posOffset>52705</wp:posOffset>
                </wp:positionV>
                <wp:extent cx="1235075" cy="819150"/>
                <wp:effectExtent l="0" t="0" r="22225" b="1968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122" cy="8188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Linux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4.7pt;margin-top:4.15pt;height:64.5pt;width:97.25pt;z-index:251668480;v-text-anchor:middle;mso-width-relative:page;mso-height-relative:page;" fillcolor="#4F81BD [3204]" filled="t" stroked="t" coordsize="21600,21600" o:gfxdata="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kCuDutkAAAAJAQAADwAAAAAAAAABACAAAAAiAAAAZHJzL2Rvd25yZXYueG1sUEsBAhQA&#10;FAAAAAgAh07iQJb+4mZjAgAAvQQAAA4AAAAAAAAAAQAgAAAAKAEAAGRycy9lMm9Eb2MueG1sUEsF&#10;BgAAAAAGAAYAWQEAAP0FAAAAAA=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Linux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/>
    <w:p>
      <w:r>
        <w:rPr>
          <w:rFonts w:hint="eastAsia"/>
        </w:rPr>
        <w:t>安装和配置zookeeper</w:t>
      </w:r>
    </w:p>
    <w:tbl>
      <w:tblPr>
        <w:tblStyle w:val="6"/>
        <w:tblW w:w="110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6" w:type="dxa"/>
          </w:tcPr>
          <w:p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解压zookeeper</w:t>
            </w:r>
          </w:p>
          <w:p>
            <w:r>
              <w:t xml:space="preserve">Tar -zxvf </w:t>
            </w:r>
          </w:p>
          <w:p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修改zookeeper的配置文件</w:t>
            </w:r>
          </w:p>
          <w:p>
            <w:r>
              <w:t>Conf/zoo.cfg</w:t>
            </w:r>
          </w:p>
          <w:p>
            <w:r>
              <w:rPr>
                <w:rFonts w:hint="eastAsia"/>
              </w:rPr>
              <w:t>建立一个</w:t>
            </w:r>
            <w:r>
              <w:t>/opt/zookeeper-3.4.11/data</w:t>
            </w:r>
            <w:r>
              <w:rPr>
                <w:rFonts w:hint="eastAsia"/>
              </w:rPr>
              <w:t>数据目录</w:t>
            </w:r>
          </w:p>
          <w:tbl>
            <w:tblPr>
              <w:tblStyle w:val="6"/>
              <w:tblW w:w="1082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82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20" w:type="dxa"/>
                </w:tcPr>
                <w:p>
                  <w:pPr>
                    <w:rPr>
                      <w:rFonts w:hint="eastAsia"/>
                    </w:rPr>
                  </w:pPr>
                  <w:r>
                    <w:drawing>
                      <wp:inline distT="0" distB="0" distL="0" distR="0">
                        <wp:extent cx="5313680" cy="4838065"/>
                        <wp:effectExtent l="0" t="0" r="1270" b="635"/>
                        <wp:docPr id="17" name="图片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" name="图片 1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314286" cy="48380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/>
          <w:p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启动z</w:t>
            </w:r>
            <w:r>
              <w:t>ookeeper</w:t>
            </w:r>
          </w:p>
          <w:p>
            <w:r>
              <w:rPr>
                <w:rFonts w:hint="eastAsia"/>
              </w:rPr>
              <w:t>.</w:t>
            </w:r>
            <w:r>
              <w:t xml:space="preserve">/zkServer.sh start </w:t>
            </w:r>
          </w:p>
          <w:p>
            <w:r>
              <w:rPr>
                <w:rFonts w:hint="eastAsia"/>
              </w:rPr>
              <w:t>.</w:t>
            </w:r>
            <w:r>
              <w:t>/zkServer.sh status</w:t>
            </w:r>
          </w:p>
          <w:p/>
          <w:p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设置监控中心和zookeeper的开启自启动</w:t>
            </w:r>
          </w:p>
          <w:p>
            <w:r>
              <w:t xml:space="preserve">A </w:t>
            </w:r>
            <w:r>
              <w:rPr>
                <w:rFonts w:hint="eastAsia"/>
              </w:rPr>
              <w:t>来到/</w:t>
            </w:r>
            <w:r>
              <w:t>etc/init.d</w:t>
            </w:r>
          </w:p>
          <w:p>
            <w:pPr>
              <w:rPr>
                <w:rFonts w:hint="eastAsia"/>
              </w:rPr>
            </w:pPr>
            <w:r>
              <w:t xml:space="preserve">B </w:t>
            </w:r>
            <w:r>
              <w:rPr>
                <w:rFonts w:hint="eastAsia"/>
              </w:rPr>
              <w:t>创建启动脚本v</w:t>
            </w:r>
            <w:r>
              <w:t xml:space="preserve">i </w:t>
            </w:r>
            <w:r>
              <w:rPr>
                <w:color w:val="FF0000"/>
              </w:rPr>
              <w:t>dubbo-admin</w:t>
            </w:r>
          </w:p>
          <w:tbl>
            <w:tblPr>
              <w:tblStyle w:val="6"/>
              <w:tblW w:w="1082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82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20" w:type="dxa"/>
                </w:tcPr>
                <w:p>
                  <w:pPr>
                    <w:rPr>
                      <w:rFonts w:hint="eastAsia"/>
                    </w:rPr>
                  </w:pPr>
                  <w:r>
                    <w:drawing>
                      <wp:inline distT="0" distB="0" distL="0" distR="0">
                        <wp:extent cx="5799455" cy="4904740"/>
                        <wp:effectExtent l="0" t="0" r="0" b="0"/>
                        <wp:docPr id="18" name="图片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" name="图片 1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800000" cy="490476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r>
              <w:t xml:space="preserve">C </w:t>
            </w:r>
            <w:r>
              <w:rPr>
                <w:rFonts w:hint="eastAsia"/>
              </w:rPr>
              <w:t>用</w:t>
            </w:r>
            <w:r>
              <w:rPr>
                <w:rFonts w:hint="eastAsia"/>
                <w:color w:val="FF0000"/>
              </w:rPr>
              <w:t>c</w:t>
            </w:r>
            <w:r>
              <w:rPr>
                <w:color w:val="FF0000"/>
              </w:rPr>
              <w:t>hkconfig –add dubbo-admin</w:t>
            </w:r>
          </w:p>
          <w:p>
            <w:r>
              <w:t xml:space="preserve">D </w:t>
            </w:r>
            <w:r>
              <w:rPr>
                <w:rFonts w:hint="eastAsia"/>
              </w:rPr>
              <w:t>来到e</w:t>
            </w:r>
            <w:r>
              <w:t>tc/init.d</w:t>
            </w:r>
            <w:r>
              <w:rPr>
                <w:rFonts w:hint="eastAsia"/>
              </w:rPr>
              <w:t>目录</w:t>
            </w:r>
          </w:p>
          <w:p>
            <w:r>
              <w:rPr>
                <w:rFonts w:hint="eastAsia"/>
              </w:rPr>
              <w:t xml:space="preserve">新建 </w:t>
            </w:r>
            <w:r>
              <w:t>vi zookeeper</w:t>
            </w:r>
          </w:p>
          <w:p>
            <w:r>
              <w:rPr>
                <w:rFonts w:hint="eastAsia"/>
              </w:rPr>
              <w:t>写入脚本</w:t>
            </w:r>
          </w:p>
          <w:tbl>
            <w:tblPr>
              <w:tblStyle w:val="6"/>
              <w:tblW w:w="1082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82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20" w:type="dxa"/>
                </w:tcPr>
                <w:p>
                  <w:pPr>
                    <w:pStyle w:val="11"/>
                  </w:pPr>
                  <w:r>
                    <w:t>#!/bin/bash</w:t>
                  </w:r>
                </w:p>
                <w:p>
                  <w:pPr>
                    <w:pStyle w:val="11"/>
                  </w:pPr>
                  <w:r>
                    <w:t>#chkconfig:2345 20 90</w:t>
                  </w:r>
                </w:p>
                <w:p>
                  <w:pPr>
                    <w:pStyle w:val="11"/>
                  </w:pPr>
                  <w:r>
                    <w:t>#description:zookeeper</w:t>
                  </w:r>
                </w:p>
                <w:p>
                  <w:pPr>
                    <w:pStyle w:val="11"/>
                  </w:pPr>
                  <w:r>
                    <w:t>#processname:zookeeper</w:t>
                  </w:r>
                </w:p>
                <w:p>
                  <w:pPr>
                    <w:pStyle w:val="11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ZK_PATH=/opt/zookeeper</w:t>
                  </w:r>
                </w:p>
                <w:p>
                  <w:pPr>
                    <w:pStyle w:val="11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export JAVA_HOME=/opt/jdk1.8.0</w:t>
                  </w:r>
                  <w:r>
                    <w:rPr>
                      <w:rFonts w:hint="eastAsia"/>
                      <w:color w:val="FF0000"/>
                    </w:rPr>
                    <w:t>_152</w:t>
                  </w:r>
                </w:p>
                <w:p>
                  <w:pPr>
                    <w:pStyle w:val="11"/>
                  </w:pPr>
                  <w:r>
                    <w:t>case $1 in</w:t>
                  </w:r>
                </w:p>
                <w:p>
                  <w:pPr>
                    <w:pStyle w:val="11"/>
                  </w:pPr>
                  <w:r>
                    <w:t xml:space="preserve">         start) sh  $ZK_PATH/bin/zkServer.sh start;;</w:t>
                  </w:r>
                </w:p>
                <w:p>
                  <w:pPr>
                    <w:pStyle w:val="11"/>
                  </w:pPr>
                  <w:r>
                    <w:t xml:space="preserve">         stop)  sh  $ZK_PATH/bin/zkServer.sh stop;;</w:t>
                  </w:r>
                </w:p>
                <w:p>
                  <w:pPr>
                    <w:pStyle w:val="11"/>
                  </w:pPr>
                  <w:r>
                    <w:t xml:space="preserve">         status) sh  $ZK_PATH/bin/zkServer.sh status;;</w:t>
                  </w:r>
                </w:p>
                <w:p>
                  <w:pPr>
                    <w:pStyle w:val="11"/>
                  </w:pPr>
                  <w:r>
                    <w:t xml:space="preserve">         restart) sh $ZK_PATH/bin/zkServer.sh restart;;</w:t>
                  </w:r>
                </w:p>
                <w:p>
                  <w:pPr>
                    <w:pStyle w:val="11"/>
                  </w:pPr>
                  <w:r>
                    <w:t xml:space="preserve">         *)  echo "require start|stop|status|restart"  ;;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t>esac</w:t>
                  </w:r>
                </w:p>
              </w:tc>
            </w:tr>
          </w:tbl>
          <w:p>
            <w:r>
              <w:t>Chkconfig –add zookeeper</w:t>
            </w:r>
          </w:p>
          <w:p>
            <w:pPr>
              <w:rPr>
                <w:rFonts w:hint="eastAsia"/>
              </w:rPr>
            </w:pPr>
            <w:r>
              <w:t>Service zookeeper start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</w:tc>
      </w:tr>
    </w:tbl>
    <w:p/>
    <w:p>
      <w:pPr>
        <w:pStyle w:val="2"/>
      </w:pP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将项目改造为dubbo的分布式架构</w:t>
      </w:r>
    </w:p>
    <w:tbl>
      <w:tblPr>
        <w:tblStyle w:val="6"/>
        <w:tblW w:w="110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6" w:type="dxa"/>
          </w:tcPr>
          <w:p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将user项目拆分成user</w:t>
            </w:r>
            <w:r>
              <w:t>-service</w:t>
            </w:r>
            <w:r>
              <w:rPr>
                <w:rFonts w:hint="eastAsia"/>
              </w:rPr>
              <w:t>和user</w:t>
            </w:r>
            <w:r>
              <w:t>-web</w:t>
            </w:r>
          </w:p>
          <w:p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引入dubbo框架</w:t>
            </w:r>
          </w:p>
          <w:p>
            <w:r>
              <w:rPr>
                <w:rFonts w:hint="eastAsia"/>
              </w:rPr>
              <w:t>将dubbo框架引入到common</w:t>
            </w:r>
            <w:r>
              <w:t>-util</w:t>
            </w:r>
            <w:r>
              <w:rPr>
                <w:rFonts w:hint="eastAsia"/>
              </w:rPr>
              <w:t>中(因为web层和service层将来都需要使用dubbo进行通讯</w:t>
            </w:r>
            <w:r>
              <w:t>)</w:t>
            </w:r>
          </w:p>
          <w:tbl>
            <w:tblPr>
              <w:tblStyle w:val="6"/>
              <w:tblW w:w="1082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82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20" w:type="dxa"/>
                </w:tcPr>
                <w:p>
                  <w:pPr>
                    <w:pStyle w:val="11"/>
                  </w:pPr>
                  <w:r>
                    <w:rPr>
                      <w:shd w:val="clear" w:color="auto" w:fill="EFEFEF"/>
                    </w:rPr>
                    <w:t>&lt;</w:t>
                  </w:r>
                  <w:r>
                    <w:rPr>
                      <w:b/>
                      <w:bCs/>
                      <w:color w:val="000080"/>
                      <w:shd w:val="clear" w:color="auto" w:fill="EFEFEF"/>
                    </w:rPr>
                    <w:t>dependency</w:t>
                  </w:r>
                  <w:r>
                    <w:rPr>
                      <w:shd w:val="clear" w:color="auto" w:fill="EFEFEF"/>
                    </w:rPr>
                    <w:t>&gt;</w:t>
                  </w:r>
                  <w:r>
                    <w:br w:type="textWrapping"/>
                  </w:r>
                  <w:r>
                    <w:t xml:space="preserve">    </w:t>
                  </w:r>
                  <w:r>
                    <w:rPr>
                      <w:shd w:val="clear" w:color="auto" w:fill="EFEFEF"/>
                    </w:rPr>
                    <w:t>&lt;</w:t>
                  </w:r>
                  <w:r>
                    <w:rPr>
                      <w:b/>
                      <w:bCs/>
                      <w:color w:val="000080"/>
                      <w:shd w:val="clear" w:color="auto" w:fill="EFEFEF"/>
                    </w:rPr>
                    <w:t>groupId</w:t>
                  </w:r>
                  <w:r>
                    <w:rPr>
                      <w:shd w:val="clear" w:color="auto" w:fill="EFEFEF"/>
                    </w:rPr>
                    <w:t>&gt;</w:t>
                  </w:r>
                  <w:r>
                    <w:t>com.alibaba</w:t>
                  </w:r>
                  <w:r>
                    <w:rPr>
                      <w:shd w:val="clear" w:color="auto" w:fill="EFEFEF"/>
                    </w:rPr>
                    <w:t>&lt;/</w:t>
                  </w:r>
                  <w:r>
                    <w:rPr>
                      <w:b/>
                      <w:bCs/>
                      <w:color w:val="000080"/>
                      <w:shd w:val="clear" w:color="auto" w:fill="EFEFEF"/>
                    </w:rPr>
                    <w:t>groupId</w:t>
                  </w:r>
                  <w:r>
                    <w:rPr>
                      <w:shd w:val="clear" w:color="auto" w:fill="EFEFEF"/>
                    </w:rPr>
                    <w:t>&gt;</w:t>
                  </w:r>
                  <w:r>
                    <w:br w:type="textWrapping"/>
                  </w:r>
                  <w:r>
                    <w:t xml:space="preserve">    </w:t>
                  </w:r>
                  <w:r>
                    <w:rPr>
                      <w:shd w:val="clear" w:color="auto" w:fill="EFEFEF"/>
                    </w:rPr>
                    <w:t>&lt;</w:t>
                  </w:r>
                  <w:r>
                    <w:rPr>
                      <w:b/>
                      <w:bCs/>
                      <w:color w:val="000080"/>
                      <w:shd w:val="clear" w:color="auto" w:fill="EFEFEF"/>
                    </w:rPr>
                    <w:t>artifactId</w:t>
                  </w:r>
                  <w:r>
                    <w:rPr>
                      <w:shd w:val="clear" w:color="auto" w:fill="EFEFEF"/>
                    </w:rPr>
                    <w:t>&gt;</w:t>
                  </w:r>
                  <w:r>
                    <w:t>dubbo</w:t>
                  </w:r>
                  <w:r>
                    <w:rPr>
                      <w:shd w:val="clear" w:color="auto" w:fill="EFEFEF"/>
                    </w:rPr>
                    <w:t>&lt;/</w:t>
                  </w:r>
                  <w:r>
                    <w:rPr>
                      <w:b/>
                      <w:bCs/>
                      <w:color w:val="000080"/>
                      <w:shd w:val="clear" w:color="auto" w:fill="EFEFEF"/>
                    </w:rPr>
                    <w:t>artifactId</w:t>
                  </w:r>
                  <w:r>
                    <w:rPr>
                      <w:shd w:val="clear" w:color="auto" w:fill="EFEFEF"/>
                    </w:rPr>
                    <w:t>&gt;</w:t>
                  </w:r>
                  <w:r>
                    <w:br w:type="textWrapping"/>
                  </w:r>
                  <w:r>
                    <w:rPr>
                      <w:shd w:val="clear" w:color="auto" w:fill="EFEFEF"/>
                    </w:rPr>
                    <w:t>&lt;/</w:t>
                  </w:r>
                  <w:r>
                    <w:rPr>
                      <w:b/>
                      <w:bCs/>
                      <w:color w:val="000080"/>
                      <w:shd w:val="clear" w:color="auto" w:fill="EFEFEF"/>
                    </w:rPr>
                    <w:t>dependency</w:t>
                  </w:r>
                  <w:r>
                    <w:rPr>
                      <w:shd w:val="clear" w:color="auto" w:fill="EFEFEF"/>
                    </w:rPr>
                    <w:t>&gt;</w:t>
                  </w:r>
                  <w:r>
                    <w:br w:type="textWrapping"/>
                  </w:r>
                  <w:r>
                    <w:br w:type="textWrapping"/>
                  </w:r>
                  <w:r>
                    <w:rPr>
                      <w:shd w:val="clear" w:color="auto" w:fill="EFEFEF"/>
                    </w:rPr>
                    <w:t>&lt;</w:t>
                  </w:r>
                  <w:r>
                    <w:rPr>
                      <w:b/>
                      <w:bCs/>
                      <w:color w:val="000080"/>
                      <w:shd w:val="clear" w:color="auto" w:fill="EFEFEF"/>
                    </w:rPr>
                    <w:t>dependency</w:t>
                  </w:r>
                  <w:r>
                    <w:rPr>
                      <w:shd w:val="clear" w:color="auto" w:fill="EFEFEF"/>
                    </w:rPr>
                    <w:t>&gt;</w:t>
                  </w:r>
                  <w:r>
                    <w:br w:type="textWrapping"/>
                  </w:r>
                  <w:r>
                    <w:t xml:space="preserve">    </w:t>
                  </w:r>
                  <w:r>
                    <w:rPr>
                      <w:shd w:val="clear" w:color="auto" w:fill="EFEFEF"/>
                    </w:rPr>
                    <w:t>&lt;</w:t>
                  </w:r>
                  <w:r>
                    <w:rPr>
                      <w:b/>
                      <w:bCs/>
                      <w:color w:val="000080"/>
                      <w:shd w:val="clear" w:color="auto" w:fill="EFEFEF"/>
                    </w:rPr>
                    <w:t>groupId</w:t>
                  </w:r>
                  <w:r>
                    <w:rPr>
                      <w:shd w:val="clear" w:color="auto" w:fill="EFEFEF"/>
                    </w:rPr>
                    <w:t>&gt;</w:t>
                  </w:r>
                  <w:r>
                    <w:t>com.101tec</w:t>
                  </w:r>
                  <w:r>
                    <w:rPr>
                      <w:shd w:val="clear" w:color="auto" w:fill="EFEFEF"/>
                    </w:rPr>
                    <w:t>&lt;/</w:t>
                  </w:r>
                  <w:r>
                    <w:rPr>
                      <w:b/>
                      <w:bCs/>
                      <w:color w:val="000080"/>
                      <w:shd w:val="clear" w:color="auto" w:fill="EFEFEF"/>
                    </w:rPr>
                    <w:t>groupId</w:t>
                  </w:r>
                  <w:r>
                    <w:rPr>
                      <w:shd w:val="clear" w:color="auto" w:fill="EFEFEF"/>
                    </w:rPr>
                    <w:t>&gt;</w:t>
                  </w:r>
                  <w:r>
                    <w:br w:type="textWrapping"/>
                  </w:r>
                  <w:r>
                    <w:t xml:space="preserve">    </w:t>
                  </w:r>
                  <w:r>
                    <w:rPr>
                      <w:shd w:val="clear" w:color="auto" w:fill="EFEFEF"/>
                    </w:rPr>
                    <w:t>&lt;</w:t>
                  </w:r>
                  <w:r>
                    <w:rPr>
                      <w:b/>
                      <w:bCs/>
                      <w:color w:val="000080"/>
                      <w:shd w:val="clear" w:color="auto" w:fill="EFEFEF"/>
                    </w:rPr>
                    <w:t>artifactId</w:t>
                  </w:r>
                  <w:r>
                    <w:rPr>
                      <w:shd w:val="clear" w:color="auto" w:fill="EFEFEF"/>
                    </w:rPr>
                    <w:t>&gt;</w:t>
                  </w:r>
                  <w:r>
                    <w:t>zkclient</w:t>
                  </w:r>
                  <w:r>
                    <w:rPr>
                      <w:shd w:val="clear" w:color="auto" w:fill="EFEFEF"/>
                    </w:rPr>
                    <w:t>&lt;/</w:t>
                  </w:r>
                  <w:r>
                    <w:rPr>
                      <w:b/>
                      <w:bCs/>
                      <w:color w:val="000080"/>
                      <w:shd w:val="clear" w:color="auto" w:fill="EFEFEF"/>
                    </w:rPr>
                    <w:t>artifactId</w:t>
                  </w:r>
                  <w:r>
                    <w:rPr>
                      <w:shd w:val="clear" w:color="auto" w:fill="EFEFEF"/>
                    </w:rPr>
                    <w:t>&gt;</w:t>
                  </w:r>
                  <w:r>
                    <w:br w:type="textWrapping"/>
                  </w:r>
                  <w:r>
                    <w:t xml:space="preserve">    </w:t>
                  </w:r>
                  <w:r>
                    <w:rPr>
                      <w:shd w:val="clear" w:color="auto" w:fill="EFEFEF"/>
                    </w:rPr>
                    <w:t>&lt;</w:t>
                  </w:r>
                  <w:r>
                    <w:rPr>
                      <w:b/>
                      <w:bCs/>
                      <w:color w:val="000080"/>
                      <w:shd w:val="clear" w:color="auto" w:fill="EFEFEF"/>
                    </w:rPr>
                    <w:t>exclusions</w:t>
                  </w:r>
                  <w:r>
                    <w:rPr>
                      <w:shd w:val="clear" w:color="auto" w:fill="EFEFEF"/>
                    </w:rPr>
                    <w:t>&gt;</w:t>
                  </w:r>
                  <w:r>
                    <w:br w:type="textWrapping"/>
                  </w:r>
                  <w:r>
                    <w:t xml:space="preserve">        </w:t>
                  </w:r>
                  <w:r>
                    <w:rPr>
                      <w:shd w:val="clear" w:color="auto" w:fill="EFEFEF"/>
                    </w:rPr>
                    <w:t>&lt;</w:t>
                  </w:r>
                  <w:r>
                    <w:rPr>
                      <w:b/>
                      <w:bCs/>
                      <w:color w:val="000080"/>
                      <w:shd w:val="clear" w:color="auto" w:fill="EFEFEF"/>
                    </w:rPr>
                    <w:t>exclusion</w:t>
                  </w:r>
                  <w:r>
                    <w:rPr>
                      <w:shd w:val="clear" w:color="auto" w:fill="EFEFEF"/>
                    </w:rPr>
                    <w:t>&gt;</w:t>
                  </w:r>
                  <w:r>
                    <w:br w:type="textWrapping"/>
                  </w:r>
                  <w:r>
                    <w:t xml:space="preserve">            </w:t>
                  </w:r>
                  <w:r>
                    <w:rPr>
                      <w:shd w:val="clear" w:color="auto" w:fill="EFEFEF"/>
                    </w:rPr>
                    <w:t>&lt;</w:t>
                  </w:r>
                  <w:r>
                    <w:rPr>
                      <w:b/>
                      <w:bCs/>
                      <w:color w:val="000080"/>
                      <w:shd w:val="clear" w:color="auto" w:fill="EFEFEF"/>
                    </w:rPr>
                    <w:t>groupId</w:t>
                  </w:r>
                  <w:r>
                    <w:rPr>
                      <w:shd w:val="clear" w:color="auto" w:fill="EFEFEF"/>
                    </w:rPr>
                    <w:t>&gt;</w:t>
                  </w:r>
                  <w:r>
                    <w:t>org.slf4j</w:t>
                  </w:r>
                  <w:r>
                    <w:rPr>
                      <w:shd w:val="clear" w:color="auto" w:fill="EFEFEF"/>
                    </w:rPr>
                    <w:t>&lt;/</w:t>
                  </w:r>
                  <w:r>
                    <w:rPr>
                      <w:b/>
                      <w:bCs/>
                      <w:color w:val="000080"/>
                      <w:shd w:val="clear" w:color="auto" w:fill="EFEFEF"/>
                    </w:rPr>
                    <w:t>groupId</w:t>
                  </w:r>
                  <w:r>
                    <w:rPr>
                      <w:shd w:val="clear" w:color="auto" w:fill="EFEFEF"/>
                    </w:rPr>
                    <w:t>&gt;</w:t>
                  </w:r>
                  <w:r>
                    <w:br w:type="textWrapping"/>
                  </w:r>
                  <w:r>
                    <w:t xml:space="preserve">            </w:t>
                  </w:r>
                  <w:r>
                    <w:rPr>
                      <w:shd w:val="clear" w:color="auto" w:fill="EFEFEF"/>
                    </w:rPr>
                    <w:t>&lt;</w:t>
                  </w:r>
                  <w:r>
                    <w:rPr>
                      <w:b/>
                      <w:bCs/>
                      <w:color w:val="000080"/>
                      <w:shd w:val="clear" w:color="auto" w:fill="EFEFEF"/>
                    </w:rPr>
                    <w:t>artifactId</w:t>
                  </w:r>
                  <w:r>
                    <w:rPr>
                      <w:shd w:val="clear" w:color="auto" w:fill="EFEFEF"/>
                    </w:rPr>
                    <w:t>&gt;</w:t>
                  </w:r>
                  <w:r>
                    <w:t>slf4j-log4j12</w:t>
                  </w:r>
                  <w:r>
                    <w:rPr>
                      <w:shd w:val="clear" w:color="auto" w:fill="EFEFEF"/>
                    </w:rPr>
                    <w:t>&lt;/</w:t>
                  </w:r>
                  <w:r>
                    <w:rPr>
                      <w:b/>
                      <w:bCs/>
                      <w:color w:val="000080"/>
                      <w:shd w:val="clear" w:color="auto" w:fill="EFEFEF"/>
                    </w:rPr>
                    <w:t>artifactId</w:t>
                  </w:r>
                  <w:r>
                    <w:rPr>
                      <w:shd w:val="clear" w:color="auto" w:fill="EFEFEF"/>
                    </w:rPr>
                    <w:t>&gt;</w:t>
                  </w:r>
                  <w:r>
                    <w:br w:type="textWrapping"/>
                  </w:r>
                  <w:r>
                    <w:t xml:space="preserve">        </w:t>
                  </w:r>
                  <w:r>
                    <w:rPr>
                      <w:shd w:val="clear" w:color="auto" w:fill="EFEFEF"/>
                    </w:rPr>
                    <w:t>&lt;/</w:t>
                  </w:r>
                  <w:r>
                    <w:rPr>
                      <w:b/>
                      <w:bCs/>
                      <w:color w:val="000080"/>
                      <w:shd w:val="clear" w:color="auto" w:fill="EFEFEF"/>
                    </w:rPr>
                    <w:t>exclusion</w:t>
                  </w:r>
                  <w:r>
                    <w:rPr>
                      <w:shd w:val="clear" w:color="auto" w:fill="EFEFEF"/>
                    </w:rPr>
                    <w:t>&gt;</w:t>
                  </w:r>
                  <w:r>
                    <w:br w:type="textWrapping"/>
                  </w:r>
                  <w:r>
                    <w:t xml:space="preserve">    </w:t>
                  </w:r>
                  <w:r>
                    <w:rPr>
                      <w:shd w:val="clear" w:color="auto" w:fill="EFEFEF"/>
                    </w:rPr>
                    <w:t>&lt;/</w:t>
                  </w:r>
                  <w:r>
                    <w:rPr>
                      <w:b/>
                      <w:bCs/>
                      <w:color w:val="000080"/>
                      <w:shd w:val="clear" w:color="auto" w:fill="EFEFEF"/>
                    </w:rPr>
                    <w:t>exclusions</w:t>
                  </w:r>
                  <w:r>
                    <w:rPr>
                      <w:shd w:val="clear" w:color="auto" w:fill="EFEFEF"/>
                    </w:rPr>
                    <w:t>&gt;</w:t>
                  </w:r>
                  <w:r>
                    <w:br w:type="textWrapping"/>
                  </w:r>
                  <w:r>
                    <w:rPr>
                      <w:shd w:val="clear" w:color="auto" w:fill="EFEFEF"/>
                    </w:rPr>
                    <w:t>&lt;/</w:t>
                  </w:r>
                  <w:r>
                    <w:rPr>
                      <w:b/>
                      <w:bCs/>
                      <w:color w:val="000080"/>
                      <w:shd w:val="clear" w:color="auto" w:fill="EFEFEF"/>
                    </w:rPr>
                    <w:t>dependency</w:t>
                  </w:r>
                  <w:r>
                    <w:rPr>
                      <w:shd w:val="clear" w:color="auto" w:fill="EFEFEF"/>
                    </w:rPr>
                    <w:t>&gt;</w:t>
                  </w:r>
                  <w:r>
                    <w:br w:type="textWrapping"/>
                  </w:r>
                  <w:r>
                    <w:br w:type="textWrapping"/>
                  </w:r>
                  <w:r>
                    <w:rPr>
                      <w:shd w:val="clear" w:color="auto" w:fill="EFEFEF"/>
                    </w:rPr>
                    <w:t>&lt;</w:t>
                  </w:r>
                  <w:r>
                    <w:rPr>
                      <w:b/>
                      <w:bCs/>
                      <w:color w:val="000080"/>
                      <w:shd w:val="clear" w:color="auto" w:fill="EFEFEF"/>
                    </w:rPr>
                    <w:t>dependency</w:t>
                  </w:r>
                  <w:r>
                    <w:rPr>
                      <w:shd w:val="clear" w:color="auto" w:fill="EFEFEF"/>
                    </w:rPr>
                    <w:t>&gt;</w:t>
                  </w:r>
                  <w:r>
                    <w:br w:type="textWrapping"/>
                  </w:r>
                  <w:r>
                    <w:t xml:space="preserve">    </w:t>
                  </w:r>
                  <w:r>
                    <w:rPr>
                      <w:shd w:val="clear" w:color="auto" w:fill="EFEFEF"/>
                    </w:rPr>
                    <w:t>&lt;</w:t>
                  </w:r>
                  <w:r>
                    <w:rPr>
                      <w:b/>
                      <w:bCs/>
                      <w:color w:val="000080"/>
                      <w:shd w:val="clear" w:color="auto" w:fill="EFEFEF"/>
                    </w:rPr>
                    <w:t>groupId</w:t>
                  </w:r>
                  <w:r>
                    <w:rPr>
                      <w:shd w:val="clear" w:color="auto" w:fill="EFEFEF"/>
                    </w:rPr>
                    <w:t>&gt;</w:t>
                  </w:r>
                  <w:r>
                    <w:t>com.gitee.reger</w:t>
                  </w:r>
                  <w:r>
                    <w:rPr>
                      <w:shd w:val="clear" w:color="auto" w:fill="EFEFEF"/>
                    </w:rPr>
                    <w:t>&lt;/</w:t>
                  </w:r>
                  <w:r>
                    <w:rPr>
                      <w:b/>
                      <w:bCs/>
                      <w:color w:val="000080"/>
                      <w:shd w:val="clear" w:color="auto" w:fill="EFEFEF"/>
                    </w:rPr>
                    <w:t>groupId</w:t>
                  </w:r>
                  <w:r>
                    <w:rPr>
                      <w:shd w:val="clear" w:color="auto" w:fill="EFEFEF"/>
                    </w:rPr>
                    <w:t>&gt;</w:t>
                  </w:r>
                  <w:r>
                    <w:br w:type="textWrapping"/>
                  </w:r>
                  <w:r>
                    <w:t xml:space="preserve">    </w:t>
                  </w:r>
                  <w:r>
                    <w:rPr>
                      <w:shd w:val="clear" w:color="auto" w:fill="EFEFEF"/>
                    </w:rPr>
                    <w:t>&lt;</w:t>
                  </w:r>
                  <w:r>
                    <w:rPr>
                      <w:b/>
                      <w:bCs/>
                      <w:color w:val="000080"/>
                      <w:shd w:val="clear" w:color="auto" w:fill="EFEFEF"/>
                    </w:rPr>
                    <w:t>artifactId</w:t>
                  </w:r>
                  <w:r>
                    <w:rPr>
                      <w:shd w:val="clear" w:color="auto" w:fill="EFEFEF"/>
                    </w:rPr>
                    <w:t>&gt;</w:t>
                  </w:r>
                  <w:r>
                    <w:t>spring-boot-starter-dubbo</w:t>
                  </w:r>
                  <w:r>
                    <w:rPr>
                      <w:shd w:val="clear" w:color="auto" w:fill="EFEFEF"/>
                    </w:rPr>
                    <w:t>&lt;/</w:t>
                  </w:r>
                  <w:r>
                    <w:rPr>
                      <w:b/>
                      <w:bCs/>
                      <w:color w:val="000080"/>
                      <w:shd w:val="clear" w:color="auto" w:fill="EFEFEF"/>
                    </w:rPr>
                    <w:t>artifactId</w:t>
                  </w:r>
                  <w:r>
                    <w:rPr>
                      <w:shd w:val="clear" w:color="auto" w:fill="EFEFEF"/>
                    </w:rPr>
                    <w:t>&gt;</w:t>
                  </w:r>
                  <w:r>
                    <w:br w:type="textWrapping"/>
                  </w:r>
                  <w:r>
                    <w:rPr>
                      <w:shd w:val="clear" w:color="auto" w:fill="EFEFEF"/>
                    </w:rPr>
                    <w:t>&lt;/</w:t>
                  </w:r>
                  <w:r>
                    <w:rPr>
                      <w:b/>
                      <w:bCs/>
                      <w:color w:val="000080"/>
                      <w:shd w:val="clear" w:color="auto" w:fill="EFEFEF"/>
                    </w:rPr>
                    <w:t>dependency</w:t>
                  </w:r>
                  <w:r>
                    <w:rPr>
                      <w:shd w:val="clear" w:color="auto" w:fill="EFEFEF"/>
                    </w:rPr>
                    <w:t>&gt;</w:t>
                  </w:r>
                </w:p>
                <w:p/>
              </w:tc>
            </w:tr>
          </w:tbl>
          <w:p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刷新maven依赖</w:t>
            </w:r>
          </w:p>
          <w:p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配置consumer和service</w:t>
            </w:r>
          </w:p>
          <w:p>
            <w:r>
              <w:rPr>
                <w:rFonts w:hint="eastAsia"/>
              </w:rPr>
              <w:t>服务端增加</w:t>
            </w:r>
          </w:p>
          <w:p>
            <w:r>
              <w:rPr>
                <w:rFonts w:hint="eastAsia"/>
              </w:rPr>
              <w:t>@S</w:t>
            </w:r>
            <w:r>
              <w:t>ervice</w:t>
            </w:r>
          </w:p>
          <w:p>
            <w:r>
              <w:rPr>
                <w:rFonts w:hint="eastAsia"/>
              </w:rPr>
              <w:t>客户端增加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@</w:t>
            </w:r>
            <w:r>
              <w:t>Reference</w:t>
            </w:r>
            <w:r>
              <w:rPr>
                <w:rFonts w:hint="eastAsia"/>
              </w:rPr>
              <w:t>代替@</w:t>
            </w:r>
            <w:r>
              <w:t>Autowired</w:t>
            </w:r>
          </w:p>
          <w:p/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dubbo的项目配置</w:t>
      </w:r>
    </w:p>
    <w:p/>
    <w:p/>
    <w:p/>
    <w:p/>
    <w:p>
      <w:r>
        <w:drawing>
          <wp:inline distT="0" distB="0" distL="0" distR="0">
            <wp:extent cx="5980430" cy="2942590"/>
            <wp:effectExtent l="0" t="0" r="127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0952" cy="2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tbl>
      <w:tblPr>
        <w:tblStyle w:val="6"/>
        <w:tblW w:w="110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6" w:type="dxa"/>
          </w:tcPr>
          <w:p>
            <w:pPr>
              <w:pStyle w:val="3"/>
              <w:shd w:val="clear" w:color="auto" w:fill="FFFFFF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将spring的@Service改成dubbo的@</w:t>
            </w:r>
            <w:r>
              <w:t>Service</w:t>
            </w:r>
          </w:p>
          <w:p>
            <w:pPr>
              <w:pStyle w:val="3"/>
              <w:shd w:val="clear" w:color="auto" w:fill="FFFFFF"/>
            </w:pPr>
          </w:p>
          <w:p>
            <w:pPr>
              <w:pStyle w:val="3"/>
              <w:shd w:val="clear" w:color="auto" w:fill="FFFFFF"/>
              <w:rPr>
                <w:rFonts w:hint="eastAsia"/>
                <w:i/>
                <w:iCs/>
                <w:color w:val="808080"/>
                <w:sz w:val="19"/>
                <w:szCs w:val="19"/>
              </w:rPr>
            </w:pPr>
            <w:r>
              <w:t xml:space="preserve">2 </w:t>
            </w:r>
            <w:r>
              <w:rPr>
                <w:rFonts w:hint="eastAsia"/>
              </w:rPr>
              <w:t>配置dubbo的配置文件</w:t>
            </w:r>
          </w:p>
          <w:p>
            <w:pPr>
              <w:pStyle w:val="3"/>
              <w:shd w:val="clear" w:color="auto" w:fill="FFFFFF"/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  <w:i/>
                <w:iCs/>
                <w:color w:val="808080"/>
                <w:sz w:val="19"/>
                <w:szCs w:val="19"/>
              </w:rPr>
              <w:t># dubbo中的服务名称</w:t>
            </w:r>
            <w:r>
              <w:rPr>
                <w:rFonts w:hint="eastAsia"/>
                <w:i/>
                <w:iCs/>
                <w:color w:val="808080"/>
                <w:sz w:val="19"/>
                <w:szCs w:val="19"/>
              </w:rPr>
              <w:br w:type="textWrapping"/>
            </w:r>
            <w:r>
              <w:rPr>
                <w:rFonts w:hint="eastAsia"/>
                <w:b/>
                <w:bCs/>
                <w:color w:val="000080"/>
                <w:sz w:val="19"/>
                <w:szCs w:val="19"/>
              </w:rPr>
              <w:t>spring.dubbo.application</w:t>
            </w:r>
            <w:r>
              <w:rPr>
                <w:rFonts w:hint="eastAsia"/>
                <w:color w:val="000000"/>
                <w:sz w:val="19"/>
                <w:szCs w:val="19"/>
              </w:rPr>
              <w:t>=</w:t>
            </w:r>
            <w:r>
              <w:rPr>
                <w:rFonts w:hint="eastAsia"/>
                <w:color w:val="000000"/>
                <w:sz w:val="19"/>
                <w:szCs w:val="19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19"/>
                <w:szCs w:val="19"/>
              </w:rPr>
              <w:t># dubbo的通讯协议名称</w:t>
            </w:r>
            <w:r>
              <w:rPr>
                <w:rFonts w:hint="eastAsia"/>
                <w:i/>
                <w:iCs/>
                <w:color w:val="808080"/>
                <w:sz w:val="19"/>
                <w:szCs w:val="19"/>
              </w:rPr>
              <w:br w:type="textWrapping"/>
            </w:r>
            <w:r>
              <w:rPr>
                <w:rFonts w:hint="eastAsia"/>
                <w:b/>
                <w:bCs/>
                <w:color w:val="000080"/>
                <w:sz w:val="19"/>
                <w:szCs w:val="19"/>
              </w:rPr>
              <w:t>spring.dubbo.protocol.name</w:t>
            </w:r>
            <w:r>
              <w:rPr>
                <w:rFonts w:hint="eastAsia"/>
                <w:color w:val="000000"/>
                <w:sz w:val="19"/>
                <w:szCs w:val="19"/>
              </w:rPr>
              <w:t>=</w:t>
            </w:r>
            <w:r>
              <w:rPr>
                <w:rFonts w:hint="eastAsia"/>
                <w:color w:val="000000"/>
                <w:sz w:val="19"/>
                <w:szCs w:val="19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19"/>
                <w:szCs w:val="19"/>
              </w:rPr>
              <w:t># zookeeper注册中心的地址</w:t>
            </w:r>
            <w:r>
              <w:rPr>
                <w:rFonts w:hint="eastAsia"/>
                <w:i/>
                <w:iCs/>
                <w:color w:val="808080"/>
                <w:sz w:val="19"/>
                <w:szCs w:val="19"/>
              </w:rPr>
              <w:br w:type="textWrapping"/>
            </w:r>
            <w:r>
              <w:rPr>
                <w:rFonts w:hint="eastAsia"/>
                <w:b/>
                <w:bCs/>
                <w:color w:val="000080"/>
                <w:sz w:val="19"/>
                <w:szCs w:val="19"/>
              </w:rPr>
              <w:t>spring.dubbo.registry.address</w:t>
            </w:r>
            <w:r>
              <w:rPr>
                <w:rFonts w:hint="eastAsia"/>
                <w:color w:val="000000"/>
                <w:sz w:val="19"/>
                <w:szCs w:val="19"/>
              </w:rPr>
              <w:t>=</w:t>
            </w:r>
            <w:r>
              <w:rPr>
                <w:rFonts w:hint="eastAsia"/>
                <w:color w:val="000000"/>
                <w:sz w:val="19"/>
                <w:szCs w:val="19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19"/>
                <w:szCs w:val="19"/>
              </w:rPr>
              <w:t># zookeeper的通讯协议的名称</w:t>
            </w:r>
            <w:r>
              <w:rPr>
                <w:rFonts w:hint="eastAsia"/>
                <w:i/>
                <w:iCs/>
                <w:color w:val="808080"/>
                <w:sz w:val="19"/>
                <w:szCs w:val="19"/>
              </w:rPr>
              <w:br w:type="textWrapping"/>
            </w:r>
            <w:r>
              <w:rPr>
                <w:rFonts w:hint="eastAsia"/>
                <w:b/>
                <w:bCs/>
                <w:color w:val="000080"/>
                <w:sz w:val="19"/>
                <w:szCs w:val="19"/>
              </w:rPr>
              <w:t>spring.dubbo.registry.protocol</w:t>
            </w:r>
            <w:r>
              <w:rPr>
                <w:rFonts w:hint="eastAsia"/>
                <w:color w:val="000000"/>
                <w:sz w:val="19"/>
                <w:szCs w:val="19"/>
              </w:rPr>
              <w:t>=</w:t>
            </w:r>
            <w:r>
              <w:rPr>
                <w:rFonts w:hint="eastAsia"/>
                <w:color w:val="000000"/>
                <w:sz w:val="19"/>
                <w:szCs w:val="19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19"/>
                <w:szCs w:val="19"/>
              </w:rPr>
              <w:t># dubbo的服务的扫描路径</w:t>
            </w:r>
            <w:r>
              <w:rPr>
                <w:rFonts w:hint="eastAsia"/>
                <w:i/>
                <w:iCs/>
                <w:color w:val="808080"/>
                <w:sz w:val="19"/>
                <w:szCs w:val="19"/>
              </w:rPr>
              <w:br w:type="textWrapping"/>
            </w:r>
            <w:r>
              <w:rPr>
                <w:rFonts w:hint="eastAsia"/>
                <w:b/>
                <w:bCs/>
                <w:color w:val="000080"/>
                <w:sz w:val="19"/>
                <w:szCs w:val="19"/>
              </w:rPr>
              <w:t>spring.dubbo.base-package</w:t>
            </w:r>
            <w:r>
              <w:rPr>
                <w:rFonts w:hint="eastAsia"/>
                <w:color w:val="000000"/>
                <w:sz w:val="19"/>
                <w:szCs w:val="19"/>
              </w:rPr>
              <w:t>=</w:t>
            </w:r>
          </w:p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客户端</w:t>
      </w:r>
    </w:p>
    <w:tbl>
      <w:tblPr>
        <w:tblStyle w:val="6"/>
        <w:tblW w:w="110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6" w:type="dxa"/>
          </w:tcPr>
          <w:p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将@A</w:t>
            </w:r>
            <w:r>
              <w:t>utowired</w:t>
            </w:r>
            <w:r>
              <w:rPr>
                <w:rFonts w:hint="eastAsia"/>
              </w:rPr>
              <w:t>改为@Re</w:t>
            </w:r>
            <w:r>
              <w:t>fernece</w:t>
            </w:r>
          </w:p>
          <w:p>
            <w:r>
              <w:drawing>
                <wp:inline distT="0" distB="0" distL="0" distR="0">
                  <wp:extent cx="5076190" cy="2266315"/>
                  <wp:effectExtent l="0" t="0" r="0" b="635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6190" cy="22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/>
          <w:p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配置文件</w:t>
            </w:r>
          </w:p>
          <w:p/>
          <w:p>
            <w:pPr>
              <w:pStyle w:val="3"/>
              <w:shd w:val="clear" w:color="auto" w:fill="FFFFFF"/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  <w:i/>
                <w:iCs/>
                <w:color w:val="808080"/>
                <w:sz w:val="19"/>
                <w:szCs w:val="19"/>
              </w:rPr>
              <w:t># dubbo的配置</w:t>
            </w:r>
            <w:r>
              <w:rPr>
                <w:rFonts w:hint="eastAsia"/>
                <w:i/>
                <w:iCs/>
                <w:color w:val="808080"/>
                <w:sz w:val="19"/>
                <w:szCs w:val="19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19"/>
                <w:szCs w:val="19"/>
              </w:rPr>
              <w:t># dubbo中的服务名称</w:t>
            </w:r>
            <w:r>
              <w:rPr>
                <w:rFonts w:hint="eastAsia"/>
                <w:i/>
                <w:iCs/>
                <w:color w:val="808080"/>
                <w:sz w:val="19"/>
                <w:szCs w:val="19"/>
              </w:rPr>
              <w:br w:type="textWrapping"/>
            </w:r>
            <w:r>
              <w:rPr>
                <w:rFonts w:hint="eastAsia"/>
                <w:b/>
                <w:bCs/>
                <w:color w:val="000080"/>
                <w:sz w:val="19"/>
                <w:szCs w:val="19"/>
              </w:rPr>
              <w:t>spring.dubbo.application</w:t>
            </w:r>
            <w:r>
              <w:rPr>
                <w:rFonts w:hint="eastAsia"/>
                <w:color w:val="000000"/>
                <w:sz w:val="19"/>
                <w:szCs w:val="19"/>
              </w:rPr>
              <w:t>=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user-web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19"/>
                <w:szCs w:val="19"/>
              </w:rPr>
              <w:t># dubbo的通讯协议名称</w:t>
            </w:r>
            <w:r>
              <w:rPr>
                <w:rFonts w:hint="eastAsia"/>
                <w:i/>
                <w:iCs/>
                <w:color w:val="808080"/>
                <w:sz w:val="19"/>
                <w:szCs w:val="19"/>
              </w:rPr>
              <w:br w:type="textWrapping"/>
            </w:r>
            <w:r>
              <w:rPr>
                <w:rFonts w:hint="eastAsia"/>
                <w:b/>
                <w:bCs/>
                <w:color w:val="000080"/>
                <w:sz w:val="19"/>
                <w:szCs w:val="19"/>
              </w:rPr>
              <w:t>spring.dubbo.protocol.name</w:t>
            </w:r>
            <w:r>
              <w:rPr>
                <w:rFonts w:hint="eastAsia"/>
                <w:color w:val="000000"/>
                <w:sz w:val="19"/>
                <w:szCs w:val="19"/>
              </w:rPr>
              <w:t>=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dubbo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19"/>
                <w:szCs w:val="19"/>
              </w:rPr>
              <w:t># zookeeper注册中心的地址</w:t>
            </w:r>
            <w:r>
              <w:rPr>
                <w:rFonts w:hint="eastAsia"/>
                <w:i/>
                <w:iCs/>
                <w:color w:val="808080"/>
                <w:sz w:val="19"/>
                <w:szCs w:val="19"/>
              </w:rPr>
              <w:br w:type="textWrapping"/>
            </w:r>
            <w:r>
              <w:rPr>
                <w:rFonts w:hint="eastAsia"/>
                <w:b/>
                <w:bCs/>
                <w:color w:val="000080"/>
                <w:sz w:val="19"/>
                <w:szCs w:val="19"/>
              </w:rPr>
              <w:t>spring.dubbo.registry.address</w:t>
            </w:r>
            <w:r>
              <w:rPr>
                <w:rFonts w:hint="eastAsia"/>
                <w:color w:val="000000"/>
                <w:sz w:val="19"/>
                <w:szCs w:val="19"/>
              </w:rPr>
              <w:t>=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192.168.222.20:2181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19"/>
                <w:szCs w:val="19"/>
              </w:rPr>
              <w:t># zookeeper的通讯协议的名称</w:t>
            </w:r>
            <w:r>
              <w:rPr>
                <w:rFonts w:hint="eastAsia"/>
                <w:i/>
                <w:iCs/>
                <w:color w:val="808080"/>
                <w:sz w:val="19"/>
                <w:szCs w:val="19"/>
              </w:rPr>
              <w:br w:type="textWrapping"/>
            </w:r>
            <w:r>
              <w:rPr>
                <w:rFonts w:hint="eastAsia"/>
                <w:b/>
                <w:bCs/>
                <w:color w:val="000080"/>
                <w:sz w:val="19"/>
                <w:szCs w:val="19"/>
              </w:rPr>
              <w:t>spring.dubbo.registry.protocol</w:t>
            </w:r>
            <w:r>
              <w:rPr>
                <w:rFonts w:hint="eastAsia"/>
                <w:color w:val="000000"/>
                <w:sz w:val="19"/>
                <w:szCs w:val="19"/>
              </w:rPr>
              <w:t>=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zookeeper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19"/>
                <w:szCs w:val="19"/>
              </w:rPr>
              <w:t># dubbo的服务的扫描路径</w:t>
            </w:r>
            <w:r>
              <w:rPr>
                <w:rFonts w:hint="eastAsia"/>
                <w:i/>
                <w:iCs/>
                <w:color w:val="808080"/>
                <w:sz w:val="19"/>
                <w:szCs w:val="19"/>
              </w:rPr>
              <w:br w:type="textWrapping"/>
            </w:r>
            <w:r>
              <w:rPr>
                <w:rFonts w:hint="eastAsia"/>
                <w:b/>
                <w:bCs/>
                <w:color w:val="000080"/>
                <w:sz w:val="19"/>
                <w:szCs w:val="19"/>
              </w:rPr>
              <w:t>spring.dubbo.base-package</w:t>
            </w:r>
            <w:r>
              <w:rPr>
                <w:rFonts w:hint="eastAsia"/>
                <w:color w:val="000000"/>
                <w:sz w:val="19"/>
                <w:szCs w:val="19"/>
              </w:rPr>
              <w:t>=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com.atguigu.gmall</w:t>
            </w:r>
          </w:p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10</w:t>
      </w:r>
      <w:r>
        <w:t xml:space="preserve"> </w:t>
      </w:r>
      <w:r>
        <w:rPr>
          <w:rFonts w:hint="eastAsia"/>
        </w:rPr>
        <w:t>dubbo配置的注意事项</w:t>
      </w:r>
    </w:p>
    <w:p/>
    <w:tbl>
      <w:tblPr>
        <w:tblStyle w:val="6"/>
        <w:tblW w:w="110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6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  <w:r>
              <w:rPr>
                <w:color w:val="FF0000"/>
              </w:rPr>
              <w:t xml:space="preserve"> s</w:t>
            </w:r>
            <w:r>
              <w:rPr>
                <w:rFonts w:hint="eastAsia"/>
                <w:color w:val="FF0000"/>
              </w:rPr>
              <w:t>pring的Service改为dubbo的service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2将</w:t>
            </w:r>
            <w:r>
              <w:rPr>
                <w:rFonts w:hint="eastAsia"/>
                <w:color w:val="FF0000"/>
                <w:lang w:val="en-US" w:eastAsia="zh-CN"/>
              </w:rPr>
              <w:t>service的</w:t>
            </w:r>
            <w:r>
              <w:rPr>
                <w:rFonts w:hint="eastAsia"/>
                <w:color w:val="FF0000"/>
              </w:rPr>
              <w:t>autowired改为reference</w:t>
            </w:r>
            <w:bookmarkStart w:id="0" w:name="_GoBack"/>
            <w:bookmarkEnd w:id="0"/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3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dubbo在进行dubbo协议通讯时，需要实现序列化接口(封装的数据对象</w:t>
            </w:r>
            <w:r>
              <w:rPr>
                <w:color w:val="FF0000"/>
              </w:rPr>
              <w:t>)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4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dubbo的consumer在三秒钟之内每间隔一秒进行一次重新访问，默认一秒钟超时，三次访问之后会直接抛超时异常，所以我们在开发阶段，可以将consumer设置的超时时间延长，方便断点调试</w:t>
            </w:r>
          </w:p>
          <w:p>
            <w:pPr>
              <w:pStyle w:val="3"/>
              <w:shd w:val="clear" w:color="auto" w:fill="FFFFFF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t># 设置超时时间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br w:type="textWrapping"/>
            </w:r>
            <w:r>
              <w:rPr>
                <w:rFonts w:hint="eastAsia"/>
                <w:b/>
                <w:bCs/>
                <w:color w:val="000080"/>
                <w:sz w:val="20"/>
                <w:szCs w:val="20"/>
              </w:rPr>
              <w:t>spring.dubbo.consumer.timeout</w:t>
            </w:r>
            <w:r>
              <w:rPr>
                <w:rFonts w:hint="eastAsia"/>
                <w:color w:val="000000"/>
                <w:sz w:val="20"/>
                <w:szCs w:val="20"/>
              </w:rPr>
              <w:t>=</w:t>
            </w:r>
            <w:r>
              <w:rPr>
                <w:rFonts w:hint="eastAsia"/>
                <w:b/>
                <w:bCs/>
                <w:color w:val="008000"/>
                <w:sz w:val="20"/>
                <w:szCs w:val="20"/>
              </w:rPr>
              <w:t>600000</w:t>
            </w:r>
            <w:r>
              <w:rPr>
                <w:rFonts w:hint="eastAsia"/>
                <w:b/>
                <w:bCs/>
                <w:color w:val="008000"/>
                <w:sz w:val="20"/>
                <w:szCs w:val="20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t># 设置是否检查服务存在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br w:type="textWrapping"/>
            </w:r>
            <w:r>
              <w:rPr>
                <w:rFonts w:hint="eastAsia"/>
                <w:b/>
                <w:bCs/>
                <w:color w:val="000080"/>
                <w:sz w:val="20"/>
                <w:szCs w:val="20"/>
              </w:rPr>
              <w:t>spring.dubbo.consumer.check</w:t>
            </w:r>
            <w:r>
              <w:rPr>
                <w:rFonts w:hint="eastAsia"/>
                <w:color w:val="000000"/>
                <w:sz w:val="20"/>
                <w:szCs w:val="20"/>
              </w:rPr>
              <w:t>=</w:t>
            </w:r>
            <w:r>
              <w:rPr>
                <w:rFonts w:hint="eastAsia"/>
                <w:b/>
                <w:bCs/>
                <w:color w:val="008000"/>
                <w:sz w:val="20"/>
                <w:szCs w:val="20"/>
              </w:rPr>
              <w:t>false</w:t>
            </w:r>
          </w:p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/>
    <w:p>
      <w:pPr>
        <w:rPr>
          <w:rFonts w:hint="eastAsia"/>
        </w:rPr>
      </w:pPr>
    </w:p>
    <w:sectPr>
      <w:pgSz w:w="11906" w:h="16838"/>
      <w:pgMar w:top="1440" w:right="425" w:bottom="1440" w:left="425" w:header="851" w:footer="992" w:gutter="0"/>
      <w:cols w:space="425" w:num="1"/>
      <w:docGrid w:type="lines"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HorizontalSpacing w:val="140"/>
  <w:drawingGridVerticalSpacing w:val="381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4ED"/>
    <w:rsid w:val="00017A80"/>
    <w:rsid w:val="00037DD1"/>
    <w:rsid w:val="00083966"/>
    <w:rsid w:val="000A2122"/>
    <w:rsid w:val="000B3ED7"/>
    <w:rsid w:val="000C5FBE"/>
    <w:rsid w:val="000E78E7"/>
    <w:rsid w:val="000F2428"/>
    <w:rsid w:val="000F6C5B"/>
    <w:rsid w:val="000F7151"/>
    <w:rsid w:val="00132C56"/>
    <w:rsid w:val="00133A5A"/>
    <w:rsid w:val="00157AAA"/>
    <w:rsid w:val="00172BDD"/>
    <w:rsid w:val="0018551A"/>
    <w:rsid w:val="00191384"/>
    <w:rsid w:val="001956DE"/>
    <w:rsid w:val="001B622E"/>
    <w:rsid w:val="001F4FFA"/>
    <w:rsid w:val="00203F99"/>
    <w:rsid w:val="00205C6F"/>
    <w:rsid w:val="00230B7A"/>
    <w:rsid w:val="00234225"/>
    <w:rsid w:val="00253E7D"/>
    <w:rsid w:val="0027793D"/>
    <w:rsid w:val="002C2640"/>
    <w:rsid w:val="002D0E5E"/>
    <w:rsid w:val="002D3280"/>
    <w:rsid w:val="002F1AFF"/>
    <w:rsid w:val="002F6B57"/>
    <w:rsid w:val="0036580B"/>
    <w:rsid w:val="003B42E1"/>
    <w:rsid w:val="003B4378"/>
    <w:rsid w:val="003C630F"/>
    <w:rsid w:val="00410D19"/>
    <w:rsid w:val="004263C0"/>
    <w:rsid w:val="004319F8"/>
    <w:rsid w:val="00435209"/>
    <w:rsid w:val="00442E60"/>
    <w:rsid w:val="0048428A"/>
    <w:rsid w:val="004A688C"/>
    <w:rsid w:val="004F5C4D"/>
    <w:rsid w:val="0052368E"/>
    <w:rsid w:val="00524BDF"/>
    <w:rsid w:val="005376E7"/>
    <w:rsid w:val="005447A4"/>
    <w:rsid w:val="005940F9"/>
    <w:rsid w:val="005B0820"/>
    <w:rsid w:val="005B0AB7"/>
    <w:rsid w:val="005B7494"/>
    <w:rsid w:val="005C5824"/>
    <w:rsid w:val="005D09CD"/>
    <w:rsid w:val="005D58FB"/>
    <w:rsid w:val="005E62E9"/>
    <w:rsid w:val="005F226B"/>
    <w:rsid w:val="005F5A70"/>
    <w:rsid w:val="00630A60"/>
    <w:rsid w:val="00636CFC"/>
    <w:rsid w:val="00693C71"/>
    <w:rsid w:val="006A77FC"/>
    <w:rsid w:val="006B7410"/>
    <w:rsid w:val="006E0513"/>
    <w:rsid w:val="006F2192"/>
    <w:rsid w:val="006F30F5"/>
    <w:rsid w:val="00723518"/>
    <w:rsid w:val="00736991"/>
    <w:rsid w:val="00746E31"/>
    <w:rsid w:val="00785E73"/>
    <w:rsid w:val="00796D49"/>
    <w:rsid w:val="00797E02"/>
    <w:rsid w:val="007A0971"/>
    <w:rsid w:val="007B32A1"/>
    <w:rsid w:val="007C4F4D"/>
    <w:rsid w:val="007D7BA9"/>
    <w:rsid w:val="007E7953"/>
    <w:rsid w:val="00802076"/>
    <w:rsid w:val="00806BAF"/>
    <w:rsid w:val="00807707"/>
    <w:rsid w:val="00816BD9"/>
    <w:rsid w:val="0083430A"/>
    <w:rsid w:val="00844B07"/>
    <w:rsid w:val="00892767"/>
    <w:rsid w:val="00896837"/>
    <w:rsid w:val="008974ED"/>
    <w:rsid w:val="008D4453"/>
    <w:rsid w:val="008E5EE9"/>
    <w:rsid w:val="008F0C67"/>
    <w:rsid w:val="0090122E"/>
    <w:rsid w:val="00906818"/>
    <w:rsid w:val="00922A3B"/>
    <w:rsid w:val="0094271A"/>
    <w:rsid w:val="009479D6"/>
    <w:rsid w:val="00956773"/>
    <w:rsid w:val="00960CA6"/>
    <w:rsid w:val="00961436"/>
    <w:rsid w:val="00965286"/>
    <w:rsid w:val="00990BD0"/>
    <w:rsid w:val="009A0914"/>
    <w:rsid w:val="009A2154"/>
    <w:rsid w:val="009B05B1"/>
    <w:rsid w:val="009B245B"/>
    <w:rsid w:val="009C6644"/>
    <w:rsid w:val="009E4FCA"/>
    <w:rsid w:val="009E58B4"/>
    <w:rsid w:val="009F6C6F"/>
    <w:rsid w:val="00A06F00"/>
    <w:rsid w:val="00A12028"/>
    <w:rsid w:val="00A13A6B"/>
    <w:rsid w:val="00A14F21"/>
    <w:rsid w:val="00A17266"/>
    <w:rsid w:val="00A21E6F"/>
    <w:rsid w:val="00A473A6"/>
    <w:rsid w:val="00A654EC"/>
    <w:rsid w:val="00A75482"/>
    <w:rsid w:val="00AD3845"/>
    <w:rsid w:val="00AD6ED3"/>
    <w:rsid w:val="00AE2E60"/>
    <w:rsid w:val="00B02CFC"/>
    <w:rsid w:val="00B12F71"/>
    <w:rsid w:val="00B27639"/>
    <w:rsid w:val="00B52E45"/>
    <w:rsid w:val="00B55D0B"/>
    <w:rsid w:val="00B57FA5"/>
    <w:rsid w:val="00B619F2"/>
    <w:rsid w:val="00B63B80"/>
    <w:rsid w:val="00B900BF"/>
    <w:rsid w:val="00BB270C"/>
    <w:rsid w:val="00BC0AEC"/>
    <w:rsid w:val="00BC3E6E"/>
    <w:rsid w:val="00BC4871"/>
    <w:rsid w:val="00BE6DF3"/>
    <w:rsid w:val="00BF0B04"/>
    <w:rsid w:val="00C02DDA"/>
    <w:rsid w:val="00C14020"/>
    <w:rsid w:val="00C153FE"/>
    <w:rsid w:val="00C15787"/>
    <w:rsid w:val="00C5428F"/>
    <w:rsid w:val="00C65415"/>
    <w:rsid w:val="00C66E4B"/>
    <w:rsid w:val="00C842BD"/>
    <w:rsid w:val="00C95988"/>
    <w:rsid w:val="00CB74B5"/>
    <w:rsid w:val="00CC1CE8"/>
    <w:rsid w:val="00CD3E41"/>
    <w:rsid w:val="00CE473A"/>
    <w:rsid w:val="00D132CD"/>
    <w:rsid w:val="00D2192B"/>
    <w:rsid w:val="00D27686"/>
    <w:rsid w:val="00D34B60"/>
    <w:rsid w:val="00D51F05"/>
    <w:rsid w:val="00D713EA"/>
    <w:rsid w:val="00DC33E7"/>
    <w:rsid w:val="00DD3556"/>
    <w:rsid w:val="00DE6C0B"/>
    <w:rsid w:val="00DF5788"/>
    <w:rsid w:val="00E3505C"/>
    <w:rsid w:val="00E4649A"/>
    <w:rsid w:val="00E52983"/>
    <w:rsid w:val="00E74A80"/>
    <w:rsid w:val="00E74C27"/>
    <w:rsid w:val="00E75F8A"/>
    <w:rsid w:val="00E773B6"/>
    <w:rsid w:val="00E8683B"/>
    <w:rsid w:val="00E96E4D"/>
    <w:rsid w:val="00EA1E0C"/>
    <w:rsid w:val="00EB4C90"/>
    <w:rsid w:val="00EB6BE4"/>
    <w:rsid w:val="00EC0509"/>
    <w:rsid w:val="00EC2785"/>
    <w:rsid w:val="00EC7315"/>
    <w:rsid w:val="00EC7CF2"/>
    <w:rsid w:val="00EE26C0"/>
    <w:rsid w:val="00F043AE"/>
    <w:rsid w:val="00F0644E"/>
    <w:rsid w:val="00F22EB8"/>
    <w:rsid w:val="00F24377"/>
    <w:rsid w:val="00F33680"/>
    <w:rsid w:val="00F4161D"/>
    <w:rsid w:val="00F80B83"/>
    <w:rsid w:val="00F97192"/>
    <w:rsid w:val="00F97604"/>
    <w:rsid w:val="00FA4E6C"/>
    <w:rsid w:val="00FB4F65"/>
    <w:rsid w:val="00FB5CA3"/>
    <w:rsid w:val="00FD2351"/>
    <w:rsid w:val="00FE1B12"/>
    <w:rsid w:val="00FE2DD6"/>
    <w:rsid w:val="538C4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华文细黑" w:asciiTheme="minorHAnsi" w:hAnsiTheme="minorHAns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link w:val="10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Cs w:val="24"/>
    </w:rPr>
  </w:style>
  <w:style w:type="paragraph" w:styleId="4">
    <w:name w:val="Title"/>
    <w:basedOn w:val="1"/>
    <w:next w:val="1"/>
    <w:link w:val="9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44"/>
      <w:szCs w:val="32"/>
    </w:rPr>
  </w:style>
  <w:style w:type="table" w:styleId="6">
    <w:name w:val="Table Grid"/>
    <w:basedOn w:val="5"/>
    <w:unhideWhenUsed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标题 1 字符"/>
    <w:basedOn w:val="7"/>
    <w:link w:val="2"/>
    <w:uiPriority w:val="9"/>
    <w:rPr>
      <w:rFonts w:eastAsia="华文细黑"/>
      <w:b/>
      <w:bCs/>
      <w:kern w:val="44"/>
      <w:sz w:val="32"/>
      <w:szCs w:val="44"/>
    </w:rPr>
  </w:style>
  <w:style w:type="character" w:customStyle="1" w:styleId="9">
    <w:name w:val="标题 字符"/>
    <w:basedOn w:val="7"/>
    <w:link w:val="4"/>
    <w:qFormat/>
    <w:uiPriority w:val="10"/>
    <w:rPr>
      <w:rFonts w:eastAsia="华文细黑" w:asciiTheme="majorHAnsi" w:hAnsiTheme="majorHAnsi" w:cstheme="majorBidi"/>
      <w:b/>
      <w:bCs/>
      <w:sz w:val="44"/>
      <w:szCs w:val="32"/>
    </w:rPr>
  </w:style>
  <w:style w:type="character" w:customStyle="1" w:styleId="10">
    <w:name w:val="HTML 预设格式 字符"/>
    <w:basedOn w:val="7"/>
    <w:link w:val="3"/>
    <w:semiHidden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11">
    <w:name w:val="代码"/>
    <w:basedOn w:val="1"/>
    <w:link w:val="12"/>
    <w:qFormat/>
    <w:uiPriority w:val="0"/>
    <w:pPr>
      <w:spacing w:line="240" w:lineRule="exact"/>
    </w:pPr>
    <w:rPr>
      <w:rFonts w:eastAsiaTheme="minorEastAsia"/>
      <w:sz w:val="21"/>
      <w:szCs w:val="21"/>
    </w:rPr>
  </w:style>
  <w:style w:type="character" w:customStyle="1" w:styleId="12">
    <w:name w:val="代码 字符"/>
    <w:basedOn w:val="7"/>
    <w:link w:val="11"/>
    <w:uiPriority w:val="0"/>
    <w:rPr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demo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demo.dotm</Template>
  <Pages>13</Pages>
  <Words>824</Words>
  <Characters>4699</Characters>
  <Lines>39</Lines>
  <Paragraphs>11</Paragraphs>
  <TotalTime>432</TotalTime>
  <ScaleCrop>false</ScaleCrop>
  <LinksUpToDate>false</LinksUpToDate>
  <CharactersWithSpaces>5512</CharactersWithSpaces>
  <Application>WPS Office_11.1.0.8931_F1E327BC-269C-435d-A152-05C5408002CA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2019-05-24T00:50:00Z</dcterms:created>
  <dc:creator>Administrator</dc:creator>
  <cp:lastModifiedBy>CS</cp:lastModifiedBy>
  <dcterms:modified xsi:type="dcterms:W3CDTF">2019-12-26T06:12:28Z</dcterms:modified>
  <cp:revision>353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2052-11.1.0.8931</vt:lpwstr>
  </property>
</Properties>
</file>